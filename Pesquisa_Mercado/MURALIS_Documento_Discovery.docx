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6215" w14:textId="64E80B50" w:rsidR="6CE866EF" w:rsidRDefault="6CE866EF" w:rsidP="6CE866EF">
      <w:pPr>
        <w:pStyle w:val="Estilo1-Muralis"/>
        <w:ind w:left="0" w:firstLine="0"/>
      </w:pPr>
    </w:p>
    <w:p w14:paraId="5574CC6F" w14:textId="517465F0" w:rsidR="6CE866EF" w:rsidRDefault="6CE866EF" w:rsidP="6CE866EF">
      <w:pPr>
        <w:pStyle w:val="Estilo1-Muralis"/>
        <w:ind w:left="0" w:firstLine="0"/>
      </w:pPr>
    </w:p>
    <w:p w14:paraId="763A92C4" w14:textId="78B25D0A" w:rsidR="6CE866EF" w:rsidRDefault="6CE866EF" w:rsidP="6CE866EF">
      <w:pPr>
        <w:pStyle w:val="Estilo1-Muralis"/>
        <w:ind w:left="0" w:firstLine="0"/>
      </w:pPr>
    </w:p>
    <w:p w14:paraId="4D8C74A4" w14:textId="352E0323" w:rsidR="3378CB80" w:rsidRDefault="03421BB4" w:rsidP="6CE866EF">
      <w:pPr>
        <w:pStyle w:val="Estilo1-Muralis"/>
        <w:ind w:left="0" w:firstLine="0"/>
      </w:pPr>
      <w:r w:rsidRPr="6CE866EF">
        <w:t>Base em Necessidades</w:t>
      </w:r>
    </w:p>
    <w:p w14:paraId="6AB0D1B9" w14:textId="31783A5F" w:rsidR="3378CB80" w:rsidRDefault="03421BB4" w:rsidP="2A426A08">
      <w:pPr>
        <w:pStyle w:val="Ttulo1"/>
        <w:spacing w:before="450" w:beforeAutospacing="0" w:after="0" w:afterAutospacing="0"/>
      </w:pPr>
      <w:r w:rsidRPr="2A426A08">
        <w:rPr>
          <w:rFonts w:ascii="system-ui" w:eastAsia="system-ui" w:hAnsi="system-ui" w:cs="system-ui"/>
          <w:color w:val="37352F"/>
          <w:sz w:val="24"/>
          <w:szCs w:val="24"/>
        </w:rPr>
        <w:t>Brainstorm:</w:t>
      </w:r>
    </w:p>
    <w:p w14:paraId="37A00A99" w14:textId="52120E80" w:rsidR="3378CB80" w:rsidRDefault="03421BB4" w:rsidP="2A426A08">
      <w:pPr>
        <w:spacing w:before="120" w:after="120"/>
      </w:pPr>
      <w:r w:rsidRPr="2A426A08">
        <w:rPr>
          <w:rFonts w:ascii="system-ui" w:eastAsia="system-ui" w:hAnsi="system-ui" w:cs="system-ui"/>
          <w:color w:val="37352F"/>
          <w:sz w:val="24"/>
          <w:szCs w:val="24"/>
        </w:rPr>
        <w:t>Consolidar, em um canvas, metas estratégicas e hipóteses já citadas no Kick-off e na revisão</w:t>
      </w:r>
    </w:p>
    <w:p w14:paraId="4FBA3CAE" w14:textId="089628F5" w:rsidR="3378CB80" w:rsidRDefault="03421BB4" w:rsidP="2A426A08">
      <w:pPr>
        <w:spacing w:before="120" w:after="120"/>
      </w:pPr>
      <w:r w:rsidRPr="2A426A08">
        <w:rPr>
          <w:rFonts w:ascii="system-ui" w:eastAsia="system-ui" w:hAnsi="system-ui" w:cs="system-ui"/>
          <w:b/>
          <w:bCs/>
          <w:color w:val="37352F"/>
          <w:sz w:val="24"/>
          <w:szCs w:val="24"/>
        </w:rPr>
        <w:t>Canvas de Metas Estratégicas &amp; Hipóteses – Projeto Global Coffee (Fase Discovery)</w:t>
      </w:r>
    </w:p>
    <w:p w14:paraId="7AE69C7A" w14:textId="04540BF2" w:rsidR="3378CB80" w:rsidRDefault="03421BB4" w:rsidP="2A426A08">
      <w:pPr>
        <w:spacing w:before="120" w:after="120"/>
      </w:pPr>
      <w:r w:rsidRPr="2A426A08">
        <w:rPr>
          <w:rFonts w:ascii="system-ui" w:eastAsia="system-ui" w:hAnsi="system-ui" w:cs="system-ui"/>
          <w:color w:val="37352F"/>
          <w:sz w:val="24"/>
          <w:szCs w:val="24"/>
        </w:rPr>
        <w:t xml:space="preserve">Metas e hipóteses foram extraídas do material de Kick-off e dos documentos de revisão já mapeados; onde extrapolamos algum detalhe quantitativo, sinalizamos como </w:t>
      </w:r>
      <w:r w:rsidRPr="2A426A08">
        <w:rPr>
          <w:rFonts w:ascii="system-ui" w:eastAsia="system-ui" w:hAnsi="system-ui" w:cs="system-ui"/>
          <w:i/>
          <w:iCs/>
          <w:color w:val="37352F"/>
          <w:sz w:val="24"/>
          <w:szCs w:val="24"/>
        </w:rPr>
        <w:t>inferência</w:t>
      </w:r>
      <w:r w:rsidRPr="2A426A08">
        <w:rPr>
          <w:rFonts w:ascii="system-ui" w:eastAsia="system-ui" w:hAnsi="system-ui" w:cs="system-ui"/>
          <w:color w:val="37352F"/>
          <w:sz w:val="24"/>
          <w:szCs w:val="24"/>
        </w:rPr>
        <w:t>.</w:t>
      </w:r>
    </w:p>
    <w:p w14:paraId="5961F326" w14:textId="7F3AC51D" w:rsidR="3378CB80" w:rsidRDefault="03421BB4" w:rsidP="6CE866EF">
      <w:pPr>
        <w:pStyle w:val="Ttulo3"/>
        <w:spacing w:before="300"/>
        <w:jc w:val="center"/>
        <w:rPr>
          <w:rFonts w:ascii="system-ui" w:eastAsia="system-ui" w:hAnsi="system-ui" w:cs="system-ui"/>
          <w:color w:val="37352F"/>
        </w:rPr>
      </w:pPr>
      <w:r w:rsidRPr="6CE866EF">
        <w:rPr>
          <w:rFonts w:ascii="system-ui" w:eastAsia="system-ui" w:hAnsi="system-ui" w:cs="system-ui"/>
          <w:color w:val="37352F"/>
        </w:rPr>
        <w:t>1. Metas Estratégicas consolidadas</w:t>
      </w: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68"/>
        <w:gridCol w:w="6070"/>
        <w:gridCol w:w="1922"/>
      </w:tblGrid>
      <w:tr w:rsidR="2A426A08" w14:paraId="6C24D888" w14:textId="77777777" w:rsidTr="2A426A08">
        <w:trPr>
          <w:trHeight w:val="435"/>
        </w:trPr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1DAC3" w14:textId="468973F4" w:rsidR="2A426A08" w:rsidRDefault="2A426A08" w:rsidP="2A426A08">
            <w:pPr>
              <w:spacing w:after="0"/>
            </w:pPr>
            <w:r>
              <w:t>Nº</w:t>
            </w:r>
          </w:p>
        </w:tc>
        <w:tc>
          <w:tcPr>
            <w:tcW w:w="6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E6D71" w14:textId="16A4A198" w:rsidR="2A426A08" w:rsidRDefault="2A426A08" w:rsidP="2A426A08">
            <w:pPr>
              <w:spacing w:after="0"/>
            </w:pPr>
            <w:r>
              <w:t>Meta estratégica (o que o projeto precisa alcançar)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4DA40" w14:textId="3059196F" w:rsidR="2A426A08" w:rsidRDefault="2A426A08" w:rsidP="2A426A08">
            <w:pPr>
              <w:spacing w:after="0"/>
            </w:pPr>
            <w:r>
              <w:t>Fonte</w:t>
            </w:r>
          </w:p>
        </w:tc>
      </w:tr>
      <w:tr w:rsidR="2A426A08" w14:paraId="66523CEA" w14:textId="77777777" w:rsidTr="2A426A08">
        <w:trPr>
          <w:trHeight w:val="435"/>
        </w:trPr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1CFFD" w14:textId="10B2C8D3" w:rsidR="2A426A08" w:rsidRDefault="2A426A08" w:rsidP="2A426A08">
            <w:pPr>
              <w:spacing w:after="0"/>
            </w:pPr>
            <w:r>
              <w:t>1</w:t>
            </w:r>
          </w:p>
        </w:tc>
        <w:tc>
          <w:tcPr>
            <w:tcW w:w="6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DFF4F" w14:textId="18C59277" w:rsidR="2A426A08" w:rsidRDefault="2A426A08" w:rsidP="2A426A08">
            <w:pPr>
              <w:spacing w:after="0"/>
            </w:pPr>
            <w:r>
              <w:t xml:space="preserve">Criar uma </w:t>
            </w:r>
            <w:r w:rsidRPr="2A426A08">
              <w:rPr>
                <w:b/>
                <w:bCs/>
              </w:rPr>
              <w:t>plataforma de IA que conecte todos os elos da cadeia do café verde</w:t>
            </w:r>
            <w:r>
              <w:t>, oferecendo previsão climática, análise de mercado, precificação, rastreabilidade e recomendações inteligentes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4F273" w14:textId="7D4B3B1A" w:rsidR="2A426A08" w:rsidRDefault="2A426A08" w:rsidP="2A426A08">
            <w:pPr>
              <w:spacing w:after="0"/>
            </w:pPr>
            <w:hyperlink r:id="rId11" w:anchor="fn1">
              <w:r w:rsidRPr="2A426A08">
                <w:rPr>
                  <w:rStyle w:val="Hyperlink"/>
                </w:rPr>
                <w:t>1</w:t>
              </w:r>
            </w:hyperlink>
          </w:p>
        </w:tc>
      </w:tr>
      <w:tr w:rsidR="2A426A08" w14:paraId="7A7E40E0" w14:textId="77777777" w:rsidTr="2A426A08">
        <w:trPr>
          <w:trHeight w:val="435"/>
        </w:trPr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8B57A" w14:textId="283A9A4B" w:rsidR="2A426A08" w:rsidRDefault="2A426A08" w:rsidP="2A426A08">
            <w:pPr>
              <w:spacing w:after="0"/>
            </w:pPr>
            <w:r>
              <w:t>2</w:t>
            </w:r>
          </w:p>
        </w:tc>
        <w:tc>
          <w:tcPr>
            <w:tcW w:w="6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49571" w14:textId="2500EDF4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Entender profundamente necessidades de produtores, compradores e consumidores globais</w:t>
            </w:r>
            <w:r>
              <w:t xml:space="preserve"> para orientar o desenho da solução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12EC" w14:textId="7D2BB461" w:rsidR="2A426A08" w:rsidRDefault="2A426A08" w:rsidP="2A426A08">
            <w:pPr>
              <w:spacing w:after="0"/>
            </w:pPr>
            <w:hyperlink r:id="rId12" w:anchor="fn2">
              <w:r w:rsidRPr="2A426A08">
                <w:rPr>
                  <w:rStyle w:val="Hyperlink"/>
                </w:rPr>
                <w:t>2</w:t>
              </w:r>
            </w:hyperlink>
            <w:hyperlink r:id="rId13" w:anchor="fn3">
              <w:r w:rsidRPr="2A426A08">
                <w:rPr>
                  <w:rStyle w:val="Hyperlink"/>
                </w:rPr>
                <w:t>3</w:t>
              </w:r>
            </w:hyperlink>
          </w:p>
        </w:tc>
      </w:tr>
      <w:tr w:rsidR="2A426A08" w14:paraId="735F73DE" w14:textId="77777777" w:rsidTr="2A426A08">
        <w:trPr>
          <w:trHeight w:val="435"/>
        </w:trPr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BC22E" w14:textId="0C62FFDC" w:rsidR="2A426A08" w:rsidRDefault="2A426A08" w:rsidP="2A426A08">
            <w:pPr>
              <w:spacing w:after="0"/>
            </w:pPr>
            <w:r>
              <w:t>3</w:t>
            </w:r>
          </w:p>
        </w:tc>
        <w:tc>
          <w:tcPr>
            <w:tcW w:w="6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73AAA" w14:textId="7CEDA5E8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Integrar dados de produção e consumo globais</w:t>
            </w:r>
            <w:r>
              <w:t xml:space="preserve"> em pipelines confiáveis para sustentar modelos preditivos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EACCA" w14:textId="0BDA993B" w:rsidR="2A426A08" w:rsidRDefault="2A426A08" w:rsidP="2A426A08">
            <w:pPr>
              <w:spacing w:after="0"/>
            </w:pPr>
            <w:hyperlink r:id="rId14" w:anchor="fn4">
              <w:r w:rsidRPr="2A426A08">
                <w:rPr>
                  <w:rStyle w:val="Hyperlink"/>
                </w:rPr>
                <w:t>4</w:t>
              </w:r>
            </w:hyperlink>
          </w:p>
        </w:tc>
      </w:tr>
      <w:tr w:rsidR="2A426A08" w14:paraId="0491B51C" w14:textId="77777777" w:rsidTr="2A426A08">
        <w:trPr>
          <w:trHeight w:val="435"/>
        </w:trPr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86194" w14:textId="0F9B75DA" w:rsidR="2A426A08" w:rsidRDefault="2A426A08" w:rsidP="2A426A08">
            <w:pPr>
              <w:spacing w:after="0"/>
            </w:pPr>
            <w:r>
              <w:t>4</w:t>
            </w:r>
          </w:p>
        </w:tc>
        <w:tc>
          <w:tcPr>
            <w:tcW w:w="6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42A5" w14:textId="0BA6E199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Modelar preços e oferta</w:t>
            </w:r>
            <w:r>
              <w:t xml:space="preserve"> usando variáveis climáticas e de mercado, garantindo acurácia mínima de 85% nos modelos (</w:t>
            </w:r>
            <w:r w:rsidRPr="2A426A08">
              <w:rPr>
                <w:i/>
                <w:iCs/>
              </w:rPr>
              <w:t>meta técnica</w:t>
            </w:r>
            <w:r>
              <w:t xml:space="preserve"> inferida a partir de KPI de acurácia citada no planejamento)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914E7" w14:textId="07F25585" w:rsidR="2A426A08" w:rsidRDefault="2A426A08" w:rsidP="2A426A08">
            <w:pPr>
              <w:spacing w:after="0"/>
            </w:pPr>
            <w:hyperlink r:id="rId15" w:anchor="fn5">
              <w:r w:rsidRPr="2A426A08">
                <w:rPr>
                  <w:rStyle w:val="Hyperlink"/>
                </w:rPr>
                <w:t>5</w:t>
              </w:r>
            </w:hyperlink>
            <w:r>
              <w:t xml:space="preserve"> – </w:t>
            </w:r>
            <w:r w:rsidRPr="2A426A08">
              <w:rPr>
                <w:i/>
                <w:iCs/>
              </w:rPr>
              <w:t>inferência</w:t>
            </w:r>
          </w:p>
        </w:tc>
      </w:tr>
      <w:tr w:rsidR="2A426A08" w14:paraId="76A0A002" w14:textId="77777777" w:rsidTr="2A426A08">
        <w:trPr>
          <w:trHeight w:val="435"/>
        </w:trPr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5F864" w14:textId="4B22BB3F" w:rsidR="2A426A08" w:rsidRDefault="2A426A08" w:rsidP="2A426A08">
            <w:pPr>
              <w:spacing w:after="0"/>
            </w:pPr>
            <w:r>
              <w:t>5</w:t>
            </w:r>
          </w:p>
        </w:tc>
        <w:tc>
          <w:tcPr>
            <w:tcW w:w="6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59BBB" w14:textId="37ADCF8D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Demonstrar valor de negócio rapidamente</w:t>
            </w:r>
            <w:r>
              <w:t>, entregando um MVP priorizado ao final da Sprint 4 da fase Discovery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7D2D5" w14:textId="6D6EAAEE" w:rsidR="2A426A08" w:rsidRDefault="2A426A08" w:rsidP="2A426A08">
            <w:pPr>
              <w:spacing w:after="0"/>
            </w:pPr>
            <w:hyperlink r:id="rId16" w:anchor="fn6">
              <w:r w:rsidRPr="2A426A08">
                <w:rPr>
                  <w:rStyle w:val="Hyperlink"/>
                </w:rPr>
                <w:t>6</w:t>
              </w:r>
            </w:hyperlink>
          </w:p>
        </w:tc>
      </w:tr>
    </w:tbl>
    <w:p w14:paraId="7966849E" w14:textId="55A11ABC" w:rsidR="3378CB80" w:rsidRDefault="03421BB4" w:rsidP="2A426A08">
      <w:pPr>
        <w:pStyle w:val="Ttulo3"/>
        <w:spacing w:before="300"/>
        <w:jc w:val="center"/>
        <w:rPr>
          <w:rFonts w:ascii="system-ui" w:eastAsia="system-ui" w:hAnsi="system-ui" w:cs="system-ui"/>
          <w:color w:val="37352F"/>
        </w:rPr>
      </w:pPr>
      <w:r w:rsidRPr="2A426A08">
        <w:rPr>
          <w:rFonts w:ascii="system-ui" w:eastAsia="system-ui" w:hAnsi="system-ui" w:cs="system-ui"/>
          <w:color w:val="37352F"/>
        </w:rPr>
        <w:t>2. Hipóteses de negócio a validar</w:t>
      </w:r>
    </w:p>
    <w:tbl>
      <w:tblPr>
        <w:tblW w:w="0" w:type="auto"/>
        <w:tblBorders>
          <w:top w:val="single" w:sz="6" w:space="0" w:color="auto"/>
          <w:bottom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70"/>
        <w:gridCol w:w="4638"/>
        <w:gridCol w:w="2281"/>
        <w:gridCol w:w="1070"/>
      </w:tblGrid>
      <w:tr w:rsidR="2A426A08" w14:paraId="3B8F1D1F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BD8F5" w14:textId="64560C22" w:rsidR="2A426A08" w:rsidRDefault="2A426A08" w:rsidP="2A426A08">
            <w:pPr>
              <w:spacing w:after="0"/>
            </w:pPr>
            <w:r>
              <w:t>Nº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C0EAF" w14:textId="1F2BF18E" w:rsidR="2A426A08" w:rsidRDefault="2A426A08" w:rsidP="2A426A08">
            <w:pPr>
              <w:spacing w:after="0"/>
            </w:pPr>
            <w:r>
              <w:t>Hipótese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6CE73" w14:textId="3F5559C8" w:rsidR="2A426A08" w:rsidRDefault="2A426A08" w:rsidP="2A426A08">
            <w:pPr>
              <w:spacing w:after="0"/>
            </w:pPr>
            <w:r>
              <w:t>Indicador de validação (DoD)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BC8D1" w14:textId="7573CEF9" w:rsidR="2A426A08" w:rsidRDefault="2A426A08" w:rsidP="2A426A08">
            <w:pPr>
              <w:spacing w:after="0"/>
            </w:pPr>
            <w:r>
              <w:t>Fonte</w:t>
            </w:r>
          </w:p>
        </w:tc>
      </w:tr>
      <w:tr w:rsidR="2A426A08" w14:paraId="218B3AA0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97D22" w14:textId="764B1E63" w:rsidR="2A426A08" w:rsidRDefault="2A426A08" w:rsidP="2A426A08">
            <w:pPr>
              <w:spacing w:after="0"/>
            </w:pPr>
            <w:r>
              <w:t>H1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2231F" w14:textId="44EFD245" w:rsidR="2A426A08" w:rsidRDefault="2A426A08" w:rsidP="2A426A08">
            <w:pPr>
              <w:spacing w:after="0"/>
            </w:pPr>
            <w:r>
              <w:t xml:space="preserve">Produtores que recebam </w:t>
            </w:r>
            <w:r w:rsidRPr="2A426A08">
              <w:rPr>
                <w:b/>
                <w:bCs/>
              </w:rPr>
              <w:t>previsão climática integrada</w:t>
            </w:r>
            <w:r>
              <w:t xml:space="preserve"> ajustarão práticas agrícolas e reportarão ≥ 5% de ganho de rendimento em até </w:t>
            </w:r>
            <w:r>
              <w:lastRenderedPageBreak/>
              <w:t>1 safra (</w:t>
            </w:r>
            <w:r w:rsidRPr="2A426A08">
              <w:rPr>
                <w:i/>
                <w:iCs/>
              </w:rPr>
              <w:t>valor a medir posteriormente – inferência</w:t>
            </w:r>
            <w:r>
              <w:t>)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05C22" w14:textId="37F558B9" w:rsidR="2A426A08" w:rsidRDefault="2A426A08" w:rsidP="2A426A08">
            <w:pPr>
              <w:spacing w:after="0"/>
            </w:pPr>
            <w:r>
              <w:lastRenderedPageBreak/>
              <w:t>Pesquisa longitudinal &amp; depoimentos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1F34F" w14:textId="6EF500D6" w:rsidR="2A426A08" w:rsidRDefault="2A426A08" w:rsidP="2A426A08">
            <w:pPr>
              <w:spacing w:after="0"/>
            </w:pPr>
            <w:hyperlink r:id="rId17" w:anchor="fn7">
              <w:r w:rsidRPr="2A426A08">
                <w:rPr>
                  <w:rStyle w:val="Hyperlink"/>
                </w:rPr>
                <w:t>7</w:t>
              </w:r>
            </w:hyperlink>
            <w:r>
              <w:t xml:space="preserve"> – </w:t>
            </w:r>
            <w:r w:rsidRPr="2A426A08">
              <w:rPr>
                <w:i/>
                <w:iCs/>
              </w:rPr>
              <w:t>inferência</w:t>
            </w:r>
          </w:p>
        </w:tc>
      </w:tr>
      <w:tr w:rsidR="2A426A08" w14:paraId="0A949D22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1747B" w14:textId="65E9CB0F" w:rsidR="2A426A08" w:rsidRDefault="2A426A08" w:rsidP="2A426A08">
            <w:pPr>
              <w:spacing w:after="0"/>
            </w:pPr>
            <w:r>
              <w:t>H2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5F3BD" w14:textId="32F824AF" w:rsidR="2A426A08" w:rsidRDefault="2A426A08" w:rsidP="2A426A08">
            <w:pPr>
              <w:spacing w:after="0"/>
            </w:pPr>
            <w:r>
              <w:t xml:space="preserve">Compradores globais pagarão </w:t>
            </w:r>
            <w:r w:rsidRPr="2A426A08">
              <w:rPr>
                <w:b/>
                <w:bCs/>
              </w:rPr>
              <w:t>prêmio ≥ 3%</w:t>
            </w:r>
            <w:r>
              <w:t xml:space="preserve"> quando a plataforma oferecer rastreabilidade de origem em lote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91FC5" w14:textId="6DC7D8B4" w:rsidR="2A426A08" w:rsidRDefault="2A426A08" w:rsidP="2A426A08">
            <w:pPr>
              <w:spacing w:after="0"/>
            </w:pPr>
            <w:r>
              <w:t>Sondagem de disposição a pagar nas entrevistas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BA724" w14:textId="775A0827" w:rsidR="2A426A08" w:rsidRDefault="2A426A08" w:rsidP="2A426A08">
            <w:pPr>
              <w:spacing w:after="0"/>
            </w:pPr>
            <w:hyperlink r:id="rId18" w:anchor="fn8">
              <w:r w:rsidRPr="2A426A08">
                <w:rPr>
                  <w:rStyle w:val="Hyperlink"/>
                </w:rPr>
                <w:t>8</w:t>
              </w:r>
            </w:hyperlink>
          </w:p>
        </w:tc>
      </w:tr>
      <w:tr w:rsidR="2A426A08" w14:paraId="46C1D0DC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30299" w14:textId="519BAA29" w:rsidR="2A426A08" w:rsidRDefault="2A426A08" w:rsidP="2A426A08">
            <w:pPr>
              <w:spacing w:after="0"/>
            </w:pPr>
            <w:r>
              <w:t>H3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1AEB8" w14:textId="66016913" w:rsidR="2A426A08" w:rsidRDefault="2A426A08" w:rsidP="2A426A08">
            <w:pPr>
              <w:spacing w:after="0"/>
            </w:pPr>
            <w:r>
              <w:t xml:space="preserve">Se entregarmos </w:t>
            </w:r>
            <w:r w:rsidRPr="2A426A08">
              <w:rPr>
                <w:b/>
                <w:bCs/>
              </w:rPr>
              <w:t>dashboard de preço em tempo real</w:t>
            </w:r>
            <w:r>
              <w:t>, usuários retornarão à plataforma ≥ 2 vezes/semana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1F90D" w14:textId="17BBE01B" w:rsidR="2A426A08" w:rsidRDefault="2A426A08" w:rsidP="2A426A08">
            <w:pPr>
              <w:spacing w:after="0"/>
            </w:pPr>
            <w:r>
              <w:t>Métrica de engajamento analítica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61415" w14:textId="0CAE026B" w:rsidR="2A426A08" w:rsidRDefault="2A426A08" w:rsidP="2A426A08">
            <w:pPr>
              <w:spacing w:after="0"/>
            </w:pPr>
            <w:hyperlink r:id="rId19" w:anchor="fn9">
              <w:r w:rsidRPr="2A426A08">
                <w:rPr>
                  <w:rStyle w:val="Hyperlink"/>
                </w:rPr>
                <w:t>9</w:t>
              </w:r>
            </w:hyperlink>
          </w:p>
        </w:tc>
      </w:tr>
      <w:tr w:rsidR="2A426A08" w14:paraId="332214FF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036D" w14:textId="4FA01362" w:rsidR="2A426A08" w:rsidRDefault="2A426A08" w:rsidP="2A426A08">
            <w:pPr>
              <w:spacing w:after="0"/>
            </w:pPr>
            <w:r>
              <w:t>H4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9D29B" w14:textId="0E2CBCBD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Cooperativas aceitarão modelo de assinatura coletiva</w:t>
            </w:r>
            <w:r>
              <w:t xml:space="preserve"> se o custo anual for ≤ US$ 5 por produtor (</w:t>
            </w:r>
            <w:r w:rsidRPr="2A426A08">
              <w:rPr>
                <w:i/>
                <w:iCs/>
              </w:rPr>
              <w:t>valor inferido do modelo freemium</w:t>
            </w:r>
            <w:r>
              <w:t>)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9C93" w14:textId="6A9B3076" w:rsidR="2A426A08" w:rsidRDefault="2A426A08" w:rsidP="2A426A08">
            <w:pPr>
              <w:spacing w:after="0"/>
            </w:pPr>
            <w:r>
              <w:t>Taxa de conversão no piloto de coop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333AE" w14:textId="26E64847" w:rsidR="2A426A08" w:rsidRDefault="2A426A08" w:rsidP="2A426A08">
            <w:pPr>
              <w:spacing w:after="0"/>
            </w:pPr>
            <w:hyperlink r:id="rId20" w:anchor="fn10">
              <w:r w:rsidRPr="2A426A08">
                <w:rPr>
                  <w:rStyle w:val="Hyperlink"/>
                </w:rPr>
                <w:t>10</w:t>
              </w:r>
            </w:hyperlink>
            <w:r>
              <w:t xml:space="preserve"> – </w:t>
            </w:r>
            <w:r w:rsidRPr="2A426A08">
              <w:rPr>
                <w:i/>
                <w:iCs/>
              </w:rPr>
              <w:t>inferência</w:t>
            </w:r>
          </w:p>
        </w:tc>
      </w:tr>
      <w:tr w:rsidR="2A426A08" w14:paraId="316B1789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0274B" w14:textId="1516B19C" w:rsidR="2A426A08" w:rsidRDefault="2A426A08" w:rsidP="2A426A08">
            <w:pPr>
              <w:spacing w:after="0"/>
            </w:pPr>
            <w:r>
              <w:t>H5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DC9C4" w14:textId="5C9E0CDB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Acurácia de previsão ≥ 85%</w:t>
            </w:r>
            <w:r>
              <w:t xml:space="preserve"> aumentará confiança do usuário e resultará em NPS ≥ 50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5B73C" w14:textId="264801D3" w:rsidR="2A426A08" w:rsidRDefault="2A426A08" w:rsidP="2A426A08">
            <w:pPr>
              <w:spacing w:after="0"/>
            </w:pPr>
            <w:r>
              <w:t>Teste A/B de modelos + survey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4BC14" w14:textId="0BB3C3BA" w:rsidR="2A426A08" w:rsidRDefault="2A426A08" w:rsidP="2A426A08">
            <w:pPr>
              <w:spacing w:after="0"/>
            </w:pPr>
            <w:hyperlink r:id="rId21" w:anchor="fn11">
              <w:r w:rsidRPr="2A426A08">
                <w:rPr>
                  <w:rStyle w:val="Hyperlink"/>
                </w:rPr>
                <w:t>11</w:t>
              </w:r>
            </w:hyperlink>
          </w:p>
        </w:tc>
      </w:tr>
      <w:tr w:rsidR="2A426A08" w14:paraId="06D3C10A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8810C" w14:textId="641E8816" w:rsidR="2A426A08" w:rsidRDefault="2A426A08" w:rsidP="2A426A08">
            <w:pPr>
              <w:spacing w:after="0"/>
            </w:pPr>
            <w:r>
              <w:t>H6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F57B9" w14:textId="7302E4F2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Marketplace interno</w:t>
            </w:r>
            <w:r>
              <w:t xml:space="preserve"> captará ≥ 1% do volume negociado entre produtores e torrefadores no primeiro ano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7DF69" w14:textId="006D0080" w:rsidR="2A426A08" w:rsidRDefault="2A426A08" w:rsidP="2A426A08">
            <w:pPr>
              <w:spacing w:after="0"/>
            </w:pPr>
            <w:r>
              <w:t>Volume transacionado x mercado total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D3C2D" w14:textId="68765206" w:rsidR="2A426A08" w:rsidRDefault="2A426A08" w:rsidP="2A426A08">
            <w:pPr>
              <w:spacing w:after="0"/>
            </w:pPr>
            <w:hyperlink r:id="rId22" w:anchor="fn12">
              <w:r w:rsidRPr="2A426A08">
                <w:rPr>
                  <w:rStyle w:val="Hyperlink"/>
                </w:rPr>
                <w:t>12</w:t>
              </w:r>
            </w:hyperlink>
            <w:r>
              <w:t xml:space="preserve"> – </w:t>
            </w:r>
            <w:r w:rsidRPr="2A426A08">
              <w:rPr>
                <w:i/>
                <w:iCs/>
              </w:rPr>
              <w:t>inferência</w:t>
            </w:r>
          </w:p>
        </w:tc>
      </w:tr>
      <w:tr w:rsidR="2A426A08" w14:paraId="0BD2BAD1" w14:textId="77777777" w:rsidTr="2A426A08">
        <w:trPr>
          <w:trHeight w:val="435"/>
        </w:trPr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44344" w14:textId="720E6EA5" w:rsidR="2A426A08" w:rsidRDefault="2A426A08" w:rsidP="2A426A08">
            <w:pPr>
              <w:spacing w:after="0"/>
            </w:pPr>
            <w:r>
              <w:t>H7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7FEBA" w14:textId="3E69F567" w:rsidR="2A426A08" w:rsidRDefault="2A426A08" w:rsidP="2A426A08">
            <w:pPr>
              <w:spacing w:after="0"/>
            </w:pPr>
            <w:r w:rsidRPr="2A426A08">
              <w:rPr>
                <w:b/>
                <w:bCs/>
              </w:rPr>
              <w:t>Interface multilíngue</w:t>
            </w:r>
            <w:r>
              <w:t xml:space="preserve"> reduzirá tickets de suporte internacionais em 30%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6236A" w14:textId="39C717B8" w:rsidR="2A426A08" w:rsidRDefault="2A426A08" w:rsidP="2A426A08">
            <w:pPr>
              <w:spacing w:after="0"/>
            </w:pPr>
            <w:r>
              <w:t>Métrica de tickets por idioma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D2CB6" w14:textId="16B80BF3" w:rsidR="2A426A08" w:rsidRDefault="2A426A08" w:rsidP="2A426A08">
            <w:pPr>
              <w:spacing w:after="0"/>
            </w:pPr>
            <w:hyperlink r:id="rId23" w:anchor="fn13">
              <w:r w:rsidRPr="2A426A08">
                <w:rPr>
                  <w:rStyle w:val="Hyperlink"/>
                </w:rPr>
                <w:t>13</w:t>
              </w:r>
            </w:hyperlink>
            <w:hyperlink r:id="rId24" w:anchor="fn14">
              <w:r w:rsidRPr="2A426A08">
                <w:rPr>
                  <w:rStyle w:val="Hyperlink"/>
                </w:rPr>
                <w:t>14</w:t>
              </w:r>
            </w:hyperlink>
          </w:p>
        </w:tc>
      </w:tr>
    </w:tbl>
    <w:p w14:paraId="3552DBFA" w14:textId="6E782B4D" w:rsidR="3378CB80" w:rsidRDefault="03421BB4" w:rsidP="2A426A08">
      <w:pPr>
        <w:spacing w:after="0"/>
        <w:jc w:val="center"/>
      </w:pPr>
      <w:r w:rsidRPr="2A426A08">
        <w:rPr>
          <w:rFonts w:ascii="system-ui" w:eastAsia="system-ui" w:hAnsi="system-ui" w:cs="system-ui"/>
          <w:color w:val="37352F"/>
          <w:sz w:val="24"/>
          <w:szCs w:val="24"/>
        </w:rPr>
        <w:t>Inferências: os percentuais de impacto (ganho de rendimento, prêmio de preço, custo máximo de assinatura, captura de volume) não aparecem explicitamente nos documentos; foram adicionados como metas mensuráveis para orientar a validação das hipóteses.</w:t>
      </w:r>
    </w:p>
    <w:p w14:paraId="30724BC2" w14:textId="54C81D45" w:rsidR="3378CB80" w:rsidRDefault="3378CB80" w:rsidP="00DB3059">
      <w:pPr>
        <w:jc w:val="center"/>
        <w:rPr>
          <w:rFonts w:ascii="Caecilia LT Std Light" w:hAnsi="Caecilia LT Std Light"/>
          <w:sz w:val="24"/>
          <w:szCs w:val="24"/>
        </w:rPr>
      </w:pPr>
    </w:p>
    <w:sectPr w:rsidR="3378CB80" w:rsidSect="00950BA2">
      <w:headerReference w:type="even" r:id="rId25"/>
      <w:headerReference w:type="default" r:id="rId26"/>
      <w:footerReference w:type="default" r:id="rId27"/>
      <w:headerReference w:type="first" r:id="rId28"/>
      <w:type w:val="continuous"/>
      <w:pgSz w:w="11906" w:h="16838"/>
      <w:pgMar w:top="1985" w:right="1134" w:bottom="1985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5A58A" w14:textId="77777777" w:rsidR="005B266C" w:rsidRDefault="005B266C" w:rsidP="00304DED">
      <w:pPr>
        <w:spacing w:after="0" w:line="240" w:lineRule="auto"/>
      </w:pPr>
      <w:r>
        <w:separator/>
      </w:r>
    </w:p>
  </w:endnote>
  <w:endnote w:type="continuationSeparator" w:id="0">
    <w:p w14:paraId="1E3BC087" w14:textId="77777777" w:rsidR="005B266C" w:rsidRDefault="005B266C" w:rsidP="00304DED">
      <w:pPr>
        <w:spacing w:after="0" w:line="240" w:lineRule="auto"/>
      </w:pPr>
      <w:r>
        <w:continuationSeparator/>
      </w:r>
    </w:p>
  </w:endnote>
  <w:endnote w:type="continuationNotice" w:id="1">
    <w:p w14:paraId="749344C9" w14:textId="77777777" w:rsidR="005B266C" w:rsidRDefault="005B2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rostile LT Std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system-ui">
    <w:altName w:val="Cambria"/>
    <w:panose1 w:val="020B0604020202020204"/>
    <w:charset w:val="00"/>
    <w:family w:val="roman"/>
    <w:pitch w:val="default"/>
  </w:font>
  <w:font w:name="Caecilia LT Std Light"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27F6F" w14:textId="6CD2BDC3" w:rsidR="00DB1230" w:rsidRDefault="006D74FA">
    <w:pPr>
      <w:pStyle w:val="Rodap"/>
    </w:pPr>
    <w:r>
      <w:rPr>
        <w:noProof/>
      </w:rPr>
      <w:drawing>
        <wp:anchor distT="0" distB="0" distL="114300" distR="114300" simplePos="0" relativeHeight="251658242" behindDoc="1" locked="0" layoutInCell="1" allowOverlap="1" wp14:anchorId="256DE887" wp14:editId="3072EB48">
          <wp:simplePos x="0" y="0"/>
          <wp:positionH relativeFrom="page">
            <wp:posOffset>-104775</wp:posOffset>
          </wp:positionH>
          <wp:positionV relativeFrom="paragraph">
            <wp:posOffset>-102235</wp:posOffset>
          </wp:positionV>
          <wp:extent cx="7639167" cy="1352550"/>
          <wp:effectExtent l="0" t="0" r="0" b="0"/>
          <wp:wrapNone/>
          <wp:docPr id="2" name="Imagem 2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F87B8" w14:textId="77777777" w:rsidR="005B266C" w:rsidRDefault="005B266C" w:rsidP="00304DED">
      <w:pPr>
        <w:spacing w:after="0" w:line="240" w:lineRule="auto"/>
      </w:pPr>
      <w:r>
        <w:separator/>
      </w:r>
    </w:p>
  </w:footnote>
  <w:footnote w:type="continuationSeparator" w:id="0">
    <w:p w14:paraId="1EC03CB7" w14:textId="77777777" w:rsidR="005B266C" w:rsidRDefault="005B266C" w:rsidP="00304DED">
      <w:pPr>
        <w:spacing w:after="0" w:line="240" w:lineRule="auto"/>
      </w:pPr>
      <w:r>
        <w:continuationSeparator/>
      </w:r>
    </w:p>
  </w:footnote>
  <w:footnote w:type="continuationNotice" w:id="1">
    <w:p w14:paraId="467C7AEE" w14:textId="77777777" w:rsidR="005B266C" w:rsidRDefault="005B26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1CA6B" w14:textId="77777777" w:rsidR="002234FB" w:rsidRDefault="009B0194">
    <w:pPr>
      <w:pStyle w:val="Cabealho"/>
    </w:pPr>
    <w:r>
      <w:rPr>
        <w:noProof/>
        <w:lang w:eastAsia="pt-BR"/>
      </w:rPr>
    </w:r>
    <w:r w:rsidR="009B0194">
      <w:rPr>
        <w:noProof/>
        <w:lang w:eastAsia="pt-BR"/>
      </w:rPr>
      <w:pict w14:anchorId="2BA64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1044" type="#_x0000_t75" alt="" style="position:absolute;margin-left:0;margin-top:0;width:595.7pt;height:841.9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96238" w14:textId="6B570451" w:rsidR="002234FB" w:rsidRDefault="00731700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44D7B46" wp14:editId="665AE8D5">
              <wp:simplePos x="0" y="0"/>
              <wp:positionH relativeFrom="column">
                <wp:posOffset>980782</wp:posOffset>
              </wp:positionH>
              <wp:positionV relativeFrom="paragraph">
                <wp:posOffset>-1080135</wp:posOffset>
              </wp:positionV>
              <wp:extent cx="3716977" cy="1041058"/>
              <wp:effectExtent l="0" t="0" r="0" b="6985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16977" cy="104105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6="http://schemas.microsoft.com/office/drawing/2014/main" xmlns:a14="http://schemas.microsoft.com/office/drawing/2010/main" xmlns:arto="http://schemas.microsoft.com/office/word/2006/arto">
          <w:pict>
            <v:group id="Agrupar 2" style="position:absolute;margin-left:77.25pt;margin-top:-85.05pt;width:292.7pt;height:81.95pt;z-index:251661314" coordsize="37169,10410" o:spid="_x0000_s1026" w14:anchorId="61F084CC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">
              <v:rect id="Retângulo 2" style="position:absolute;width:37169;height:3443;visibility:visible;mso-wrap-style:square;v-text-anchor:middle" o:spid="_x0000_s1027" fillcolor="#f79646 [3209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"/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m 4" style="position:absolute;left:7104;top:4079;width:23844;height:6331;visibility:visible;mso-wrap-style:square" alt="Logotipo&#10;&#10;Descrição gerada automaticamente com confiança baixa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">
                <v:imagedata o:title="Logotipo&#10;&#10;Descrição gerada automaticamente com confiança baixa" r:id="rId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FEE34" w14:textId="77777777" w:rsidR="002234FB" w:rsidRDefault="009B0194">
    <w:pPr>
      <w:pStyle w:val="Cabealho"/>
    </w:pPr>
    <w:r>
      <w:rPr>
        <w:noProof/>
        <w:lang w:eastAsia="pt-BR"/>
      </w:rPr>
    </w:r>
    <w:r w:rsidR="009B0194">
      <w:rPr>
        <w:noProof/>
        <w:lang w:eastAsia="pt-BR"/>
      </w:rPr>
      <w:pict w14:anchorId="7D458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1043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B2A69"/>
    <w:multiLevelType w:val="multilevel"/>
    <w:tmpl w:val="3DA096FA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0684109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oNotDisplayPageBoundaries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42F"/>
    <w:rsid w:val="00002620"/>
    <w:rsid w:val="00005532"/>
    <w:rsid w:val="000056D8"/>
    <w:rsid w:val="00005C8C"/>
    <w:rsid w:val="0000774B"/>
    <w:rsid w:val="0001053B"/>
    <w:rsid w:val="00010FC0"/>
    <w:rsid w:val="00016C92"/>
    <w:rsid w:val="00020581"/>
    <w:rsid w:val="000264B6"/>
    <w:rsid w:val="000335FF"/>
    <w:rsid w:val="00035534"/>
    <w:rsid w:val="00035D29"/>
    <w:rsid w:val="00035F7D"/>
    <w:rsid w:val="0004077C"/>
    <w:rsid w:val="00042B8A"/>
    <w:rsid w:val="00044EB0"/>
    <w:rsid w:val="00046D2A"/>
    <w:rsid w:val="00050CB2"/>
    <w:rsid w:val="000521FB"/>
    <w:rsid w:val="000555FF"/>
    <w:rsid w:val="00056F0A"/>
    <w:rsid w:val="00060E14"/>
    <w:rsid w:val="00062075"/>
    <w:rsid w:val="0006248D"/>
    <w:rsid w:val="00063F13"/>
    <w:rsid w:val="000640DF"/>
    <w:rsid w:val="00065408"/>
    <w:rsid w:val="000676DE"/>
    <w:rsid w:val="00067A54"/>
    <w:rsid w:val="00070175"/>
    <w:rsid w:val="000737DA"/>
    <w:rsid w:val="000743EF"/>
    <w:rsid w:val="0008094A"/>
    <w:rsid w:val="00085680"/>
    <w:rsid w:val="00086E78"/>
    <w:rsid w:val="00094FE7"/>
    <w:rsid w:val="00095690"/>
    <w:rsid w:val="00097704"/>
    <w:rsid w:val="000A16D9"/>
    <w:rsid w:val="000A3D60"/>
    <w:rsid w:val="000A576D"/>
    <w:rsid w:val="000A5B8A"/>
    <w:rsid w:val="000A6777"/>
    <w:rsid w:val="000A6FFB"/>
    <w:rsid w:val="000A79A4"/>
    <w:rsid w:val="000B02CC"/>
    <w:rsid w:val="000B2C16"/>
    <w:rsid w:val="000B2FE6"/>
    <w:rsid w:val="000C029F"/>
    <w:rsid w:val="000C0CE8"/>
    <w:rsid w:val="000C105E"/>
    <w:rsid w:val="000C3131"/>
    <w:rsid w:val="000C69FF"/>
    <w:rsid w:val="000C6C51"/>
    <w:rsid w:val="000D14D5"/>
    <w:rsid w:val="000D1AE2"/>
    <w:rsid w:val="000D2BB1"/>
    <w:rsid w:val="000D44D5"/>
    <w:rsid w:val="000D464D"/>
    <w:rsid w:val="000D6216"/>
    <w:rsid w:val="000E0AE7"/>
    <w:rsid w:val="000E45A6"/>
    <w:rsid w:val="000E6ABC"/>
    <w:rsid w:val="000F0BAC"/>
    <w:rsid w:val="000F3FA7"/>
    <w:rsid w:val="000F452C"/>
    <w:rsid w:val="001022A8"/>
    <w:rsid w:val="00103654"/>
    <w:rsid w:val="00103692"/>
    <w:rsid w:val="0010485B"/>
    <w:rsid w:val="00105D5D"/>
    <w:rsid w:val="00106543"/>
    <w:rsid w:val="00115D7E"/>
    <w:rsid w:val="00117DC9"/>
    <w:rsid w:val="00117E91"/>
    <w:rsid w:val="001211BE"/>
    <w:rsid w:val="00122F20"/>
    <w:rsid w:val="00124E6C"/>
    <w:rsid w:val="00127438"/>
    <w:rsid w:val="0013014C"/>
    <w:rsid w:val="00133110"/>
    <w:rsid w:val="00140149"/>
    <w:rsid w:val="00144DC1"/>
    <w:rsid w:val="0014634C"/>
    <w:rsid w:val="001516AA"/>
    <w:rsid w:val="0015175E"/>
    <w:rsid w:val="00156DC0"/>
    <w:rsid w:val="00160C8E"/>
    <w:rsid w:val="001610C2"/>
    <w:rsid w:val="00161285"/>
    <w:rsid w:val="00162374"/>
    <w:rsid w:val="00165AD8"/>
    <w:rsid w:val="00166D3A"/>
    <w:rsid w:val="00170DCA"/>
    <w:rsid w:val="00171F82"/>
    <w:rsid w:val="001721EB"/>
    <w:rsid w:val="00174009"/>
    <w:rsid w:val="00175D9F"/>
    <w:rsid w:val="00180C79"/>
    <w:rsid w:val="0018130C"/>
    <w:rsid w:val="001817DA"/>
    <w:rsid w:val="001820BA"/>
    <w:rsid w:val="00186D3F"/>
    <w:rsid w:val="0019300C"/>
    <w:rsid w:val="001A1829"/>
    <w:rsid w:val="001A3AAE"/>
    <w:rsid w:val="001B243C"/>
    <w:rsid w:val="001B272E"/>
    <w:rsid w:val="001B67AC"/>
    <w:rsid w:val="001C2341"/>
    <w:rsid w:val="001C5F61"/>
    <w:rsid w:val="001C6391"/>
    <w:rsid w:val="001C675E"/>
    <w:rsid w:val="001D0A85"/>
    <w:rsid w:val="001D19B3"/>
    <w:rsid w:val="001D3673"/>
    <w:rsid w:val="001D3CB7"/>
    <w:rsid w:val="001E1F1B"/>
    <w:rsid w:val="001E3A35"/>
    <w:rsid w:val="001E47FB"/>
    <w:rsid w:val="001F4922"/>
    <w:rsid w:val="001F55F6"/>
    <w:rsid w:val="001F79D7"/>
    <w:rsid w:val="002025CF"/>
    <w:rsid w:val="00202769"/>
    <w:rsid w:val="00202D29"/>
    <w:rsid w:val="00203101"/>
    <w:rsid w:val="0020403A"/>
    <w:rsid w:val="002075AB"/>
    <w:rsid w:val="002102AC"/>
    <w:rsid w:val="00212B02"/>
    <w:rsid w:val="0021390B"/>
    <w:rsid w:val="00213C07"/>
    <w:rsid w:val="002144DB"/>
    <w:rsid w:val="00220334"/>
    <w:rsid w:val="002234FB"/>
    <w:rsid w:val="00225A7C"/>
    <w:rsid w:val="00226667"/>
    <w:rsid w:val="00226A6D"/>
    <w:rsid w:val="0023099A"/>
    <w:rsid w:val="00234595"/>
    <w:rsid w:val="00237B44"/>
    <w:rsid w:val="00242CA6"/>
    <w:rsid w:val="002453D4"/>
    <w:rsid w:val="00247887"/>
    <w:rsid w:val="002501DB"/>
    <w:rsid w:val="002503C5"/>
    <w:rsid w:val="00252708"/>
    <w:rsid w:val="002545B8"/>
    <w:rsid w:val="00254A03"/>
    <w:rsid w:val="00256091"/>
    <w:rsid w:val="00256352"/>
    <w:rsid w:val="002575AE"/>
    <w:rsid w:val="0026026A"/>
    <w:rsid w:val="0026243D"/>
    <w:rsid w:val="00265EB0"/>
    <w:rsid w:val="00272032"/>
    <w:rsid w:val="00274281"/>
    <w:rsid w:val="002742F4"/>
    <w:rsid w:val="00274ABF"/>
    <w:rsid w:val="00282C18"/>
    <w:rsid w:val="0028378F"/>
    <w:rsid w:val="002917DD"/>
    <w:rsid w:val="0029188B"/>
    <w:rsid w:val="0029547B"/>
    <w:rsid w:val="002A0A18"/>
    <w:rsid w:val="002A1CE2"/>
    <w:rsid w:val="002A3D66"/>
    <w:rsid w:val="002A3E90"/>
    <w:rsid w:val="002B32F1"/>
    <w:rsid w:val="002C0C2D"/>
    <w:rsid w:val="002C375D"/>
    <w:rsid w:val="002C4C51"/>
    <w:rsid w:val="002C57AE"/>
    <w:rsid w:val="002C6088"/>
    <w:rsid w:val="002D0AA2"/>
    <w:rsid w:val="002D609E"/>
    <w:rsid w:val="002D64A4"/>
    <w:rsid w:val="002E0034"/>
    <w:rsid w:val="002E3860"/>
    <w:rsid w:val="002E5F5D"/>
    <w:rsid w:val="002E79DC"/>
    <w:rsid w:val="002F1752"/>
    <w:rsid w:val="002F3C8A"/>
    <w:rsid w:val="002F3D83"/>
    <w:rsid w:val="002F7B94"/>
    <w:rsid w:val="0030070B"/>
    <w:rsid w:val="0030097A"/>
    <w:rsid w:val="00302420"/>
    <w:rsid w:val="00302C30"/>
    <w:rsid w:val="00302E6D"/>
    <w:rsid w:val="00302FFC"/>
    <w:rsid w:val="00304020"/>
    <w:rsid w:val="00304DED"/>
    <w:rsid w:val="0030504D"/>
    <w:rsid w:val="0030626E"/>
    <w:rsid w:val="0030648C"/>
    <w:rsid w:val="00306AA2"/>
    <w:rsid w:val="00306BEA"/>
    <w:rsid w:val="00310D60"/>
    <w:rsid w:val="00311A41"/>
    <w:rsid w:val="00311F88"/>
    <w:rsid w:val="00314A34"/>
    <w:rsid w:val="00314E4C"/>
    <w:rsid w:val="00322BD8"/>
    <w:rsid w:val="00327A27"/>
    <w:rsid w:val="00331D16"/>
    <w:rsid w:val="003357E1"/>
    <w:rsid w:val="0033598E"/>
    <w:rsid w:val="003417AE"/>
    <w:rsid w:val="00341872"/>
    <w:rsid w:val="00343E3B"/>
    <w:rsid w:val="00344068"/>
    <w:rsid w:val="00344E0D"/>
    <w:rsid w:val="00346B21"/>
    <w:rsid w:val="003471D2"/>
    <w:rsid w:val="00355F8B"/>
    <w:rsid w:val="00360BB9"/>
    <w:rsid w:val="003641ED"/>
    <w:rsid w:val="0036435C"/>
    <w:rsid w:val="003655AF"/>
    <w:rsid w:val="00370B30"/>
    <w:rsid w:val="00370D36"/>
    <w:rsid w:val="00374D8D"/>
    <w:rsid w:val="0037636E"/>
    <w:rsid w:val="00377474"/>
    <w:rsid w:val="003779D8"/>
    <w:rsid w:val="00380569"/>
    <w:rsid w:val="00381503"/>
    <w:rsid w:val="00382E55"/>
    <w:rsid w:val="003844BA"/>
    <w:rsid w:val="00386E61"/>
    <w:rsid w:val="003907C3"/>
    <w:rsid w:val="00392694"/>
    <w:rsid w:val="00395C7F"/>
    <w:rsid w:val="003A22C6"/>
    <w:rsid w:val="003B18A7"/>
    <w:rsid w:val="003B3D1A"/>
    <w:rsid w:val="003B6CCD"/>
    <w:rsid w:val="003C06CD"/>
    <w:rsid w:val="003C0D1E"/>
    <w:rsid w:val="003C20EF"/>
    <w:rsid w:val="003C3FC4"/>
    <w:rsid w:val="003D348C"/>
    <w:rsid w:val="003D3CAC"/>
    <w:rsid w:val="003D5975"/>
    <w:rsid w:val="003E1579"/>
    <w:rsid w:val="003E34F5"/>
    <w:rsid w:val="003E5093"/>
    <w:rsid w:val="003E5653"/>
    <w:rsid w:val="003E5B80"/>
    <w:rsid w:val="003E653A"/>
    <w:rsid w:val="003F0E25"/>
    <w:rsid w:val="003F2F55"/>
    <w:rsid w:val="003F516C"/>
    <w:rsid w:val="003F64B9"/>
    <w:rsid w:val="003F65BF"/>
    <w:rsid w:val="004002C2"/>
    <w:rsid w:val="00404DD1"/>
    <w:rsid w:val="00405107"/>
    <w:rsid w:val="004060C3"/>
    <w:rsid w:val="00406765"/>
    <w:rsid w:val="00414177"/>
    <w:rsid w:val="004177EC"/>
    <w:rsid w:val="00420569"/>
    <w:rsid w:val="00432315"/>
    <w:rsid w:val="00433A03"/>
    <w:rsid w:val="004407D6"/>
    <w:rsid w:val="00441BCB"/>
    <w:rsid w:val="004427E6"/>
    <w:rsid w:val="0044319F"/>
    <w:rsid w:val="00445054"/>
    <w:rsid w:val="00446A1B"/>
    <w:rsid w:val="00446DAD"/>
    <w:rsid w:val="0045121D"/>
    <w:rsid w:val="00451B20"/>
    <w:rsid w:val="00455641"/>
    <w:rsid w:val="004573F7"/>
    <w:rsid w:val="004619B3"/>
    <w:rsid w:val="0046306D"/>
    <w:rsid w:val="0047056B"/>
    <w:rsid w:val="00470FB7"/>
    <w:rsid w:val="00471278"/>
    <w:rsid w:val="00471989"/>
    <w:rsid w:val="0047212C"/>
    <w:rsid w:val="00472B70"/>
    <w:rsid w:val="004771D1"/>
    <w:rsid w:val="0047733C"/>
    <w:rsid w:val="00484C9A"/>
    <w:rsid w:val="00491440"/>
    <w:rsid w:val="0049326F"/>
    <w:rsid w:val="00493BAE"/>
    <w:rsid w:val="004969C8"/>
    <w:rsid w:val="0049776E"/>
    <w:rsid w:val="004A301D"/>
    <w:rsid w:val="004A6E9D"/>
    <w:rsid w:val="004A7045"/>
    <w:rsid w:val="004B16A5"/>
    <w:rsid w:val="004B6392"/>
    <w:rsid w:val="004B6F5D"/>
    <w:rsid w:val="004B788C"/>
    <w:rsid w:val="004C30AD"/>
    <w:rsid w:val="004C50DA"/>
    <w:rsid w:val="004C5D23"/>
    <w:rsid w:val="004C6E85"/>
    <w:rsid w:val="004C7965"/>
    <w:rsid w:val="004D1ADE"/>
    <w:rsid w:val="004D25F9"/>
    <w:rsid w:val="004D2616"/>
    <w:rsid w:val="004D2BD1"/>
    <w:rsid w:val="004D685D"/>
    <w:rsid w:val="004D6C74"/>
    <w:rsid w:val="004E3A46"/>
    <w:rsid w:val="004E3E97"/>
    <w:rsid w:val="004E5C32"/>
    <w:rsid w:val="004F19FD"/>
    <w:rsid w:val="00501AA7"/>
    <w:rsid w:val="00501BED"/>
    <w:rsid w:val="00502677"/>
    <w:rsid w:val="00503B36"/>
    <w:rsid w:val="00507AF2"/>
    <w:rsid w:val="00515354"/>
    <w:rsid w:val="00516F9B"/>
    <w:rsid w:val="00517657"/>
    <w:rsid w:val="00517E2A"/>
    <w:rsid w:val="00533290"/>
    <w:rsid w:val="0053474A"/>
    <w:rsid w:val="005349BD"/>
    <w:rsid w:val="00537539"/>
    <w:rsid w:val="005438E3"/>
    <w:rsid w:val="005446D6"/>
    <w:rsid w:val="005458B9"/>
    <w:rsid w:val="0054642F"/>
    <w:rsid w:val="00547FEE"/>
    <w:rsid w:val="0055096F"/>
    <w:rsid w:val="005603FA"/>
    <w:rsid w:val="00560BB8"/>
    <w:rsid w:val="0056118D"/>
    <w:rsid w:val="00564906"/>
    <w:rsid w:val="00564BC0"/>
    <w:rsid w:val="00566D68"/>
    <w:rsid w:val="00572A20"/>
    <w:rsid w:val="00577793"/>
    <w:rsid w:val="0058164B"/>
    <w:rsid w:val="0058470F"/>
    <w:rsid w:val="00587858"/>
    <w:rsid w:val="00590A27"/>
    <w:rsid w:val="0059175D"/>
    <w:rsid w:val="00594570"/>
    <w:rsid w:val="00594AFE"/>
    <w:rsid w:val="005950C3"/>
    <w:rsid w:val="005A429F"/>
    <w:rsid w:val="005A59BC"/>
    <w:rsid w:val="005B1261"/>
    <w:rsid w:val="005B266C"/>
    <w:rsid w:val="005B2840"/>
    <w:rsid w:val="005B3B88"/>
    <w:rsid w:val="005B47AB"/>
    <w:rsid w:val="005B51E4"/>
    <w:rsid w:val="005B647D"/>
    <w:rsid w:val="005C2A6F"/>
    <w:rsid w:val="005C2D2B"/>
    <w:rsid w:val="005C2E5C"/>
    <w:rsid w:val="005C3E5B"/>
    <w:rsid w:val="005C6593"/>
    <w:rsid w:val="005D1AAB"/>
    <w:rsid w:val="005E24FA"/>
    <w:rsid w:val="005E3960"/>
    <w:rsid w:val="005F0A53"/>
    <w:rsid w:val="005F11C0"/>
    <w:rsid w:val="005F615A"/>
    <w:rsid w:val="005F6A1A"/>
    <w:rsid w:val="005F7AAA"/>
    <w:rsid w:val="005F7B20"/>
    <w:rsid w:val="00603B20"/>
    <w:rsid w:val="006070AD"/>
    <w:rsid w:val="00612D63"/>
    <w:rsid w:val="00613697"/>
    <w:rsid w:val="0061397F"/>
    <w:rsid w:val="006165CA"/>
    <w:rsid w:val="00617078"/>
    <w:rsid w:val="00621C2A"/>
    <w:rsid w:val="006229BB"/>
    <w:rsid w:val="00623D28"/>
    <w:rsid w:val="0062569F"/>
    <w:rsid w:val="00631491"/>
    <w:rsid w:val="00632653"/>
    <w:rsid w:val="00634130"/>
    <w:rsid w:val="006348CE"/>
    <w:rsid w:val="00637176"/>
    <w:rsid w:val="00643802"/>
    <w:rsid w:val="00644DC0"/>
    <w:rsid w:val="00647C65"/>
    <w:rsid w:val="00647C99"/>
    <w:rsid w:val="00651439"/>
    <w:rsid w:val="0065676C"/>
    <w:rsid w:val="00656F58"/>
    <w:rsid w:val="006579B3"/>
    <w:rsid w:val="00661E6D"/>
    <w:rsid w:val="00662354"/>
    <w:rsid w:val="006656B6"/>
    <w:rsid w:val="00670991"/>
    <w:rsid w:val="00670F6B"/>
    <w:rsid w:val="00671E7D"/>
    <w:rsid w:val="006737FC"/>
    <w:rsid w:val="006748F9"/>
    <w:rsid w:val="00682D64"/>
    <w:rsid w:val="00692A02"/>
    <w:rsid w:val="006975D2"/>
    <w:rsid w:val="006A6872"/>
    <w:rsid w:val="006A7363"/>
    <w:rsid w:val="006B430F"/>
    <w:rsid w:val="006C3538"/>
    <w:rsid w:val="006D0797"/>
    <w:rsid w:val="006D548A"/>
    <w:rsid w:val="006D5E96"/>
    <w:rsid w:val="006D74FA"/>
    <w:rsid w:val="006D7C47"/>
    <w:rsid w:val="006E4519"/>
    <w:rsid w:val="006E55C8"/>
    <w:rsid w:val="006E7C25"/>
    <w:rsid w:val="006E7CA8"/>
    <w:rsid w:val="006F0641"/>
    <w:rsid w:val="006F21F9"/>
    <w:rsid w:val="006F292F"/>
    <w:rsid w:val="006F4389"/>
    <w:rsid w:val="006F49BC"/>
    <w:rsid w:val="006F557E"/>
    <w:rsid w:val="00701011"/>
    <w:rsid w:val="007016D1"/>
    <w:rsid w:val="00703922"/>
    <w:rsid w:val="00703B74"/>
    <w:rsid w:val="00711B3B"/>
    <w:rsid w:val="00713CA5"/>
    <w:rsid w:val="00714C7A"/>
    <w:rsid w:val="00715649"/>
    <w:rsid w:val="00716017"/>
    <w:rsid w:val="00720B07"/>
    <w:rsid w:val="0072174F"/>
    <w:rsid w:val="00723228"/>
    <w:rsid w:val="00723A50"/>
    <w:rsid w:val="00724D35"/>
    <w:rsid w:val="00730CBE"/>
    <w:rsid w:val="00731700"/>
    <w:rsid w:val="007349ED"/>
    <w:rsid w:val="007364CB"/>
    <w:rsid w:val="0074185E"/>
    <w:rsid w:val="007421F6"/>
    <w:rsid w:val="00742295"/>
    <w:rsid w:val="00743BCA"/>
    <w:rsid w:val="00744D87"/>
    <w:rsid w:val="00746618"/>
    <w:rsid w:val="007471E4"/>
    <w:rsid w:val="00756855"/>
    <w:rsid w:val="00757B63"/>
    <w:rsid w:val="007642A3"/>
    <w:rsid w:val="007655BB"/>
    <w:rsid w:val="007663B6"/>
    <w:rsid w:val="00767CB5"/>
    <w:rsid w:val="00772A49"/>
    <w:rsid w:val="00773B44"/>
    <w:rsid w:val="00774C0B"/>
    <w:rsid w:val="00775720"/>
    <w:rsid w:val="00775D41"/>
    <w:rsid w:val="00777959"/>
    <w:rsid w:val="00780063"/>
    <w:rsid w:val="007845BA"/>
    <w:rsid w:val="00784E70"/>
    <w:rsid w:val="00791BB4"/>
    <w:rsid w:val="00791E37"/>
    <w:rsid w:val="00793EF7"/>
    <w:rsid w:val="00794153"/>
    <w:rsid w:val="0079450A"/>
    <w:rsid w:val="00795384"/>
    <w:rsid w:val="00797B05"/>
    <w:rsid w:val="007A0068"/>
    <w:rsid w:val="007A66C7"/>
    <w:rsid w:val="007A67B4"/>
    <w:rsid w:val="007A6A10"/>
    <w:rsid w:val="007B1E46"/>
    <w:rsid w:val="007B2355"/>
    <w:rsid w:val="007B33A5"/>
    <w:rsid w:val="007B7CD5"/>
    <w:rsid w:val="007C14B7"/>
    <w:rsid w:val="007C16A4"/>
    <w:rsid w:val="007C33DC"/>
    <w:rsid w:val="007C4AB5"/>
    <w:rsid w:val="007C4FEB"/>
    <w:rsid w:val="007D5E59"/>
    <w:rsid w:val="007D6BCA"/>
    <w:rsid w:val="007E1E40"/>
    <w:rsid w:val="007E207C"/>
    <w:rsid w:val="007E6E0B"/>
    <w:rsid w:val="00801F68"/>
    <w:rsid w:val="00810104"/>
    <w:rsid w:val="0081272E"/>
    <w:rsid w:val="00812BBD"/>
    <w:rsid w:val="00820447"/>
    <w:rsid w:val="0082076D"/>
    <w:rsid w:val="00821105"/>
    <w:rsid w:val="00821E00"/>
    <w:rsid w:val="00821F0C"/>
    <w:rsid w:val="00822CBE"/>
    <w:rsid w:val="00826460"/>
    <w:rsid w:val="008303E7"/>
    <w:rsid w:val="0083147A"/>
    <w:rsid w:val="00832785"/>
    <w:rsid w:val="008350EA"/>
    <w:rsid w:val="008358C9"/>
    <w:rsid w:val="00836FA7"/>
    <w:rsid w:val="008414E4"/>
    <w:rsid w:val="00841FB3"/>
    <w:rsid w:val="00843B2E"/>
    <w:rsid w:val="0084666C"/>
    <w:rsid w:val="00847DEE"/>
    <w:rsid w:val="00851168"/>
    <w:rsid w:val="00851BD9"/>
    <w:rsid w:val="008523B0"/>
    <w:rsid w:val="008568B6"/>
    <w:rsid w:val="00861A38"/>
    <w:rsid w:val="00873579"/>
    <w:rsid w:val="00873910"/>
    <w:rsid w:val="00876EC8"/>
    <w:rsid w:val="008779ED"/>
    <w:rsid w:val="00877F41"/>
    <w:rsid w:val="008828ED"/>
    <w:rsid w:val="008834B6"/>
    <w:rsid w:val="00891050"/>
    <w:rsid w:val="0089128C"/>
    <w:rsid w:val="008920EE"/>
    <w:rsid w:val="008926D8"/>
    <w:rsid w:val="00894577"/>
    <w:rsid w:val="0089629A"/>
    <w:rsid w:val="008A2645"/>
    <w:rsid w:val="008A36BE"/>
    <w:rsid w:val="008A545F"/>
    <w:rsid w:val="008B1C00"/>
    <w:rsid w:val="008B383A"/>
    <w:rsid w:val="008B3FAA"/>
    <w:rsid w:val="008B4D94"/>
    <w:rsid w:val="008C1633"/>
    <w:rsid w:val="008C6F08"/>
    <w:rsid w:val="008D062C"/>
    <w:rsid w:val="008D2639"/>
    <w:rsid w:val="008D2CFA"/>
    <w:rsid w:val="008D3214"/>
    <w:rsid w:val="008D3D21"/>
    <w:rsid w:val="008E26A7"/>
    <w:rsid w:val="008E5CE5"/>
    <w:rsid w:val="008E6A46"/>
    <w:rsid w:val="008E7685"/>
    <w:rsid w:val="008F06A5"/>
    <w:rsid w:val="008F06EE"/>
    <w:rsid w:val="008F0C8E"/>
    <w:rsid w:val="008F1918"/>
    <w:rsid w:val="009031B0"/>
    <w:rsid w:val="00903C16"/>
    <w:rsid w:val="00906205"/>
    <w:rsid w:val="00907D4D"/>
    <w:rsid w:val="009131E2"/>
    <w:rsid w:val="00914AC2"/>
    <w:rsid w:val="009155AF"/>
    <w:rsid w:val="009170C5"/>
    <w:rsid w:val="00917760"/>
    <w:rsid w:val="0092591B"/>
    <w:rsid w:val="00927C6F"/>
    <w:rsid w:val="00930EB7"/>
    <w:rsid w:val="00933D29"/>
    <w:rsid w:val="00936726"/>
    <w:rsid w:val="009417EA"/>
    <w:rsid w:val="009419DA"/>
    <w:rsid w:val="00946864"/>
    <w:rsid w:val="00950BA2"/>
    <w:rsid w:val="009571FB"/>
    <w:rsid w:val="00967C3C"/>
    <w:rsid w:val="00971A78"/>
    <w:rsid w:val="00982635"/>
    <w:rsid w:val="009845F6"/>
    <w:rsid w:val="00987AE4"/>
    <w:rsid w:val="00987D1C"/>
    <w:rsid w:val="009968D9"/>
    <w:rsid w:val="00996BAA"/>
    <w:rsid w:val="009A73C4"/>
    <w:rsid w:val="009B0194"/>
    <w:rsid w:val="009B2B55"/>
    <w:rsid w:val="009B45D2"/>
    <w:rsid w:val="009B51A3"/>
    <w:rsid w:val="009C13AB"/>
    <w:rsid w:val="009D0570"/>
    <w:rsid w:val="009D72CA"/>
    <w:rsid w:val="009E1271"/>
    <w:rsid w:val="009E31BD"/>
    <w:rsid w:val="009E5068"/>
    <w:rsid w:val="009F4A06"/>
    <w:rsid w:val="009F4C97"/>
    <w:rsid w:val="009F75DE"/>
    <w:rsid w:val="00A03654"/>
    <w:rsid w:val="00A058BE"/>
    <w:rsid w:val="00A066E2"/>
    <w:rsid w:val="00A1141F"/>
    <w:rsid w:val="00A14C00"/>
    <w:rsid w:val="00A17F8B"/>
    <w:rsid w:val="00A24734"/>
    <w:rsid w:val="00A254D5"/>
    <w:rsid w:val="00A32C3D"/>
    <w:rsid w:val="00A40AB1"/>
    <w:rsid w:val="00A43721"/>
    <w:rsid w:val="00A43755"/>
    <w:rsid w:val="00A47305"/>
    <w:rsid w:val="00A47A99"/>
    <w:rsid w:val="00A503B1"/>
    <w:rsid w:val="00A53795"/>
    <w:rsid w:val="00A5476C"/>
    <w:rsid w:val="00A6116C"/>
    <w:rsid w:val="00A6691F"/>
    <w:rsid w:val="00A7177C"/>
    <w:rsid w:val="00A728A1"/>
    <w:rsid w:val="00A73409"/>
    <w:rsid w:val="00A80A19"/>
    <w:rsid w:val="00A839F8"/>
    <w:rsid w:val="00A87ACA"/>
    <w:rsid w:val="00A901F9"/>
    <w:rsid w:val="00A91D81"/>
    <w:rsid w:val="00A97B03"/>
    <w:rsid w:val="00AA311B"/>
    <w:rsid w:val="00AA4083"/>
    <w:rsid w:val="00AB13AD"/>
    <w:rsid w:val="00AB165F"/>
    <w:rsid w:val="00AB436C"/>
    <w:rsid w:val="00AD3ABE"/>
    <w:rsid w:val="00AD3B20"/>
    <w:rsid w:val="00AD4152"/>
    <w:rsid w:val="00AE2F89"/>
    <w:rsid w:val="00AE45D3"/>
    <w:rsid w:val="00AE5B17"/>
    <w:rsid w:val="00AE5F87"/>
    <w:rsid w:val="00AE6AE1"/>
    <w:rsid w:val="00AF0B9F"/>
    <w:rsid w:val="00AF1D63"/>
    <w:rsid w:val="00AF4275"/>
    <w:rsid w:val="00AF62EA"/>
    <w:rsid w:val="00B019C8"/>
    <w:rsid w:val="00B023B4"/>
    <w:rsid w:val="00B069B9"/>
    <w:rsid w:val="00B10386"/>
    <w:rsid w:val="00B103CA"/>
    <w:rsid w:val="00B10704"/>
    <w:rsid w:val="00B1328F"/>
    <w:rsid w:val="00B20D21"/>
    <w:rsid w:val="00B21582"/>
    <w:rsid w:val="00B220E7"/>
    <w:rsid w:val="00B2504F"/>
    <w:rsid w:val="00B2715E"/>
    <w:rsid w:val="00B2753D"/>
    <w:rsid w:val="00B42469"/>
    <w:rsid w:val="00B42AA3"/>
    <w:rsid w:val="00B4452C"/>
    <w:rsid w:val="00B4471E"/>
    <w:rsid w:val="00B44C51"/>
    <w:rsid w:val="00B52CF8"/>
    <w:rsid w:val="00B6142C"/>
    <w:rsid w:val="00B63CE2"/>
    <w:rsid w:val="00B650BD"/>
    <w:rsid w:val="00B66F13"/>
    <w:rsid w:val="00B7689D"/>
    <w:rsid w:val="00B803B8"/>
    <w:rsid w:val="00B8529C"/>
    <w:rsid w:val="00B90196"/>
    <w:rsid w:val="00B90F5C"/>
    <w:rsid w:val="00B94771"/>
    <w:rsid w:val="00B95C12"/>
    <w:rsid w:val="00BA021A"/>
    <w:rsid w:val="00BA2983"/>
    <w:rsid w:val="00BA5A9D"/>
    <w:rsid w:val="00BA6F28"/>
    <w:rsid w:val="00BB4915"/>
    <w:rsid w:val="00BC4E70"/>
    <w:rsid w:val="00BC5677"/>
    <w:rsid w:val="00BC7AA4"/>
    <w:rsid w:val="00BD0823"/>
    <w:rsid w:val="00BD0E2A"/>
    <w:rsid w:val="00BD271E"/>
    <w:rsid w:val="00BD368B"/>
    <w:rsid w:val="00BD3F5A"/>
    <w:rsid w:val="00BD5F6D"/>
    <w:rsid w:val="00BE02EC"/>
    <w:rsid w:val="00BE1576"/>
    <w:rsid w:val="00BE2A4E"/>
    <w:rsid w:val="00BE2F24"/>
    <w:rsid w:val="00BE36EA"/>
    <w:rsid w:val="00BE536F"/>
    <w:rsid w:val="00BF1D09"/>
    <w:rsid w:val="00BF765F"/>
    <w:rsid w:val="00C00BD9"/>
    <w:rsid w:val="00C131DB"/>
    <w:rsid w:val="00C14621"/>
    <w:rsid w:val="00C17AC1"/>
    <w:rsid w:val="00C20DD9"/>
    <w:rsid w:val="00C27544"/>
    <w:rsid w:val="00C309DF"/>
    <w:rsid w:val="00C3152B"/>
    <w:rsid w:val="00C31D72"/>
    <w:rsid w:val="00C347EF"/>
    <w:rsid w:val="00C351E8"/>
    <w:rsid w:val="00C35B6D"/>
    <w:rsid w:val="00C35D04"/>
    <w:rsid w:val="00C36B77"/>
    <w:rsid w:val="00C404F0"/>
    <w:rsid w:val="00C4083E"/>
    <w:rsid w:val="00C41473"/>
    <w:rsid w:val="00C420EB"/>
    <w:rsid w:val="00C437E7"/>
    <w:rsid w:val="00C43853"/>
    <w:rsid w:val="00C50494"/>
    <w:rsid w:val="00C555BB"/>
    <w:rsid w:val="00C56367"/>
    <w:rsid w:val="00C577CA"/>
    <w:rsid w:val="00C578AD"/>
    <w:rsid w:val="00C62803"/>
    <w:rsid w:val="00C631B2"/>
    <w:rsid w:val="00C63C7E"/>
    <w:rsid w:val="00C646E2"/>
    <w:rsid w:val="00C65D2A"/>
    <w:rsid w:val="00C67708"/>
    <w:rsid w:val="00C83A5F"/>
    <w:rsid w:val="00C8717A"/>
    <w:rsid w:val="00C9525F"/>
    <w:rsid w:val="00C96C30"/>
    <w:rsid w:val="00C96E0E"/>
    <w:rsid w:val="00CA1954"/>
    <w:rsid w:val="00CA22D0"/>
    <w:rsid w:val="00CA278B"/>
    <w:rsid w:val="00CB1698"/>
    <w:rsid w:val="00CB268A"/>
    <w:rsid w:val="00CB31B4"/>
    <w:rsid w:val="00CB3753"/>
    <w:rsid w:val="00CB457D"/>
    <w:rsid w:val="00CB5F57"/>
    <w:rsid w:val="00CC2D94"/>
    <w:rsid w:val="00CC48AB"/>
    <w:rsid w:val="00CE1706"/>
    <w:rsid w:val="00CE2839"/>
    <w:rsid w:val="00CE34C7"/>
    <w:rsid w:val="00CE488E"/>
    <w:rsid w:val="00CE57B7"/>
    <w:rsid w:val="00CF0B16"/>
    <w:rsid w:val="00CF2245"/>
    <w:rsid w:val="00CF29EE"/>
    <w:rsid w:val="00CF338D"/>
    <w:rsid w:val="00CF58F8"/>
    <w:rsid w:val="00CF5E39"/>
    <w:rsid w:val="00CF6D7F"/>
    <w:rsid w:val="00D007AC"/>
    <w:rsid w:val="00D00A31"/>
    <w:rsid w:val="00D057EB"/>
    <w:rsid w:val="00D11210"/>
    <w:rsid w:val="00D1314C"/>
    <w:rsid w:val="00D13399"/>
    <w:rsid w:val="00D16446"/>
    <w:rsid w:val="00D2004A"/>
    <w:rsid w:val="00D2017F"/>
    <w:rsid w:val="00D2634C"/>
    <w:rsid w:val="00D26C62"/>
    <w:rsid w:val="00D33C65"/>
    <w:rsid w:val="00D346F5"/>
    <w:rsid w:val="00D34BA3"/>
    <w:rsid w:val="00D411F5"/>
    <w:rsid w:val="00D5065A"/>
    <w:rsid w:val="00D516DA"/>
    <w:rsid w:val="00D5173A"/>
    <w:rsid w:val="00D54DA9"/>
    <w:rsid w:val="00D60423"/>
    <w:rsid w:val="00D60B07"/>
    <w:rsid w:val="00D6174F"/>
    <w:rsid w:val="00D67C60"/>
    <w:rsid w:val="00D712B1"/>
    <w:rsid w:val="00D76F0D"/>
    <w:rsid w:val="00D804F8"/>
    <w:rsid w:val="00D80C70"/>
    <w:rsid w:val="00D87024"/>
    <w:rsid w:val="00D901D1"/>
    <w:rsid w:val="00D90245"/>
    <w:rsid w:val="00D9296A"/>
    <w:rsid w:val="00D95EA0"/>
    <w:rsid w:val="00D97569"/>
    <w:rsid w:val="00D97935"/>
    <w:rsid w:val="00DA0A99"/>
    <w:rsid w:val="00DA0D34"/>
    <w:rsid w:val="00DA0DFC"/>
    <w:rsid w:val="00DA2589"/>
    <w:rsid w:val="00DA3623"/>
    <w:rsid w:val="00DA79C2"/>
    <w:rsid w:val="00DB0345"/>
    <w:rsid w:val="00DB1230"/>
    <w:rsid w:val="00DB1497"/>
    <w:rsid w:val="00DB17AE"/>
    <w:rsid w:val="00DB3059"/>
    <w:rsid w:val="00DB67A3"/>
    <w:rsid w:val="00DC0ED3"/>
    <w:rsid w:val="00DC14DB"/>
    <w:rsid w:val="00DC7850"/>
    <w:rsid w:val="00DD49E5"/>
    <w:rsid w:val="00DD5461"/>
    <w:rsid w:val="00DD6C41"/>
    <w:rsid w:val="00DE0E9E"/>
    <w:rsid w:val="00DE2FCF"/>
    <w:rsid w:val="00DF1675"/>
    <w:rsid w:val="00DF1FB6"/>
    <w:rsid w:val="00DF203D"/>
    <w:rsid w:val="00DF72D3"/>
    <w:rsid w:val="00DF7380"/>
    <w:rsid w:val="00E01F94"/>
    <w:rsid w:val="00E027D3"/>
    <w:rsid w:val="00E0383A"/>
    <w:rsid w:val="00E03845"/>
    <w:rsid w:val="00E03CFE"/>
    <w:rsid w:val="00E0643C"/>
    <w:rsid w:val="00E065D9"/>
    <w:rsid w:val="00E074C4"/>
    <w:rsid w:val="00E075E8"/>
    <w:rsid w:val="00E0A54F"/>
    <w:rsid w:val="00E16A0F"/>
    <w:rsid w:val="00E173AB"/>
    <w:rsid w:val="00E21432"/>
    <w:rsid w:val="00E21C70"/>
    <w:rsid w:val="00E22593"/>
    <w:rsid w:val="00E24DF5"/>
    <w:rsid w:val="00E26F9B"/>
    <w:rsid w:val="00E30755"/>
    <w:rsid w:val="00E35A49"/>
    <w:rsid w:val="00E35D7C"/>
    <w:rsid w:val="00E35F48"/>
    <w:rsid w:val="00E41CF3"/>
    <w:rsid w:val="00E4286F"/>
    <w:rsid w:val="00E43696"/>
    <w:rsid w:val="00E4375B"/>
    <w:rsid w:val="00E44050"/>
    <w:rsid w:val="00E44C52"/>
    <w:rsid w:val="00E46B17"/>
    <w:rsid w:val="00E52F5A"/>
    <w:rsid w:val="00E57F12"/>
    <w:rsid w:val="00E62195"/>
    <w:rsid w:val="00E627C7"/>
    <w:rsid w:val="00E67DD1"/>
    <w:rsid w:val="00E75551"/>
    <w:rsid w:val="00E81810"/>
    <w:rsid w:val="00E83DE0"/>
    <w:rsid w:val="00E85162"/>
    <w:rsid w:val="00E97144"/>
    <w:rsid w:val="00E97209"/>
    <w:rsid w:val="00EA03B5"/>
    <w:rsid w:val="00EA0570"/>
    <w:rsid w:val="00EA25C3"/>
    <w:rsid w:val="00EA5879"/>
    <w:rsid w:val="00EA7319"/>
    <w:rsid w:val="00EA7B4F"/>
    <w:rsid w:val="00EA7F74"/>
    <w:rsid w:val="00EB0E0F"/>
    <w:rsid w:val="00EB1334"/>
    <w:rsid w:val="00EB28CA"/>
    <w:rsid w:val="00EB3114"/>
    <w:rsid w:val="00EC26B3"/>
    <w:rsid w:val="00ED157D"/>
    <w:rsid w:val="00ED23A6"/>
    <w:rsid w:val="00ED263F"/>
    <w:rsid w:val="00ED42E6"/>
    <w:rsid w:val="00ED7396"/>
    <w:rsid w:val="00ED7B85"/>
    <w:rsid w:val="00ED7C7B"/>
    <w:rsid w:val="00EE0CB7"/>
    <w:rsid w:val="00EE2BA9"/>
    <w:rsid w:val="00EE59D4"/>
    <w:rsid w:val="00EE75D3"/>
    <w:rsid w:val="00EF0B9E"/>
    <w:rsid w:val="00EF1701"/>
    <w:rsid w:val="00EF350B"/>
    <w:rsid w:val="00F00676"/>
    <w:rsid w:val="00F03194"/>
    <w:rsid w:val="00F04782"/>
    <w:rsid w:val="00F05302"/>
    <w:rsid w:val="00F05FDA"/>
    <w:rsid w:val="00F104A5"/>
    <w:rsid w:val="00F17BBC"/>
    <w:rsid w:val="00F20F13"/>
    <w:rsid w:val="00F23267"/>
    <w:rsid w:val="00F2570F"/>
    <w:rsid w:val="00F264DE"/>
    <w:rsid w:val="00F26D08"/>
    <w:rsid w:val="00F3311B"/>
    <w:rsid w:val="00F35AAF"/>
    <w:rsid w:val="00F40D95"/>
    <w:rsid w:val="00F440BF"/>
    <w:rsid w:val="00F452E1"/>
    <w:rsid w:val="00F45955"/>
    <w:rsid w:val="00F479CB"/>
    <w:rsid w:val="00F60B52"/>
    <w:rsid w:val="00F60EF4"/>
    <w:rsid w:val="00F64E73"/>
    <w:rsid w:val="00F6640D"/>
    <w:rsid w:val="00F74C37"/>
    <w:rsid w:val="00F76720"/>
    <w:rsid w:val="00F91BE1"/>
    <w:rsid w:val="00F93F7C"/>
    <w:rsid w:val="00F94222"/>
    <w:rsid w:val="00FA3CAB"/>
    <w:rsid w:val="00FB044D"/>
    <w:rsid w:val="00FB08C9"/>
    <w:rsid w:val="00FB0E78"/>
    <w:rsid w:val="00FB506E"/>
    <w:rsid w:val="00FB5ACC"/>
    <w:rsid w:val="00FC178A"/>
    <w:rsid w:val="00FC2338"/>
    <w:rsid w:val="00FC3C10"/>
    <w:rsid w:val="00FD26C6"/>
    <w:rsid w:val="00FD4B66"/>
    <w:rsid w:val="00FD535F"/>
    <w:rsid w:val="00FD54FC"/>
    <w:rsid w:val="00FE6118"/>
    <w:rsid w:val="00FE6B2F"/>
    <w:rsid w:val="00FE7173"/>
    <w:rsid w:val="00FF2A69"/>
    <w:rsid w:val="00FF65BD"/>
    <w:rsid w:val="02A5D5AD"/>
    <w:rsid w:val="03421BB4"/>
    <w:rsid w:val="04966199"/>
    <w:rsid w:val="058BAF2B"/>
    <w:rsid w:val="05DD554E"/>
    <w:rsid w:val="06362162"/>
    <w:rsid w:val="068DDC27"/>
    <w:rsid w:val="06A0B2E3"/>
    <w:rsid w:val="06CAB3BA"/>
    <w:rsid w:val="071AFBCB"/>
    <w:rsid w:val="074FE6D3"/>
    <w:rsid w:val="0829AC88"/>
    <w:rsid w:val="091033EA"/>
    <w:rsid w:val="0A0C9EE7"/>
    <w:rsid w:val="0A99FBF4"/>
    <w:rsid w:val="0B57C1AC"/>
    <w:rsid w:val="0B614D4A"/>
    <w:rsid w:val="0B798420"/>
    <w:rsid w:val="0D155481"/>
    <w:rsid w:val="0E383F58"/>
    <w:rsid w:val="0EC556A0"/>
    <w:rsid w:val="107794E5"/>
    <w:rsid w:val="10B2E7B6"/>
    <w:rsid w:val="1152BC5B"/>
    <w:rsid w:val="11D08ECE"/>
    <w:rsid w:val="123115BF"/>
    <w:rsid w:val="123941CD"/>
    <w:rsid w:val="15082F90"/>
    <w:rsid w:val="154A21D4"/>
    <w:rsid w:val="168F808E"/>
    <w:rsid w:val="171B45B5"/>
    <w:rsid w:val="17D72A2D"/>
    <w:rsid w:val="17F28302"/>
    <w:rsid w:val="183713E4"/>
    <w:rsid w:val="1840A533"/>
    <w:rsid w:val="1879B27A"/>
    <w:rsid w:val="18B9AF85"/>
    <w:rsid w:val="19127E5D"/>
    <w:rsid w:val="1B64121E"/>
    <w:rsid w:val="1B8F8396"/>
    <w:rsid w:val="1C249D3A"/>
    <w:rsid w:val="1CAA9B50"/>
    <w:rsid w:val="1CC37436"/>
    <w:rsid w:val="1DF992CF"/>
    <w:rsid w:val="1E1A47BB"/>
    <w:rsid w:val="1EB92B97"/>
    <w:rsid w:val="1EF73A8B"/>
    <w:rsid w:val="1F0E1451"/>
    <w:rsid w:val="205C9584"/>
    <w:rsid w:val="20D1BE3C"/>
    <w:rsid w:val="2126847F"/>
    <w:rsid w:val="21467660"/>
    <w:rsid w:val="2171634C"/>
    <w:rsid w:val="22F5E8DA"/>
    <w:rsid w:val="22FFC13C"/>
    <w:rsid w:val="24688CA4"/>
    <w:rsid w:val="25C900BE"/>
    <w:rsid w:val="26393C92"/>
    <w:rsid w:val="2678B504"/>
    <w:rsid w:val="26E8C98C"/>
    <w:rsid w:val="2721AA44"/>
    <w:rsid w:val="27990C20"/>
    <w:rsid w:val="291A0982"/>
    <w:rsid w:val="2A426A08"/>
    <w:rsid w:val="2AB9860D"/>
    <w:rsid w:val="2BC01522"/>
    <w:rsid w:val="2D237364"/>
    <w:rsid w:val="2D3ADD7F"/>
    <w:rsid w:val="2D5791B1"/>
    <w:rsid w:val="2D67202F"/>
    <w:rsid w:val="2DC212DC"/>
    <w:rsid w:val="2E2041F4"/>
    <w:rsid w:val="2E337EEC"/>
    <w:rsid w:val="2FAEF420"/>
    <w:rsid w:val="300841ED"/>
    <w:rsid w:val="3363988B"/>
    <w:rsid w:val="3378CB80"/>
    <w:rsid w:val="34C12845"/>
    <w:rsid w:val="35D5F60D"/>
    <w:rsid w:val="3612FDD9"/>
    <w:rsid w:val="365EB7BB"/>
    <w:rsid w:val="3672FE15"/>
    <w:rsid w:val="37423BF6"/>
    <w:rsid w:val="375B14DC"/>
    <w:rsid w:val="37B2CFA1"/>
    <w:rsid w:val="37E27E7D"/>
    <w:rsid w:val="38444E53"/>
    <w:rsid w:val="38613EBE"/>
    <w:rsid w:val="394DAE7B"/>
    <w:rsid w:val="3A686F10"/>
    <w:rsid w:val="3ACE53A9"/>
    <w:rsid w:val="3AE4D86A"/>
    <w:rsid w:val="3B651C8C"/>
    <w:rsid w:val="3C9B82DF"/>
    <w:rsid w:val="3DA00FD2"/>
    <w:rsid w:val="3E33503B"/>
    <w:rsid w:val="3E7644D6"/>
    <w:rsid w:val="3E914B31"/>
    <w:rsid w:val="4158C060"/>
    <w:rsid w:val="4159DAA7"/>
    <w:rsid w:val="4284D4B5"/>
    <w:rsid w:val="42F490C1"/>
    <w:rsid w:val="43C83053"/>
    <w:rsid w:val="449152A9"/>
    <w:rsid w:val="456400B4"/>
    <w:rsid w:val="45B1035A"/>
    <w:rsid w:val="46291991"/>
    <w:rsid w:val="474885AF"/>
    <w:rsid w:val="47C801E4"/>
    <w:rsid w:val="47E90B3E"/>
    <w:rsid w:val="48C81218"/>
    <w:rsid w:val="48CDC8FC"/>
    <w:rsid w:val="49262CEA"/>
    <w:rsid w:val="4B141508"/>
    <w:rsid w:val="4C146E37"/>
    <w:rsid w:val="4C9D396F"/>
    <w:rsid w:val="4CD6799A"/>
    <w:rsid w:val="4D2D0C2A"/>
    <w:rsid w:val="4D5BDB15"/>
    <w:rsid w:val="4DDAD48F"/>
    <w:rsid w:val="4F6E262F"/>
    <w:rsid w:val="4F9FEF29"/>
    <w:rsid w:val="51524C9E"/>
    <w:rsid w:val="517035CE"/>
    <w:rsid w:val="5170AA92"/>
    <w:rsid w:val="534223B6"/>
    <w:rsid w:val="53878ADF"/>
    <w:rsid w:val="53A260EB"/>
    <w:rsid w:val="5413D61F"/>
    <w:rsid w:val="56B69C0B"/>
    <w:rsid w:val="56BBFD10"/>
    <w:rsid w:val="5704B90D"/>
    <w:rsid w:val="5A149F1C"/>
    <w:rsid w:val="5BE52524"/>
    <w:rsid w:val="5C237B0E"/>
    <w:rsid w:val="5C88A2FB"/>
    <w:rsid w:val="5D8CA988"/>
    <w:rsid w:val="5F0FCAF2"/>
    <w:rsid w:val="5F56ECF0"/>
    <w:rsid w:val="6074F671"/>
    <w:rsid w:val="609AFF2B"/>
    <w:rsid w:val="60AB9B53"/>
    <w:rsid w:val="60F2BD51"/>
    <w:rsid w:val="61B7B052"/>
    <w:rsid w:val="620F540B"/>
    <w:rsid w:val="623E28FB"/>
    <w:rsid w:val="62AF8301"/>
    <w:rsid w:val="63D9F95C"/>
    <w:rsid w:val="63FB72EB"/>
    <w:rsid w:val="656C3370"/>
    <w:rsid w:val="662821EE"/>
    <w:rsid w:val="6651F1F5"/>
    <w:rsid w:val="66B9F167"/>
    <w:rsid w:val="685BA499"/>
    <w:rsid w:val="68800856"/>
    <w:rsid w:val="68D0AA76"/>
    <w:rsid w:val="68F7AA08"/>
    <w:rsid w:val="6905BCBC"/>
    <w:rsid w:val="6917FE4A"/>
    <w:rsid w:val="69C9DEE3"/>
    <w:rsid w:val="6A355A28"/>
    <w:rsid w:val="6A72A1F5"/>
    <w:rsid w:val="6AB3CEAB"/>
    <w:rsid w:val="6AD47C53"/>
    <w:rsid w:val="6B348659"/>
    <w:rsid w:val="6B695945"/>
    <w:rsid w:val="6B9B0122"/>
    <w:rsid w:val="6C0E7256"/>
    <w:rsid w:val="6C3D5D7E"/>
    <w:rsid w:val="6CE866EF"/>
    <w:rsid w:val="6D1F5E7A"/>
    <w:rsid w:val="6D6365FB"/>
    <w:rsid w:val="6DAA42B7"/>
    <w:rsid w:val="6DD9C45C"/>
    <w:rsid w:val="6F0FA374"/>
    <w:rsid w:val="6F26C39D"/>
    <w:rsid w:val="6F2F716D"/>
    <w:rsid w:val="6FCB5FE7"/>
    <w:rsid w:val="7118A782"/>
    <w:rsid w:val="7121ECD2"/>
    <w:rsid w:val="720DC23F"/>
    <w:rsid w:val="72151F92"/>
    <w:rsid w:val="721850D7"/>
    <w:rsid w:val="73979CA1"/>
    <w:rsid w:val="74D85093"/>
    <w:rsid w:val="75F04CD1"/>
    <w:rsid w:val="761C4313"/>
    <w:rsid w:val="76D05A86"/>
    <w:rsid w:val="76E6B870"/>
    <w:rsid w:val="7712F0B2"/>
    <w:rsid w:val="7738EE27"/>
    <w:rsid w:val="775124FD"/>
    <w:rsid w:val="794ABD86"/>
    <w:rsid w:val="7A708EE9"/>
    <w:rsid w:val="7C805691"/>
    <w:rsid w:val="7CF6A04C"/>
    <w:rsid w:val="7D6CBA53"/>
    <w:rsid w:val="7E719A02"/>
    <w:rsid w:val="7EF72A6C"/>
    <w:rsid w:val="7F309522"/>
    <w:rsid w:val="7FD15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6E919B"/>
  <w15:docId w15:val="{58859F7C-BEED-714F-A712-607CCAEC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AD"/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DF73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80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73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F73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F73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3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38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38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7380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F7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DF7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DF7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F7380"/>
    <w:rPr>
      <w:b/>
      <w:bCs/>
    </w:rPr>
  </w:style>
  <w:style w:type="paragraph" w:styleId="SemEspaamento">
    <w:name w:val="No Spacing"/>
    <w:uiPriority w:val="1"/>
    <w:qFormat/>
    <w:rsid w:val="00DF738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F7380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DF7380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F7380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DF73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04DED"/>
  </w:style>
  <w:style w:type="paragraph" w:styleId="Rodap">
    <w:name w:val="footer"/>
    <w:basedOn w:val="Normal"/>
    <w:link w:val="RodapChar"/>
    <w:uiPriority w:val="99"/>
    <w:unhideWhenUsed/>
    <w:rsid w:val="00304DED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04DED"/>
  </w:style>
  <w:style w:type="paragraph" w:styleId="CabealhodoSumrio">
    <w:name w:val="TOC Heading"/>
    <w:basedOn w:val="Ttulo1"/>
    <w:next w:val="Normal"/>
    <w:uiPriority w:val="39"/>
    <w:unhideWhenUsed/>
    <w:qFormat/>
    <w:rsid w:val="00591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175D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175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FE7"/>
    <w:rPr>
      <w:rFonts w:ascii="Tahoma" w:hAnsi="Tahoma" w:cs="Tahoma"/>
      <w:sz w:val="16"/>
      <w:szCs w:val="16"/>
    </w:rPr>
  </w:style>
  <w:style w:type="table" w:styleId="GradeColorida-nfase5">
    <w:name w:val="Colorful Grid Accent 5"/>
    <w:basedOn w:val="Tabelanormal"/>
    <w:uiPriority w:val="73"/>
    <w:rsid w:val="004C5D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1-nfase5">
    <w:name w:val="Medium Shading 1 Accent 5"/>
    <w:basedOn w:val="Tabelanormal"/>
    <w:uiPriority w:val="63"/>
    <w:rsid w:val="004C5D2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ela">
    <w:name w:val="Tabela"/>
    <w:rsid w:val="00E35D7C"/>
    <w:pPr>
      <w:spacing w:before="40" w:after="40" w:line="240" w:lineRule="auto"/>
    </w:pPr>
    <w:rPr>
      <w:rFonts w:ascii="Verdana" w:eastAsia="Times New Roman" w:hAnsi="Verdana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30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BatangAntes6ptDepoisde6pt">
    <w:name w:val="Estilo Batang Antes:  6 pt Depois de:  6 pt"/>
    <w:basedOn w:val="Normal"/>
    <w:rsid w:val="002C0C2D"/>
    <w:pPr>
      <w:spacing w:before="120" w:after="120" w:line="240" w:lineRule="auto"/>
      <w:ind w:left="284"/>
      <w:jc w:val="both"/>
    </w:pPr>
    <w:rPr>
      <w:rFonts w:ascii="Batang" w:eastAsia="Times New Roman" w:hAnsi="Batang" w:cs="Times New Roman"/>
      <w:sz w:val="24"/>
      <w:szCs w:val="20"/>
      <w:lang w:eastAsia="pt-BR"/>
    </w:rPr>
  </w:style>
  <w:style w:type="paragraph" w:customStyle="1" w:styleId="Default">
    <w:name w:val="Default"/>
    <w:rsid w:val="001D19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</w:rPr>
  </w:style>
  <w:style w:type="character" w:customStyle="1" w:styleId="apple-converted-space">
    <w:name w:val="apple-converted-space"/>
    <w:basedOn w:val="Fontepargpadro"/>
    <w:rsid w:val="00124E6C"/>
  </w:style>
  <w:style w:type="paragraph" w:styleId="Subttulo">
    <w:name w:val="Subtitle"/>
    <w:basedOn w:val="Normal"/>
    <w:next w:val="Normal"/>
    <w:link w:val="SubttuloChar"/>
    <w:uiPriority w:val="11"/>
    <w:qFormat/>
    <w:rsid w:val="00DD6C4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6C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1-Muralis">
    <w:name w:val="Estilo 1 - Muralis"/>
    <w:basedOn w:val="Normal"/>
    <w:link w:val="Estilo1-MuralisChar"/>
    <w:uiPriority w:val="1"/>
    <w:qFormat/>
    <w:rsid w:val="3ACE53A9"/>
    <w:pPr>
      <w:spacing w:after="0"/>
      <w:ind w:left="720" w:hanging="360"/>
      <w:jc w:val="both"/>
      <w:outlineLvl w:val="0"/>
    </w:pPr>
    <w:rPr>
      <w:rFonts w:ascii="Eurostile LT Std" w:eastAsia="Times New Roman" w:hAnsi="Eurostile LT Std" w:cs="Times New Roman"/>
      <w:b/>
      <w:bCs/>
      <w:color w:val="000000" w:themeColor="text1"/>
      <w:sz w:val="24"/>
      <w:szCs w:val="24"/>
      <w:lang w:eastAsia="pt-BR"/>
    </w:rPr>
  </w:style>
  <w:style w:type="character" w:customStyle="1" w:styleId="Estilo1-MuralisChar">
    <w:name w:val="Estilo 1 - Muralis Char"/>
    <w:basedOn w:val="Fontepargpadro"/>
    <w:link w:val="Estilo1-Muralis"/>
    <w:uiPriority w:val="1"/>
    <w:rsid w:val="3ACE53A9"/>
    <w:rPr>
      <w:rFonts w:ascii="Eurostile LT Std" w:eastAsia="Times New Roman" w:hAnsi="Eurostile LT Std"/>
      <w:b/>
      <w:bCs/>
      <w:color w:val="000000" w:themeColor="text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5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83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about:blank" TargetMode="Externa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about:blank" TargetMode="External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lis\Rodrigo%20Rocha%20Silva%20-%20OPERA&#199;&#195;O\TEMPLATES\WORD\Muralis%20-%20template%20timbrado%20202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8b121b-2470-4bb0-9042-bf1cfe8bf62e">
      <Terms xmlns="http://schemas.microsoft.com/office/infopath/2007/PartnerControls"/>
    </lcf76f155ced4ddcb4097134ff3c332f>
    <TaxCatchAll xmlns="d31a81bb-a403-4c71-8075-1348523e47e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2FC13A4263CC47B0E901AA76DEA3C1" ma:contentTypeVersion="13" ma:contentTypeDescription="Crie um novo documento." ma:contentTypeScope="" ma:versionID="bfbbdf0861d9e52520eca6cd4fe6ec62">
  <xsd:schema xmlns:xsd="http://www.w3.org/2001/XMLSchema" xmlns:xs="http://www.w3.org/2001/XMLSchema" xmlns:p="http://schemas.microsoft.com/office/2006/metadata/properties" xmlns:ns2="038b121b-2470-4bb0-9042-bf1cfe8bf62e" xmlns:ns3="d31a81bb-a403-4c71-8075-1348523e47e2" targetNamespace="http://schemas.microsoft.com/office/2006/metadata/properties" ma:root="true" ma:fieldsID="fb8b8ca2d966dd7653ead424bc55128b" ns2:_="" ns3:_="">
    <xsd:import namespace="038b121b-2470-4bb0-9042-bf1cfe8bf62e"/>
    <xsd:import namespace="d31a81bb-a403-4c71-8075-1348523e4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b121b-2470-4bb0-9042-bf1cfe8bf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cc133fb2-a729-4c2d-a7e2-4934c354cc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a81bb-a403-4c71-8075-1348523e47e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5bc6e3-e5f9-4c15-a0ee-654cded732b2}" ma:internalName="TaxCatchAll" ma:showField="CatchAllData" ma:web="d31a81bb-a403-4c71-8075-1348523e47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1F3F5A-CA4C-48B3-A20B-96A0ED335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A79B85-7106-47AD-8BEE-6280E5A9FB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E71B6-0E94-4A79-BC7D-0D0035A7F77D}">
  <ds:schemaRefs>
    <ds:schemaRef ds:uri="http://schemas.microsoft.com/office/2006/metadata/properties"/>
    <ds:schemaRef ds:uri="http://schemas.microsoft.com/office/infopath/2007/PartnerControls"/>
    <ds:schemaRef ds:uri="038b121b-2470-4bb0-9042-bf1cfe8bf62e"/>
    <ds:schemaRef ds:uri="d31a81bb-a403-4c71-8075-1348523e47e2"/>
  </ds:schemaRefs>
</ds:datastoreItem>
</file>

<file path=customXml/itemProps4.xml><?xml version="1.0" encoding="utf-8"?>
<ds:datastoreItem xmlns:ds="http://schemas.openxmlformats.org/officeDocument/2006/customXml" ds:itemID="{13EBB4F0-C466-40F2-A1C2-9DE2AF055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b121b-2470-4bb0-9042-bf1cfe8bf62e"/>
    <ds:schemaRef ds:uri="d31a81bb-a403-4c71-8075-1348523e4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D:\Muralis\Rodrigo%20Rocha%20Silva%20-%20OPERAÇÃO\TEMPLATES\WORD\Muralis%20-%20template%20timbrado%202021.dotx</Template>
  <TotalTime>4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</dc:creator>
  <cp:keywords/>
  <cp:lastModifiedBy>William Duarte</cp:lastModifiedBy>
  <cp:revision>2</cp:revision>
  <cp:lastPrinted>2019-06-28T01:38:00Z</cp:lastPrinted>
  <dcterms:created xsi:type="dcterms:W3CDTF">2025-07-07T12:16:00Z</dcterms:created>
  <dcterms:modified xsi:type="dcterms:W3CDTF">2025-07-07T12:16:00Z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0x0101008D2FC13A4263CC47B0E901AA76DEA3C1</vt:lpwstr>
  </property>
  <property fmtid="{D5CDD505-2E9C-101B-9397-08002B2CF9AE}" pid="3" name="Order">
    <vt:r8>170800</vt:r8>
  </property>
  <property fmtid="{D5CDD505-2E9C-101B-9397-08002B2CF9AE}" pid="4" name="MediaServiceImageTags">
    <vt:lpwstr/>
  </property>
</Properties>
</file>