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933AA" w14:textId="30FFA010" w:rsidR="6CE866EF" w:rsidRDefault="6CE866EF" w:rsidP="7137A5C6">
      <w:pPr>
        <w:spacing w:after="0" w:line="360" w:lineRule="auto"/>
        <w:rPr>
          <w:rFonts w:ascii="Georgia" w:eastAsia="Georgia" w:hAnsi="Georgia" w:cs="Georgia"/>
          <w:sz w:val="21"/>
          <w:szCs w:val="21"/>
          <w:lang w:val="pt"/>
        </w:rPr>
      </w:pPr>
    </w:p>
    <w:p w14:paraId="5F1E80E8" w14:textId="5B2C1C81" w:rsidR="6CE866EF" w:rsidRDefault="5716CFAB" w:rsidP="7137A5C6">
      <w:pPr>
        <w:pStyle w:val="Estilo1-Muralis"/>
        <w:rPr>
          <w:sz w:val="32"/>
          <w:szCs w:val="32"/>
          <w:lang w:val="pt"/>
        </w:rPr>
      </w:pPr>
      <w:r w:rsidRPr="7137A5C6">
        <w:rPr>
          <w:sz w:val="32"/>
          <w:szCs w:val="32"/>
          <w:lang w:val="pt"/>
        </w:rPr>
        <w:t>Relatório da Fase de Discovery Sprint 1</w:t>
      </w:r>
    </w:p>
    <w:p w14:paraId="3E9D1EDC" w14:textId="07358EA6" w:rsidR="6CE866EF" w:rsidRDefault="6CE866EF" w:rsidP="7137A5C6">
      <w:pPr>
        <w:pStyle w:val="Estilo1-Muralis"/>
        <w:rPr>
          <w:sz w:val="32"/>
          <w:szCs w:val="32"/>
          <w:lang w:val="pt"/>
        </w:rPr>
      </w:pPr>
    </w:p>
    <w:p w14:paraId="1B6F781B" w14:textId="07055343" w:rsidR="6CE866EF" w:rsidRPr="006707A7" w:rsidRDefault="5716CFAB" w:rsidP="7137A5C6">
      <w:pPr>
        <w:pStyle w:val="Subttulo"/>
        <w:rPr>
          <w:rFonts w:ascii="Caecilia LT Std Light" w:eastAsia="system-ui" w:hAnsi="Caecilia LT Std Light" w:cs="system-ui"/>
          <w:color w:val="000000" w:themeColor="text1"/>
        </w:rPr>
      </w:pPr>
      <w:r w:rsidRPr="006707A7">
        <w:rPr>
          <w:rFonts w:ascii="Caecilia LT Std Light" w:eastAsia="system-ui" w:hAnsi="Caecilia LT Std Light" w:cs="system-ui"/>
          <w:color w:val="000000" w:themeColor="text1"/>
        </w:rPr>
        <w:t xml:space="preserve">Documentação de Alinhamento e Plano de Pesquisa – Projeto Global </w:t>
      </w:r>
      <w:proofErr w:type="spellStart"/>
      <w:r w:rsidRPr="006707A7">
        <w:rPr>
          <w:rFonts w:ascii="Caecilia LT Std Light" w:eastAsia="system-ui" w:hAnsi="Caecilia LT Std Light" w:cs="system-ui"/>
          <w:color w:val="000000" w:themeColor="text1"/>
        </w:rPr>
        <w:t>Coffee</w:t>
      </w:r>
      <w:proofErr w:type="spellEnd"/>
    </w:p>
    <w:p w14:paraId="1FFB356D" w14:textId="4E01D798" w:rsidR="6CE866EF" w:rsidRPr="006707A7" w:rsidRDefault="5716CFAB" w:rsidP="7137A5C6">
      <w:pPr>
        <w:pStyle w:val="Subttulo"/>
        <w:rPr>
          <w:rFonts w:ascii="Caecilia LT Std Light" w:eastAsia="system-ui" w:hAnsi="Caecilia LT Std Light" w:cs="system-ui"/>
          <w:color w:val="000000" w:themeColor="text1"/>
        </w:rPr>
      </w:pPr>
      <w:r w:rsidRPr="006707A7">
        <w:rPr>
          <w:rFonts w:ascii="Caecilia LT Std Light" w:eastAsia="system-ui" w:hAnsi="Caecilia LT Std Light" w:cs="system-ui"/>
          <w:color w:val="000000" w:themeColor="text1"/>
        </w:rPr>
        <w:t xml:space="preserve">O presente relatório consolida os aprendizados obtidos na Sprint 1 da fase de Discovery do Projeto Global </w:t>
      </w:r>
      <w:proofErr w:type="spellStart"/>
      <w:r w:rsidRPr="006707A7">
        <w:rPr>
          <w:rFonts w:ascii="Caecilia LT Std Light" w:eastAsia="system-ui" w:hAnsi="Caecilia LT Std Light" w:cs="system-ui"/>
          <w:color w:val="000000" w:themeColor="text1"/>
        </w:rPr>
        <w:t>Coffee</w:t>
      </w:r>
      <w:proofErr w:type="spellEnd"/>
      <w:r w:rsidRPr="006707A7">
        <w:rPr>
          <w:rFonts w:ascii="Caecilia LT Std Light" w:eastAsia="system-ui" w:hAnsi="Caecilia LT Std Light" w:cs="system-ui"/>
          <w:color w:val="000000" w:themeColor="text1"/>
        </w:rPr>
        <w:t>. Estruturado segundo o modelo do Duplo Diamante, o documento cumpre dois propósitos principais:</w:t>
      </w:r>
    </w:p>
    <w:p w14:paraId="385D4A9A" w14:textId="59BD314D" w:rsidR="6CE866EF" w:rsidRPr="006707A7" w:rsidRDefault="5716CFAB" w:rsidP="7137A5C6">
      <w:pPr>
        <w:pStyle w:val="Subttulo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6707A7">
        <w:rPr>
          <w:rFonts w:ascii="Caecilia LT Std Light" w:eastAsia="system-ui" w:hAnsi="Caecilia LT Std Light" w:cs="system-ui"/>
          <w:color w:val="000000" w:themeColor="text1"/>
          <w:lang w:val="pt"/>
        </w:rPr>
        <w:t>Alinhar todas as partes interessadas sobre escopo, metas e riscos.</w:t>
      </w:r>
    </w:p>
    <w:p w14:paraId="4130B5E0" w14:textId="7AF16846" w:rsidR="6CE866EF" w:rsidRPr="008A673B" w:rsidRDefault="5716CFAB" w:rsidP="008A673B">
      <w:pPr>
        <w:pStyle w:val="Subttulo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6707A7">
        <w:rPr>
          <w:rFonts w:ascii="Caecilia LT Std Light" w:eastAsia="system-ui" w:hAnsi="Caecilia LT Std Light" w:cs="system-ui"/>
          <w:color w:val="000000" w:themeColor="text1"/>
          <w:lang w:val="pt"/>
        </w:rPr>
        <w:t>Detalhar o plano de pesquisa que fundamentará as próximas sprints.</w:t>
      </w:r>
    </w:p>
    <w:p w14:paraId="792D2047" w14:textId="270B548A" w:rsidR="6CE866EF" w:rsidRPr="00240507" w:rsidRDefault="5716CFAB" w:rsidP="7137A5C6">
      <w:pPr>
        <w:pStyle w:val="Ttulo2"/>
        <w:numPr>
          <w:ilvl w:val="0"/>
          <w:numId w:val="0"/>
        </w:numPr>
        <w:rPr>
          <w:rFonts w:ascii="Caecilia LT Std Light" w:hAnsi="Caecilia LT Std Light"/>
        </w:rPr>
      </w:pPr>
      <w:r w:rsidRPr="00240507">
        <w:rPr>
          <w:rFonts w:ascii="Caecilia LT Std Light" w:hAnsi="Caecilia LT Std Light"/>
          <w:lang w:val="pt"/>
        </w:rPr>
        <w:t>1. Contexto estratégico</w:t>
      </w:r>
    </w:p>
    <w:p w14:paraId="2291452E" w14:textId="3ECD9873" w:rsidR="6CE866EF" w:rsidRPr="00240507" w:rsidRDefault="6CE866EF" w:rsidP="7137A5C6">
      <w:pPr>
        <w:rPr>
          <w:rFonts w:ascii="Caecilia LT Std Light" w:hAnsi="Caecilia LT Std Light"/>
          <w:lang w:val="pt"/>
        </w:rPr>
      </w:pPr>
    </w:p>
    <w:p w14:paraId="3339D2DE" w14:textId="1A166FDE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 xml:space="preserve">O Global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Coffee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 xml:space="preserve"> ambiciona criar uma plataforma de IA que integre dados climáticos, de produção e de mercado para apoiar produtores e compradores de café verde. Quatro metas norteiam a iniciativa:</w:t>
      </w:r>
    </w:p>
    <w:tbl>
      <w:tblPr>
        <w:tblStyle w:val="Tabelacomgrade"/>
        <w:tblW w:w="866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935"/>
        <w:gridCol w:w="2596"/>
      </w:tblGrid>
      <w:tr w:rsidR="7137A5C6" w:rsidRPr="00240507" w14:paraId="760A537E" w14:textId="77777777" w:rsidTr="75A6F2DF">
        <w:trPr>
          <w:trHeight w:val="300"/>
        </w:trPr>
        <w:tc>
          <w:tcPr>
            <w:tcW w:w="1134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9FBA848" w14:textId="6C92189D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Código</w:t>
            </w:r>
          </w:p>
        </w:tc>
        <w:tc>
          <w:tcPr>
            <w:tcW w:w="493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30F1373" w14:textId="6C62C6AA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Meta</w:t>
            </w:r>
          </w:p>
        </w:tc>
        <w:tc>
          <w:tcPr>
            <w:tcW w:w="2596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F2E96E8" w14:textId="4F1E0D3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Indicador-chave</w:t>
            </w:r>
          </w:p>
        </w:tc>
      </w:tr>
      <w:tr w:rsidR="7137A5C6" w:rsidRPr="00240507" w14:paraId="7181E33B" w14:textId="77777777" w:rsidTr="75A6F2DF">
        <w:trPr>
          <w:trHeight w:val="300"/>
        </w:trPr>
        <w:tc>
          <w:tcPr>
            <w:tcW w:w="113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3569CCD" w14:textId="6F54C70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M1</w:t>
            </w:r>
          </w:p>
        </w:tc>
        <w:tc>
          <w:tcPr>
            <w:tcW w:w="4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12CFD80" w14:textId="2C38342A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Integração de bases confiáveis de produção e consumo</w:t>
            </w:r>
          </w:p>
        </w:tc>
        <w:tc>
          <w:tcPr>
            <w:tcW w:w="2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6B72C8F" w14:textId="693869E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Fontes consolidadas em pipeline único</w:t>
            </w:r>
          </w:p>
        </w:tc>
      </w:tr>
      <w:tr w:rsidR="7137A5C6" w:rsidRPr="00240507" w14:paraId="78137FFF" w14:textId="77777777" w:rsidTr="75A6F2DF">
        <w:trPr>
          <w:trHeight w:val="300"/>
        </w:trPr>
        <w:tc>
          <w:tcPr>
            <w:tcW w:w="113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F62C519" w14:textId="4CD0491E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M2</w:t>
            </w:r>
          </w:p>
        </w:tc>
        <w:tc>
          <w:tcPr>
            <w:tcW w:w="4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7FD8E6C" w14:textId="5DB7101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Acurácia ≥ 85% nos modelos preditivos</w:t>
            </w:r>
          </w:p>
        </w:tc>
        <w:tc>
          <w:tcPr>
            <w:tcW w:w="2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5EC0AAC" w14:textId="684CEB0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RMSE mensal</w:t>
            </w:r>
          </w:p>
        </w:tc>
      </w:tr>
      <w:tr w:rsidR="7137A5C6" w:rsidRPr="00240507" w14:paraId="63C4D6D4" w14:textId="77777777" w:rsidTr="75A6F2DF">
        <w:trPr>
          <w:trHeight w:val="300"/>
        </w:trPr>
        <w:tc>
          <w:tcPr>
            <w:tcW w:w="113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D6F9EFA" w14:textId="510816E3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M3</w:t>
            </w:r>
          </w:p>
        </w:tc>
        <w:tc>
          <w:tcPr>
            <w:tcW w:w="4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90667B8" w14:textId="567AA45A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  <w:t xml:space="preserve">Entrega </w:t>
            </w:r>
            <w:r w:rsidR="00240507"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  <w:t>de Priorização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  <w:t xml:space="preserve"> de funcionalidade (MVP) ao fim da Sprint 4</w:t>
            </w:r>
          </w:p>
        </w:tc>
        <w:tc>
          <w:tcPr>
            <w:tcW w:w="2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C163DE2" w14:textId="529330F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Backlog priorizado aprovado</w:t>
            </w:r>
          </w:p>
        </w:tc>
      </w:tr>
      <w:tr w:rsidR="7137A5C6" w:rsidRPr="00240507" w14:paraId="5F760A89" w14:textId="77777777" w:rsidTr="75A6F2DF">
        <w:trPr>
          <w:trHeight w:val="300"/>
        </w:trPr>
        <w:tc>
          <w:tcPr>
            <w:tcW w:w="1134" w:type="dxa"/>
            <w:tcBorders>
              <w:top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DB46D67" w14:textId="45FCF2DF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M4</w:t>
            </w:r>
          </w:p>
        </w:tc>
        <w:tc>
          <w:tcPr>
            <w:tcW w:w="493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707160D" w14:textId="41CCC06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  <w:t xml:space="preserve">Geração de valor a cooperativas e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  <w:t>traders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E7C5D2C" w14:textId="5A44FD0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Taxa de adoção inicial</w:t>
            </w:r>
          </w:p>
        </w:tc>
      </w:tr>
    </w:tbl>
    <w:p w14:paraId="41D29936" w14:textId="1E79E816" w:rsidR="6CE866EF" w:rsidRPr="00240507" w:rsidRDefault="5716CFAB" w:rsidP="7137A5C6">
      <w:pPr>
        <w:spacing w:after="120"/>
        <w:rPr>
          <w:rFonts w:ascii="Caecilia LT Std Light" w:hAnsi="Caecilia LT Std Light"/>
        </w:rPr>
      </w:pPr>
      <w:r w:rsidRPr="00240507">
        <w:rPr>
          <w:rFonts w:ascii="Caecilia LT Std Light" w:eastAsia="Georgia" w:hAnsi="Caecilia LT Std Light" w:cs="Georgia"/>
          <w:sz w:val="21"/>
          <w:szCs w:val="21"/>
          <w:lang w:val="pt"/>
        </w:rPr>
        <w:t xml:space="preserve"> </w:t>
      </w:r>
    </w:p>
    <w:p w14:paraId="72C5049D" w14:textId="606EAB6F" w:rsidR="6CE866EF" w:rsidRPr="00240507" w:rsidRDefault="5716CFAB" w:rsidP="7137A5C6">
      <w:pPr>
        <w:pStyle w:val="Ttulo2"/>
        <w:numPr>
          <w:ilvl w:val="0"/>
          <w:numId w:val="0"/>
        </w:numPr>
        <w:rPr>
          <w:rFonts w:ascii="Caecilia LT Std Light" w:hAnsi="Caecilia LT Std Light"/>
        </w:rPr>
      </w:pPr>
      <w:r w:rsidRPr="00240507">
        <w:rPr>
          <w:rFonts w:ascii="Caecilia LT Std Light" w:hAnsi="Caecilia LT Std Light"/>
          <w:lang w:val="pt"/>
        </w:rPr>
        <w:t>2. Metodologia de Discovery</w:t>
      </w:r>
    </w:p>
    <w:p w14:paraId="158E29E6" w14:textId="13AD2B03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  <w:lang w:val="pt"/>
        </w:rPr>
        <w:t>A jornada segue as quatro fases do Duplo Diamante:</w:t>
      </w:r>
    </w:p>
    <w:p w14:paraId="0E6CD78E" w14:textId="5E8974A8" w:rsidR="6CE866EF" w:rsidRPr="00240507" w:rsidRDefault="5716CFAB" w:rsidP="7137A5C6">
      <w:pPr>
        <w:pStyle w:val="PargrafodaLista"/>
        <w:numPr>
          <w:ilvl w:val="0"/>
          <w:numId w:val="1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Descobrir –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desk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research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, entrevistas exploratórias.</w:t>
      </w:r>
    </w:p>
    <w:p w14:paraId="657402B9" w14:textId="72586B43" w:rsidR="6CE866EF" w:rsidRPr="00240507" w:rsidRDefault="5716CFAB" w:rsidP="7137A5C6">
      <w:pPr>
        <w:pStyle w:val="PargrafodaLista"/>
        <w:numPr>
          <w:ilvl w:val="0"/>
          <w:numId w:val="1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Definir – síntese de insights e Matriz CSD.</w:t>
      </w:r>
    </w:p>
    <w:p w14:paraId="20A08DDA" w14:textId="59F94BDF" w:rsidR="6CE866EF" w:rsidRPr="00240507" w:rsidRDefault="5716CFAB" w:rsidP="7137A5C6">
      <w:pPr>
        <w:pStyle w:val="PargrafodaLista"/>
        <w:numPr>
          <w:ilvl w:val="0"/>
          <w:numId w:val="1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Desenvolver – ideação de hipóteses de solução.</w:t>
      </w:r>
    </w:p>
    <w:p w14:paraId="44E08AAF" w14:textId="7246C983" w:rsidR="6CE866EF" w:rsidRPr="00240507" w:rsidRDefault="5716CFAB" w:rsidP="7137A5C6">
      <w:pPr>
        <w:pStyle w:val="PargrafodaLista"/>
        <w:numPr>
          <w:ilvl w:val="0"/>
          <w:numId w:val="1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Entregar – priorização 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roadmap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.</w:t>
      </w:r>
    </w:p>
    <w:p w14:paraId="3E2BC26E" w14:textId="41C0FC05" w:rsidR="6CE866EF" w:rsidRPr="00240507" w:rsidRDefault="6CE866EF" w:rsidP="7137A5C6">
      <w:pPr>
        <w:pStyle w:val="Ttulo2"/>
        <w:numPr>
          <w:ilvl w:val="0"/>
          <w:numId w:val="0"/>
        </w:numPr>
        <w:rPr>
          <w:rFonts w:ascii="Caecilia LT Std Light" w:hAnsi="Caecilia LT Std Light"/>
          <w:lang w:val="pt"/>
        </w:rPr>
      </w:pPr>
    </w:p>
    <w:p w14:paraId="31E8A5E5" w14:textId="17CF441A" w:rsidR="6CE866EF" w:rsidRPr="008914C3" w:rsidRDefault="5716CFAB" w:rsidP="7137A5C6">
      <w:pPr>
        <w:pStyle w:val="Subttulo"/>
        <w:rPr>
          <w:rFonts w:ascii="Caecilia LT Std Light" w:hAnsi="Caecilia LT Std Light"/>
          <w:b/>
          <w:bCs/>
          <w:color w:val="000000" w:themeColor="text1"/>
          <w:sz w:val="24"/>
          <w:szCs w:val="24"/>
          <w:lang w:val="pt"/>
        </w:rPr>
      </w:pPr>
      <w:r w:rsidRPr="008914C3">
        <w:rPr>
          <w:rFonts w:ascii="Caecilia LT Std Light" w:hAnsi="Caecilia LT Std Light"/>
          <w:color w:val="000000" w:themeColor="text1"/>
          <w:lang w:val="pt"/>
        </w:rPr>
        <w:t>Durante a Sprint 1 concluímos as atividades de imersão e alinhamento.</w:t>
      </w:r>
    </w:p>
    <w:p w14:paraId="5C4B3B20" w14:textId="490CFE21" w:rsidR="6CE866EF" w:rsidRPr="00240507" w:rsidRDefault="6CE866EF" w:rsidP="7137A5C6">
      <w:pPr>
        <w:pStyle w:val="Ttulo2"/>
        <w:numPr>
          <w:ilvl w:val="0"/>
          <w:numId w:val="0"/>
        </w:numPr>
        <w:rPr>
          <w:rFonts w:ascii="Caecilia LT Std Light" w:hAnsi="Caecilia LT Std Light"/>
          <w:lang w:val="pt"/>
        </w:rPr>
      </w:pPr>
    </w:p>
    <w:p w14:paraId="5227128D" w14:textId="510E7132" w:rsidR="6CE866EF" w:rsidRPr="00240507" w:rsidRDefault="5716CFAB" w:rsidP="7137A5C6">
      <w:pPr>
        <w:pStyle w:val="Ttulo2"/>
        <w:numPr>
          <w:ilvl w:val="0"/>
          <w:numId w:val="0"/>
        </w:numPr>
        <w:rPr>
          <w:rFonts w:ascii="Caecilia LT Std Light" w:hAnsi="Caecilia LT Std Light"/>
        </w:rPr>
      </w:pPr>
      <w:r w:rsidRPr="00240507">
        <w:rPr>
          <w:rFonts w:ascii="Caecilia LT Std Light" w:hAnsi="Caecilia LT Std Light"/>
          <w:lang w:val="pt"/>
        </w:rPr>
        <w:t>3. Stakeholders e papéis</w:t>
      </w:r>
    </w:p>
    <w:p w14:paraId="1253E11B" w14:textId="6CA55EA7" w:rsidR="75A6F2DF" w:rsidRDefault="75A6F2DF" w:rsidP="75A6F2DF">
      <w:pPr>
        <w:rPr>
          <w:lang w:val="pt"/>
        </w:rPr>
      </w:pPr>
    </w:p>
    <w:tbl>
      <w:tblPr>
        <w:tblStyle w:val="Tabelacomgrade"/>
        <w:tblW w:w="873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790"/>
        <w:gridCol w:w="3510"/>
      </w:tblGrid>
      <w:tr w:rsidR="7137A5C6" w:rsidRPr="00240507" w14:paraId="3C1FA8EC" w14:textId="77777777" w:rsidTr="73DDC320">
        <w:trPr>
          <w:trHeight w:val="300"/>
        </w:trPr>
        <w:tc>
          <w:tcPr>
            <w:tcW w:w="243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3000B95" w14:textId="0E87AF5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Função</w:t>
            </w:r>
          </w:p>
        </w:tc>
        <w:tc>
          <w:tcPr>
            <w:tcW w:w="279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92AC4F7" w14:textId="15ECD8C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Nome</w:t>
            </w:r>
          </w:p>
        </w:tc>
        <w:tc>
          <w:tcPr>
            <w:tcW w:w="3510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88CDDC7" w14:textId="6754F941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Responsabilidade</w:t>
            </w:r>
          </w:p>
        </w:tc>
      </w:tr>
      <w:tr w:rsidR="7137A5C6" w:rsidRPr="00240507" w14:paraId="1155C5F9" w14:textId="77777777" w:rsidTr="73DDC320">
        <w:trPr>
          <w:trHeight w:val="300"/>
        </w:trPr>
        <w:tc>
          <w:tcPr>
            <w:tcW w:w="2430" w:type="dxa"/>
            <w:tcBorders>
              <w:top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7478DA4" w14:textId="655A4C4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Stakeholder</w:t>
            </w:r>
          </w:p>
        </w:tc>
        <w:tc>
          <w:tcPr>
            <w:tcW w:w="279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C87A3DB" w14:textId="168BB06F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  <w:lang w:val="pt"/>
              </w:rPr>
              <w:t>Frederico Robalinho</w:t>
            </w:r>
          </w:p>
        </w:tc>
        <w:tc>
          <w:tcPr>
            <w:tcW w:w="3510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41051A1" w14:textId="27A99992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  <w:t xml:space="preserve">Visão de negócio e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0"/>
                <w:szCs w:val="20"/>
              </w:rPr>
              <w:t>funding</w:t>
            </w:r>
            <w:proofErr w:type="spellEnd"/>
          </w:p>
        </w:tc>
      </w:tr>
    </w:tbl>
    <w:p w14:paraId="136E0258" w14:textId="163E2D93" w:rsidR="6CE866EF" w:rsidRPr="00240507" w:rsidRDefault="5716CFAB" w:rsidP="7137A5C6">
      <w:pPr>
        <w:spacing w:after="120"/>
        <w:rPr>
          <w:rFonts w:ascii="Caecilia LT Std Light" w:hAnsi="Caecilia LT Std Light"/>
        </w:rPr>
      </w:pPr>
      <w:r w:rsidRPr="00240507">
        <w:rPr>
          <w:rFonts w:ascii="Caecilia LT Std Light" w:eastAsia="Georgia" w:hAnsi="Caecilia LT Std Light" w:cs="Georgia"/>
          <w:sz w:val="21"/>
          <w:szCs w:val="21"/>
          <w:lang w:val="pt"/>
        </w:rPr>
        <w:t xml:space="preserve"> </w:t>
      </w:r>
    </w:p>
    <w:p w14:paraId="5D501916" w14:textId="39778A5F" w:rsidR="5716CFAB" w:rsidRDefault="5716CFAB" w:rsidP="73DDC320">
      <w:pPr>
        <w:pStyle w:val="Ttulo2"/>
        <w:numPr>
          <w:ilvl w:val="0"/>
          <w:numId w:val="0"/>
        </w:numPr>
        <w:rPr>
          <w:rFonts w:ascii="Caecilia LT Std Light" w:hAnsi="Caecilia LT Std Light"/>
          <w:lang w:val="pt"/>
        </w:rPr>
      </w:pPr>
      <w:r w:rsidRPr="73DDC320">
        <w:rPr>
          <w:rFonts w:ascii="Caecilia LT Std Light" w:hAnsi="Caecilia LT Std Light"/>
          <w:lang w:val="pt"/>
        </w:rPr>
        <w:t>4. Hipóteses de negócio</w:t>
      </w:r>
      <w:r>
        <w:br/>
      </w:r>
    </w:p>
    <w:p w14:paraId="06AFC6B8" w14:textId="412D4B91" w:rsidR="6CE866EF" w:rsidRPr="00240507" w:rsidRDefault="5716CFAB" w:rsidP="7137A5C6">
      <w:pPr>
        <w:spacing w:after="120"/>
        <w:rPr>
          <w:rFonts w:ascii="Caecilia LT Std Light" w:eastAsia="Georgia" w:hAnsi="Caecilia LT Std Light" w:cs="Georgia"/>
          <w:sz w:val="21"/>
          <w:szCs w:val="21"/>
        </w:rPr>
      </w:pPr>
      <w:r w:rsidRPr="00240507">
        <w:rPr>
          <w:rFonts w:ascii="Caecilia LT Std Light" w:eastAsia="system-ui" w:hAnsi="Caecilia LT Std Light" w:cs="system-ui"/>
          <w:sz w:val="24"/>
          <w:szCs w:val="24"/>
        </w:rPr>
        <w:t xml:space="preserve">Metas e hipóteses foram extraídas do material de </w:t>
      </w:r>
      <w:proofErr w:type="spellStart"/>
      <w:r w:rsidRPr="00240507">
        <w:rPr>
          <w:rFonts w:ascii="Caecilia LT Std Light" w:eastAsia="system-ui" w:hAnsi="Caecilia LT Std Light" w:cs="system-ui"/>
          <w:sz w:val="24"/>
          <w:szCs w:val="24"/>
        </w:rPr>
        <w:t>Kick</w:t>
      </w:r>
      <w:proofErr w:type="spellEnd"/>
      <w:r w:rsidRPr="00240507">
        <w:rPr>
          <w:rFonts w:ascii="Caecilia LT Std Light" w:eastAsia="system-ui" w:hAnsi="Caecilia LT Std Light" w:cs="system-ui"/>
          <w:sz w:val="24"/>
          <w:szCs w:val="24"/>
        </w:rPr>
        <w:t>-off e dos documentos de revisão já mapeados; onde extrapolamos algum detalhe quantitativo, sinalizamos como inferência.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Georgia" w:hAnsi="Caecilia LT Std Light" w:cs="Georgia"/>
          <w:sz w:val="21"/>
          <w:szCs w:val="21"/>
        </w:rPr>
        <w:t xml:space="preserve"> </w:t>
      </w:r>
      <w:r w:rsidR="6CE866EF" w:rsidRPr="00240507">
        <w:rPr>
          <w:rFonts w:ascii="Caecilia LT Std Light" w:hAnsi="Caecilia LT Std Light"/>
        </w:rPr>
        <w:br/>
      </w:r>
    </w:p>
    <w:p w14:paraId="0C5ED475" w14:textId="04F86958" w:rsidR="6CE866EF" w:rsidRPr="00240507" w:rsidRDefault="5716CFAB" w:rsidP="7137A5C6">
      <w:pPr>
        <w:pStyle w:val="Ttulo2"/>
        <w:numPr>
          <w:ilvl w:val="0"/>
          <w:numId w:val="0"/>
        </w:numPr>
        <w:rPr>
          <w:rFonts w:ascii="Caecilia LT Std Light" w:eastAsia="Georgia" w:hAnsi="Caecilia LT Std Light" w:cs="Georgia"/>
          <w:sz w:val="21"/>
          <w:szCs w:val="21"/>
        </w:rPr>
      </w:pPr>
      <w:r w:rsidRPr="00240507">
        <w:rPr>
          <w:rFonts w:ascii="Caecilia LT Std Light" w:hAnsi="Caecilia LT Std Light"/>
        </w:rPr>
        <w:t xml:space="preserve">Objetivos Estratégicos do Projeto Global </w:t>
      </w:r>
      <w:proofErr w:type="spellStart"/>
      <w:r w:rsidRPr="00240507">
        <w:rPr>
          <w:rFonts w:ascii="Caecilia LT Std Light" w:hAnsi="Caecilia LT Std Light"/>
        </w:rPr>
        <w:t>Coffee</w:t>
      </w:r>
      <w:proofErr w:type="spellEnd"/>
    </w:p>
    <w:p w14:paraId="7DF903B9" w14:textId="7D776AAB" w:rsidR="6CE866EF" w:rsidRPr="00240507" w:rsidRDefault="6CE866EF" w:rsidP="7137A5C6">
      <w:pPr>
        <w:rPr>
          <w:rFonts w:ascii="Caecilia LT Std Light" w:hAnsi="Caecilia LT Std Light"/>
        </w:rPr>
      </w:pPr>
    </w:p>
    <w:tbl>
      <w:tblPr>
        <w:tblStyle w:val="Tabelacomgrade"/>
        <w:tblW w:w="91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8445"/>
      </w:tblGrid>
      <w:tr w:rsidR="7137A5C6" w:rsidRPr="00240507" w14:paraId="49F39C6E" w14:textId="77777777" w:rsidTr="73DDC320">
        <w:trPr>
          <w:trHeight w:val="300"/>
        </w:trPr>
        <w:tc>
          <w:tcPr>
            <w:tcW w:w="73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DE8EE02" w14:textId="6B399B5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Nº</w:t>
            </w:r>
          </w:p>
        </w:tc>
        <w:tc>
          <w:tcPr>
            <w:tcW w:w="8445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B518DFA" w14:textId="7F5178A2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Objetivo de Negócio</w:t>
            </w:r>
          </w:p>
        </w:tc>
      </w:tr>
      <w:tr w:rsidR="7137A5C6" w:rsidRPr="00240507" w14:paraId="0ED39488" w14:textId="77777777" w:rsidTr="73DDC320">
        <w:trPr>
          <w:trHeight w:val="300"/>
        </w:trPr>
        <w:tc>
          <w:tcPr>
            <w:tcW w:w="73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99F327E" w14:textId="1578D20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1</w:t>
            </w:r>
          </w:p>
        </w:tc>
        <w:tc>
          <w:tcPr>
            <w:tcW w:w="8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AB1A3A1" w14:textId="2AA49593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</w:rPr>
              <w:t>Criar uma plataforma de IA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que conecte todos os elos da cadeia do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caf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verde, oferecendo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prevision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climática, análise de mercado, precificação, rastreabilidade e recomendações inteligentes</w:t>
            </w:r>
          </w:p>
        </w:tc>
      </w:tr>
      <w:tr w:rsidR="7137A5C6" w:rsidRPr="00240507" w14:paraId="7971F87C" w14:textId="77777777" w:rsidTr="73DDC320">
        <w:trPr>
          <w:trHeight w:val="300"/>
        </w:trPr>
        <w:tc>
          <w:tcPr>
            <w:tcW w:w="73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0DCF652" w14:textId="6B5CE80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2</w:t>
            </w:r>
          </w:p>
        </w:tc>
        <w:tc>
          <w:tcPr>
            <w:tcW w:w="8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319287F" w14:textId="407B1260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Entender profundamente as necessidades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de produtores e consumidores globais para orientar o desenho da solução através da fase de Discovery</w:t>
            </w:r>
          </w:p>
        </w:tc>
      </w:tr>
      <w:tr w:rsidR="7137A5C6" w:rsidRPr="00240507" w14:paraId="713D110D" w14:textId="77777777" w:rsidTr="73DDC320">
        <w:trPr>
          <w:trHeight w:val="300"/>
        </w:trPr>
        <w:tc>
          <w:tcPr>
            <w:tcW w:w="73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04A19B5" w14:textId="34D5DA51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3</w:t>
            </w:r>
          </w:p>
        </w:tc>
        <w:tc>
          <w:tcPr>
            <w:tcW w:w="8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9DE8C3C" w14:textId="2FE0E0AF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Integrar dados de produção e consumo globais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em pipelines confiáveis para sustentar modelos preditivos</w:t>
            </w:r>
          </w:p>
        </w:tc>
      </w:tr>
      <w:tr w:rsidR="7137A5C6" w:rsidRPr="00240507" w14:paraId="560068BC" w14:textId="77777777" w:rsidTr="73DDC320">
        <w:trPr>
          <w:trHeight w:val="300"/>
        </w:trPr>
        <w:tc>
          <w:tcPr>
            <w:tcW w:w="73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D1AED02" w14:textId="65C7827C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4</w:t>
            </w:r>
          </w:p>
        </w:tc>
        <w:tc>
          <w:tcPr>
            <w:tcW w:w="84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0ECED83" w14:textId="2F1419D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Modelar preços e oferta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usando variáveis climáticas e de mercado, garantindo acurácia mínima de 85% nos modelos</w:t>
            </w:r>
          </w:p>
        </w:tc>
      </w:tr>
      <w:tr w:rsidR="7137A5C6" w:rsidRPr="00240507" w14:paraId="04DE6A48" w14:textId="77777777" w:rsidTr="73DDC320">
        <w:trPr>
          <w:trHeight w:val="300"/>
        </w:trPr>
        <w:tc>
          <w:tcPr>
            <w:tcW w:w="735" w:type="dxa"/>
            <w:tcBorders>
              <w:top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FBF2AA6" w14:textId="0D3B1B1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lastRenderedPageBreak/>
              <w:t>5</w:t>
            </w:r>
          </w:p>
        </w:tc>
        <w:tc>
          <w:tcPr>
            <w:tcW w:w="8445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4AA3021" w14:textId="34D479C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Demonstrar valor de negócio rapidamente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, entregando um MVP priorizado ao final da Sprint 4 da fase Discovery</w:t>
            </w:r>
          </w:p>
        </w:tc>
      </w:tr>
    </w:tbl>
    <w:p w14:paraId="4AF81C95" w14:textId="1F9287B0" w:rsidR="6CE866EF" w:rsidRPr="00240507" w:rsidRDefault="5716CFAB" w:rsidP="7137A5C6">
      <w:pPr>
        <w:spacing w:after="120"/>
        <w:rPr>
          <w:rFonts w:ascii="Caecilia LT Std Light" w:eastAsia="system-ui" w:hAnsi="Caecilia LT Std Light" w:cs="system-ui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sz w:val="24"/>
          <w:szCs w:val="24"/>
          <w:lang w:val="pt"/>
        </w:rPr>
        <w:t xml:space="preserve"> </w:t>
      </w:r>
    </w:p>
    <w:p w14:paraId="50360AC2" w14:textId="262D12CB" w:rsidR="6CE866EF" w:rsidRPr="00240507" w:rsidRDefault="5716CFAB" w:rsidP="7137A5C6">
      <w:pPr>
        <w:spacing w:after="120"/>
        <w:rPr>
          <w:rFonts w:ascii="Caecilia LT Std Light" w:eastAsia="system-ui" w:hAnsi="Caecilia LT Std Light" w:cs="system-ui"/>
          <w:b/>
          <w:bCs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sz w:val="24"/>
          <w:szCs w:val="24"/>
          <w:lang w:val="pt"/>
        </w:rPr>
        <w:t>Hipóteses de Negócio para Validação</w:t>
      </w:r>
    </w:p>
    <w:tbl>
      <w:tblPr>
        <w:tblStyle w:val="Tabelacomgrade"/>
        <w:tblW w:w="919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295"/>
        <w:gridCol w:w="3045"/>
      </w:tblGrid>
      <w:tr w:rsidR="7137A5C6" w:rsidRPr="00240507" w14:paraId="1A1E405C" w14:textId="77777777" w:rsidTr="46BB7EE6">
        <w:trPr>
          <w:trHeight w:val="300"/>
        </w:trPr>
        <w:tc>
          <w:tcPr>
            <w:tcW w:w="851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191013C" w14:textId="6AA945D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Nº</w:t>
            </w:r>
          </w:p>
        </w:tc>
        <w:tc>
          <w:tcPr>
            <w:tcW w:w="529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F8FB024" w14:textId="6EA66A3C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Hipótese</w:t>
            </w:r>
          </w:p>
        </w:tc>
        <w:tc>
          <w:tcPr>
            <w:tcW w:w="3045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16922DD" w14:textId="72B1967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Indicador de Validação</w:t>
            </w:r>
          </w:p>
        </w:tc>
      </w:tr>
      <w:tr w:rsidR="7137A5C6" w:rsidRPr="00240507" w14:paraId="650EF3B2" w14:textId="77777777" w:rsidTr="46BB7EE6">
        <w:trPr>
          <w:trHeight w:val="300"/>
        </w:trPr>
        <w:tc>
          <w:tcPr>
            <w:tcW w:w="85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E362CF9" w14:textId="6510ED61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H1</w:t>
            </w:r>
          </w:p>
        </w:tc>
        <w:tc>
          <w:tcPr>
            <w:tcW w:w="5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7C94293" w14:textId="3EF2C73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Produtores que recebam </w:t>
            </w: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previsão climática integrada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ajustarão práticas agrícolas e reportarão ganho de rendimento em até 1 safra</w:t>
            </w:r>
          </w:p>
        </w:tc>
        <w:tc>
          <w:tcPr>
            <w:tcW w:w="30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98495B0" w14:textId="1445563C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Pesquisa longitudinal + depoimentos</w:t>
            </w:r>
          </w:p>
        </w:tc>
      </w:tr>
      <w:tr w:rsidR="7137A5C6" w:rsidRPr="00240507" w14:paraId="19CB34CE" w14:textId="77777777" w:rsidTr="46BB7EE6">
        <w:trPr>
          <w:trHeight w:val="300"/>
        </w:trPr>
        <w:tc>
          <w:tcPr>
            <w:tcW w:w="85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8D713D5" w14:textId="387F7727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H2</w:t>
            </w:r>
          </w:p>
        </w:tc>
        <w:tc>
          <w:tcPr>
            <w:tcW w:w="5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D658EFA" w14:textId="5EA68EF0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Compradores globais pagarão </w:t>
            </w: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prêmio quando a plataforma oferecer rastreabilidade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de origem em lote</w:t>
            </w:r>
          </w:p>
        </w:tc>
        <w:tc>
          <w:tcPr>
            <w:tcW w:w="30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FBDD018" w14:textId="1906D4BA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Sondagem de disposição a pagar nas entrevistas</w:t>
            </w:r>
          </w:p>
        </w:tc>
      </w:tr>
      <w:tr w:rsidR="7137A5C6" w:rsidRPr="00240507" w14:paraId="11585EDC" w14:textId="77777777" w:rsidTr="46BB7EE6">
        <w:trPr>
          <w:trHeight w:val="300"/>
        </w:trPr>
        <w:tc>
          <w:tcPr>
            <w:tcW w:w="85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D435CDE" w14:textId="1456400F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H3</w:t>
            </w:r>
          </w:p>
        </w:tc>
        <w:tc>
          <w:tcPr>
            <w:tcW w:w="5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81974D3" w14:textId="0C5A57B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Dashboard de preço em tempo real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fará usuários retornarem à plataforma ≥2 vezes/semana</w:t>
            </w:r>
          </w:p>
        </w:tc>
        <w:tc>
          <w:tcPr>
            <w:tcW w:w="30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4403EEA" w14:textId="117093AD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Métrica de engajamento analítica</w:t>
            </w:r>
          </w:p>
        </w:tc>
      </w:tr>
      <w:tr w:rsidR="7137A5C6" w:rsidRPr="00240507" w14:paraId="1FB70C2F" w14:textId="77777777" w:rsidTr="46BB7EE6">
        <w:trPr>
          <w:trHeight w:val="300"/>
        </w:trPr>
        <w:tc>
          <w:tcPr>
            <w:tcW w:w="85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D2D7063" w14:textId="182A1E2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H4</w:t>
            </w:r>
          </w:p>
        </w:tc>
        <w:tc>
          <w:tcPr>
            <w:tcW w:w="5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3B34B79" w14:textId="142AB53E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Cooperativas aceitarão </w:t>
            </w: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modelo de assinatura coletiva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se o custo anual for competitivo</w:t>
            </w:r>
          </w:p>
        </w:tc>
        <w:tc>
          <w:tcPr>
            <w:tcW w:w="30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94A4C9F" w14:textId="092E6DD7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Taxa de conversão no piloto de cooperativas</w:t>
            </w:r>
          </w:p>
        </w:tc>
      </w:tr>
      <w:tr w:rsidR="7137A5C6" w:rsidRPr="00240507" w14:paraId="72AEB0F8" w14:textId="77777777" w:rsidTr="46BB7EE6">
        <w:trPr>
          <w:trHeight w:val="300"/>
        </w:trPr>
        <w:tc>
          <w:tcPr>
            <w:tcW w:w="85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77A8AAC" w14:textId="6024A973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H5</w:t>
            </w:r>
          </w:p>
        </w:tc>
        <w:tc>
          <w:tcPr>
            <w:tcW w:w="5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A02463F" w14:textId="5D79D67A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</w:rPr>
              <w:t>Acurácia de previsão ≥</w:t>
            </w:r>
            <w:r w:rsidR="006707A7"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</w:rPr>
              <w:t>85%</w:t>
            </w:r>
            <w:r w:rsidR="006707A7"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aumentarão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confiança do usuário e resultará em NPS &gt;50</w:t>
            </w:r>
          </w:p>
        </w:tc>
        <w:tc>
          <w:tcPr>
            <w:tcW w:w="30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727B9DF" w14:textId="606F5723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Teste A/B de modelos +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survey</w:t>
            </w:r>
            <w:proofErr w:type="spellEnd"/>
          </w:p>
        </w:tc>
      </w:tr>
      <w:tr w:rsidR="7137A5C6" w:rsidRPr="00240507" w14:paraId="113A0AF9" w14:textId="77777777" w:rsidTr="46BB7EE6">
        <w:trPr>
          <w:trHeight w:val="300"/>
        </w:trPr>
        <w:tc>
          <w:tcPr>
            <w:tcW w:w="851" w:type="dxa"/>
            <w:tcBorders>
              <w:top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657E308" w14:textId="13DD7A0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H6</w:t>
            </w:r>
          </w:p>
        </w:tc>
        <w:tc>
          <w:tcPr>
            <w:tcW w:w="52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F34F978" w14:textId="3852F75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b/>
                <w:bCs/>
                <w:color w:val="000000" w:themeColor="text1"/>
                <w:sz w:val="24"/>
                <w:szCs w:val="24"/>
                <w:lang w:val="pt"/>
              </w:rPr>
              <w:t>Marketplace interno</w:t>
            </w: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 xml:space="preserve"> captará percentual do volume negociado entre produtores e torrefadores no primeiro ano</w:t>
            </w:r>
          </w:p>
        </w:tc>
        <w:tc>
          <w:tcPr>
            <w:tcW w:w="3045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E786A07" w14:textId="37F03A4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Volume transacionado vs. mercado total</w:t>
            </w:r>
          </w:p>
        </w:tc>
      </w:tr>
    </w:tbl>
    <w:p w14:paraId="4FDCE636" w14:textId="6AD7EA7A" w:rsidR="6CE866EF" w:rsidRPr="00240507" w:rsidRDefault="5716CFAB" w:rsidP="7137A5C6">
      <w:pPr>
        <w:spacing w:after="120"/>
        <w:rPr>
          <w:rFonts w:ascii="Caecilia LT Std Light" w:hAnsi="Caecilia LT Std Light"/>
        </w:rPr>
      </w:pPr>
      <w:r w:rsidRPr="00240507">
        <w:rPr>
          <w:rFonts w:ascii="Caecilia LT Std Light" w:eastAsia="Georgia" w:hAnsi="Caecilia LT Std Light" w:cs="Georgia"/>
          <w:sz w:val="21"/>
          <w:szCs w:val="21"/>
          <w:lang w:val="pt"/>
        </w:rPr>
        <w:t xml:space="preserve"> </w:t>
      </w:r>
    </w:p>
    <w:p w14:paraId="610638A8" w14:textId="0E8423EF" w:rsidR="46BB7EE6" w:rsidRDefault="46BB7EE6" w:rsidP="46BB7EE6">
      <w:pPr>
        <w:spacing w:after="120"/>
        <w:rPr>
          <w:rFonts w:ascii="Caecilia LT Std Light" w:eastAsia="Georgia" w:hAnsi="Caecilia LT Std Light" w:cs="Georgia"/>
          <w:sz w:val="21"/>
          <w:szCs w:val="21"/>
          <w:lang w:val="pt"/>
        </w:rPr>
      </w:pPr>
    </w:p>
    <w:p w14:paraId="59ECC733" w14:textId="692DD5FF" w:rsidR="46BB7EE6" w:rsidRDefault="46BB7EE6" w:rsidP="46BB7EE6">
      <w:pPr>
        <w:spacing w:after="120"/>
        <w:rPr>
          <w:rFonts w:ascii="Caecilia LT Std Light" w:eastAsia="Georgia" w:hAnsi="Caecilia LT Std Light" w:cs="Georgia"/>
          <w:sz w:val="21"/>
          <w:szCs w:val="21"/>
          <w:lang w:val="pt"/>
        </w:rPr>
      </w:pPr>
    </w:p>
    <w:p w14:paraId="48D8E63C" w14:textId="77777777" w:rsidR="008A673B" w:rsidRDefault="008A673B" w:rsidP="46BB7EE6">
      <w:pPr>
        <w:spacing w:after="120"/>
        <w:rPr>
          <w:rFonts w:ascii="Caecilia LT Std Light" w:eastAsia="Georgia" w:hAnsi="Caecilia LT Std Light" w:cs="Georgia"/>
          <w:sz w:val="21"/>
          <w:szCs w:val="21"/>
          <w:lang w:val="pt"/>
        </w:rPr>
      </w:pPr>
    </w:p>
    <w:p w14:paraId="2043B6EE" w14:textId="77777777" w:rsidR="008A673B" w:rsidRDefault="008A673B" w:rsidP="46BB7EE6">
      <w:pPr>
        <w:spacing w:after="120"/>
        <w:rPr>
          <w:rFonts w:ascii="Caecilia LT Std Light" w:eastAsia="Georgia" w:hAnsi="Caecilia LT Std Light" w:cs="Georgia"/>
          <w:sz w:val="21"/>
          <w:szCs w:val="21"/>
          <w:lang w:val="pt"/>
        </w:rPr>
      </w:pPr>
    </w:p>
    <w:p w14:paraId="479106EB" w14:textId="77777777" w:rsidR="008A673B" w:rsidRDefault="008A673B" w:rsidP="46BB7EE6">
      <w:pPr>
        <w:spacing w:after="120"/>
        <w:rPr>
          <w:rFonts w:ascii="Caecilia LT Std Light" w:eastAsia="Georgia" w:hAnsi="Caecilia LT Std Light" w:cs="Georgia"/>
          <w:sz w:val="21"/>
          <w:szCs w:val="21"/>
          <w:lang w:val="pt"/>
        </w:rPr>
      </w:pPr>
    </w:p>
    <w:p w14:paraId="05423514" w14:textId="7391F3EB" w:rsidR="6CE866EF" w:rsidRPr="00240507" w:rsidRDefault="5716CF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5. Matriz CSD – síntese inicial</w:t>
      </w:r>
    </w:p>
    <w:p w14:paraId="3846A31B" w14:textId="5F010029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Certezas</w:t>
      </w:r>
    </w:p>
    <w:p w14:paraId="022B2605" w14:textId="1A947C16" w:rsidR="6CE866EF" w:rsidRPr="00240507" w:rsidRDefault="5716CFAB" w:rsidP="7137A5C6">
      <w:pPr>
        <w:pStyle w:val="PargrafodaLista"/>
        <w:numPr>
          <w:ilvl w:val="0"/>
          <w:numId w:val="1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Dados fragmentados dificultam decisões.</w:t>
      </w:r>
    </w:p>
    <w:p w14:paraId="60C93FCF" w14:textId="1D49FBBD" w:rsidR="6CE866EF" w:rsidRPr="00240507" w:rsidRDefault="5716CFAB" w:rsidP="7137A5C6">
      <w:pPr>
        <w:pStyle w:val="PargrafodaLista"/>
        <w:numPr>
          <w:ilvl w:val="0"/>
          <w:numId w:val="1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Timing de safra é crítico ao preço.</w:t>
      </w:r>
    </w:p>
    <w:p w14:paraId="397625FE" w14:textId="35EC6ECA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Suposições</w:t>
      </w:r>
    </w:p>
    <w:p w14:paraId="6B1CEFE2" w14:textId="115EE2A5" w:rsidR="6CE866EF" w:rsidRPr="00240507" w:rsidRDefault="5716CFAB" w:rsidP="7137A5C6">
      <w:pPr>
        <w:pStyle w:val="PargrafodaLista"/>
        <w:numPr>
          <w:ilvl w:val="0"/>
          <w:numId w:val="1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Cooperativas aceitam modelo de assinatura coletiva.</w:t>
      </w:r>
    </w:p>
    <w:p w14:paraId="7C9B2E94" w14:textId="4D28C26A" w:rsidR="6CE866EF" w:rsidRPr="00240507" w:rsidRDefault="5716CFAB" w:rsidP="7137A5C6">
      <w:pPr>
        <w:pStyle w:val="PargrafodaLista"/>
        <w:numPr>
          <w:ilvl w:val="0"/>
          <w:numId w:val="1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Traders valorizam métricas em tempo real.</w:t>
      </w:r>
    </w:p>
    <w:p w14:paraId="0B32AA30" w14:textId="009236B2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Dúvidas</w:t>
      </w:r>
    </w:p>
    <w:p w14:paraId="1B842C53" w14:textId="2EFCA95E" w:rsidR="6CE866EF" w:rsidRPr="00240507" w:rsidRDefault="5716CFAB" w:rsidP="7137A5C6">
      <w:pPr>
        <w:pStyle w:val="PargrafodaLista"/>
        <w:numPr>
          <w:ilvl w:val="0"/>
          <w:numId w:val="1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Elasticidade de preço entre arábica e robusta em mercados emergentes.</w:t>
      </w:r>
    </w:p>
    <w:p w14:paraId="05166DA0" w14:textId="175F9940" w:rsidR="6CE866EF" w:rsidRPr="00240507" w:rsidRDefault="5716CFAB" w:rsidP="7137A5C6">
      <w:pPr>
        <w:pStyle w:val="PargrafodaLista"/>
        <w:numPr>
          <w:ilvl w:val="0"/>
          <w:numId w:val="1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Capacidade de produtores adotarem recomendações de IA.</w:t>
      </w:r>
    </w:p>
    <w:p w14:paraId="27E6450C" w14:textId="2425C6A8" w:rsidR="6CE866EF" w:rsidRPr="00240507" w:rsidRDefault="5716CF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6. Plano de pesquisa</w:t>
      </w:r>
    </w:p>
    <w:p w14:paraId="14667C1B" w14:textId="516CFE2E" w:rsidR="6CE866EF" w:rsidRPr="00240507" w:rsidRDefault="5716CF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6.1 Objetivo geral</w:t>
      </w:r>
    </w:p>
    <w:p w14:paraId="31569ACD" w14:textId="24347E7F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  <w:lang w:val="pt"/>
        </w:rPr>
        <w:t>Validar H1–H3 e fornecer insumos para o backlog do MVP.</w:t>
      </w:r>
    </w:p>
    <w:p w14:paraId="07D58D62" w14:textId="003F127D" w:rsidR="6CE866EF" w:rsidRPr="00240507" w:rsidRDefault="5716CF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6.2 Perguntas-chave</w:t>
      </w:r>
    </w:p>
    <w:p w14:paraId="3F2F320B" w14:textId="148F68D0" w:rsidR="6CE866EF" w:rsidRPr="00240507" w:rsidRDefault="5716CFAB" w:rsidP="7137A5C6">
      <w:pPr>
        <w:pStyle w:val="PargrafodaLista"/>
        <w:numPr>
          <w:ilvl w:val="0"/>
          <w:numId w:val="12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Quais decisões agrícolas mudam com previsões climáticas semanais?</w:t>
      </w:r>
    </w:p>
    <w:p w14:paraId="49EAA151" w14:textId="071E0DE8" w:rsidR="6CE866EF" w:rsidRPr="00240507" w:rsidRDefault="5716CFAB" w:rsidP="7137A5C6">
      <w:pPr>
        <w:pStyle w:val="PargrafodaLista"/>
        <w:numPr>
          <w:ilvl w:val="0"/>
          <w:numId w:val="12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Quais atributos de rastreabilidade ampliam a disposição a pagar?</w:t>
      </w:r>
    </w:p>
    <w:p w14:paraId="513B7098" w14:textId="78D8FC99" w:rsidR="6CE866EF" w:rsidRPr="00240507" w:rsidRDefault="5716CFAB" w:rsidP="7137A5C6">
      <w:pPr>
        <w:pStyle w:val="PargrafodaLista"/>
        <w:numPr>
          <w:ilvl w:val="0"/>
          <w:numId w:val="12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Quais indicadores de preço em tempo real são imprescindíveis a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traders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?</w:t>
      </w:r>
    </w:p>
    <w:p w14:paraId="665377CF" w14:textId="5F76FA28" w:rsidR="6CE866EF" w:rsidRPr="00240507" w:rsidRDefault="5716CFAB" w:rsidP="7137A5C6">
      <w:pPr>
        <w:spacing w:before="105" w:after="105" w:line="360" w:lineRule="auto"/>
        <w:rPr>
          <w:rFonts w:ascii="Caecilia LT Std Light" w:hAnsi="Caecilia LT Std Light"/>
        </w:rPr>
      </w:pPr>
      <w:r w:rsidRPr="00240507">
        <w:rPr>
          <w:rFonts w:ascii="Caecilia LT Std Light" w:eastAsia="Georgia" w:hAnsi="Caecilia LT Std Light" w:cs="Georgia"/>
          <w:color w:val="000000" w:themeColor="text1"/>
          <w:sz w:val="21"/>
          <w:szCs w:val="21"/>
          <w:lang w:val="pt"/>
        </w:rPr>
        <w:t xml:space="preserve"> </w:t>
      </w:r>
    </w:p>
    <w:p w14:paraId="1836D6AC" w14:textId="627AB3EE" w:rsidR="46BB7EE6" w:rsidRDefault="46BB7EE6" w:rsidP="46BB7EE6">
      <w:pPr>
        <w:spacing w:before="105" w:after="105" w:line="360" w:lineRule="auto"/>
        <w:rPr>
          <w:rFonts w:ascii="Caecilia LT Std Light" w:eastAsia="Georgia" w:hAnsi="Caecilia LT Std Light" w:cs="Georgia"/>
          <w:color w:val="000000" w:themeColor="text1"/>
          <w:sz w:val="21"/>
          <w:szCs w:val="21"/>
          <w:lang w:val="pt"/>
        </w:rPr>
      </w:pPr>
    </w:p>
    <w:p w14:paraId="286FAB6C" w14:textId="65308F49" w:rsidR="46BB7EE6" w:rsidRDefault="46BB7EE6" w:rsidP="46BB7EE6">
      <w:pPr>
        <w:spacing w:before="105" w:after="105" w:line="360" w:lineRule="auto"/>
        <w:rPr>
          <w:rFonts w:ascii="Caecilia LT Std Light" w:eastAsia="Georgia" w:hAnsi="Caecilia LT Std Light" w:cs="Georgia"/>
          <w:color w:val="000000" w:themeColor="text1"/>
          <w:sz w:val="21"/>
          <w:szCs w:val="21"/>
          <w:lang w:val="pt"/>
        </w:rPr>
      </w:pPr>
    </w:p>
    <w:p w14:paraId="7D585669" w14:textId="79B8C3B7" w:rsidR="6CE866EF" w:rsidRDefault="5716CFAB" w:rsidP="00240507">
      <w:pPr>
        <w:spacing w:before="105" w:after="105" w:line="360" w:lineRule="auto"/>
        <w:rPr>
          <w:rFonts w:ascii="Caecilia LT Std Light" w:eastAsia="Georgia" w:hAnsi="Caecilia LT Std Light" w:cs="Georgia"/>
          <w:color w:val="000000" w:themeColor="text1"/>
          <w:sz w:val="21"/>
          <w:szCs w:val="21"/>
          <w:lang w:val="pt"/>
        </w:rPr>
      </w:pPr>
      <w:r w:rsidRPr="00240507">
        <w:rPr>
          <w:rFonts w:ascii="Caecilia LT Std Light" w:eastAsia="Georgia" w:hAnsi="Caecilia LT Std Light" w:cs="Georgia"/>
          <w:color w:val="000000" w:themeColor="text1"/>
          <w:sz w:val="21"/>
          <w:szCs w:val="21"/>
          <w:lang w:val="pt"/>
        </w:rPr>
        <w:lastRenderedPageBreak/>
        <w:t xml:space="preserve"> </w:t>
      </w:r>
    </w:p>
    <w:p w14:paraId="59E131D9" w14:textId="77777777" w:rsidR="008A673B" w:rsidRDefault="008A673B" w:rsidP="00240507">
      <w:pPr>
        <w:spacing w:before="105" w:after="105" w:line="360" w:lineRule="auto"/>
        <w:rPr>
          <w:rFonts w:ascii="Caecilia LT Std Light" w:eastAsia="Georgia" w:hAnsi="Caecilia LT Std Light" w:cs="Georgia"/>
          <w:color w:val="000000" w:themeColor="text1"/>
          <w:sz w:val="21"/>
          <w:szCs w:val="21"/>
          <w:lang w:val="pt"/>
        </w:rPr>
      </w:pPr>
    </w:p>
    <w:p w14:paraId="1C102EF0" w14:textId="77777777" w:rsidR="008A673B" w:rsidRPr="00240507" w:rsidRDefault="008A673B" w:rsidP="00240507">
      <w:pPr>
        <w:spacing w:before="105" w:after="105" w:line="360" w:lineRule="auto"/>
        <w:rPr>
          <w:rFonts w:ascii="Caecilia LT Std Light" w:hAnsi="Caecilia LT Std Light"/>
        </w:rPr>
      </w:pPr>
    </w:p>
    <w:p w14:paraId="76743FCA" w14:textId="08B1BACF" w:rsidR="6CE866EF" w:rsidRPr="00240507" w:rsidRDefault="5716CFAB" w:rsidP="7137A5C6">
      <w:pPr>
        <w:spacing w:after="0" w:line="360" w:lineRule="auto"/>
        <w:rPr>
          <w:rFonts w:ascii="Caecilia LT Std Light" w:hAnsi="Caecilia LT Std Light"/>
          <w:color w:val="000000" w:themeColor="text1"/>
        </w:rPr>
      </w:pPr>
      <w:r w:rsidRPr="00240507">
        <w:rPr>
          <w:rFonts w:ascii="Caecilia LT Std Light" w:eastAsia="Georgia" w:hAnsi="Caecilia LT Std Light" w:cs="Georgia"/>
          <w:sz w:val="21"/>
          <w:szCs w:val="21"/>
          <w:lang w:val="pt"/>
        </w:rPr>
        <w:t xml:space="preserve"> </w:t>
      </w:r>
    </w:p>
    <w:p w14:paraId="4A84B78C" w14:textId="18512E5B" w:rsidR="6CE866EF" w:rsidRPr="00240507" w:rsidRDefault="5716CFAB" w:rsidP="7137A5C6">
      <w:pPr>
        <w:pStyle w:val="Ttulo2"/>
        <w:numPr>
          <w:ilvl w:val="0"/>
          <w:numId w:val="0"/>
        </w:numPr>
        <w:spacing w:before="40"/>
        <w:rPr>
          <w:rFonts w:ascii="Caecilia LT Std Light" w:eastAsia="system-ui" w:hAnsi="Caecilia LT Std Light" w:cs="system-ui"/>
          <w:color w:val="000000" w:themeColor="text1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szCs w:val="24"/>
          <w:lang w:val="pt"/>
        </w:rPr>
        <w:t>Questionário para cada uma das personas que identificamos</w:t>
      </w:r>
    </w:p>
    <w:p w14:paraId="7EE455C8" w14:textId="5F348A16" w:rsidR="6CE866EF" w:rsidRPr="00240507" w:rsidRDefault="5716CFAB" w:rsidP="7137A5C6">
      <w:pPr>
        <w:spacing w:after="120"/>
        <w:rPr>
          <w:rFonts w:ascii="Caecilia LT Std Light" w:eastAsia="system-ui" w:hAnsi="Caecilia LT Std Light" w:cs="system-ui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sz w:val="24"/>
          <w:szCs w:val="24"/>
          <w:lang w:val="pt"/>
        </w:rPr>
        <w:t xml:space="preserve"> </w:t>
      </w:r>
    </w:p>
    <w:p w14:paraId="40FA8E0D" w14:textId="4BA7F797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Produtor familiar de café Arábica (Sul de Minas)* – 5 entrevistas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Produtor médio/grande de Conilon (Espírito Santo)* – 3 entrevistas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Dirigente de cooperativa de café (ex.: Cooxupé)* – 3 entrevistas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 xml:space="preserve">Trader/exportador independente (ex.: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Atlantica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 xml:space="preserve">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Coffee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)* – 2 entrevistas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Comprador de café verde em torrefadora nacional (ex.: Melitta Brasil)* – 2 entrevistas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Pesquisador agronômico (Embrapa Café ou universidade)* – 2 entrevistas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Climatologista agrícola (INMET ou INPE)* – 1 entrevista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Auditor de certificação (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Rainforest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 xml:space="preserve"> Alliance/UTZ)* – 1 entrevista</w:t>
      </w:r>
      <w:r w:rsidR="6CE866EF">
        <w:br/>
      </w: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Gerente de operações logísticas no Porto de Santos* – 1 entrevista</w:t>
      </w:r>
    </w:p>
    <w:p w14:paraId="11094B0A" w14:textId="51D94523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</w:pPr>
      <w:r w:rsidRPr="75A6F2DF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 xml:space="preserve">Abaixo estão roteiros de entrevista semiestruturada, já adaptados às </w:t>
      </w:r>
      <w:r w:rsidRPr="75A6F2DF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>nove personas</w:t>
      </w:r>
      <w:r w:rsidRPr="75A6F2DF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 xml:space="preserve"> do Discovery da Global </w:t>
      </w:r>
      <w:proofErr w:type="spellStart"/>
      <w:r w:rsidRPr="75A6F2DF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Coffee</w:t>
      </w:r>
      <w:proofErr w:type="spellEnd"/>
      <w:r w:rsidRPr="75A6F2DF">
        <w:rPr>
          <w:rFonts w:ascii="Caecilia LT Std Light" w:eastAsia="system-ui" w:hAnsi="Caecilia LT Std Light" w:cs="system-ui"/>
          <w:color w:val="000000" w:themeColor="text1"/>
          <w:sz w:val="24"/>
          <w:szCs w:val="24"/>
        </w:rPr>
        <w:t>. Cada bloco traz perguntas abertas organizadas por temas-chave (perfil, processos, dados, tecnologia, valor de negócio e visão de futuro). Eles seguem as categorias indicadas no plano de pesquisa do duplo diamante e cobrem necessidades ligadas a preço, clima, rastreabilidade, logística e sustentabilidade descritas no escopo do projeto.</w:t>
      </w:r>
    </w:p>
    <w:p w14:paraId="6E9B3EBC" w14:textId="4FE39882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Produtor familiar de café Arábica – Sul de Minas</w:t>
      </w:r>
    </w:p>
    <w:p w14:paraId="248A30A4" w14:textId="458CEFC1" w:rsidR="6CE866EF" w:rsidRPr="00240507" w:rsidRDefault="5716CFAB" w:rsidP="7137A5C6">
      <w:pPr>
        <w:pStyle w:val="PargrafodaLista"/>
        <w:numPr>
          <w:ilvl w:val="0"/>
          <w:numId w:val="1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Perfil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Qual é a área cultivada, número de pessoas envolvidas na família e produção média anual?</w:t>
      </w:r>
    </w:p>
    <w:p w14:paraId="15136EB5" w14:textId="156F5125" w:rsidR="6CE866EF" w:rsidRPr="00240507" w:rsidRDefault="5716CFAB" w:rsidP="7137A5C6">
      <w:pPr>
        <w:pStyle w:val="PargrafodaLista"/>
        <w:numPr>
          <w:ilvl w:val="0"/>
          <w:numId w:val="1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Decisões de produção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Como escolhe variedades, insumos e práticas agrícolas?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lastRenderedPageBreak/>
        <w:t xml:space="preserve">  – Que papel a previsão climática ou consultorias exerce nessas decisões?</w:t>
      </w:r>
    </w:p>
    <w:p w14:paraId="0E26E2E8" w14:textId="1AAEDE3D" w:rsidR="6CE866EF" w:rsidRPr="00240507" w:rsidRDefault="5716CFAB" w:rsidP="7137A5C6">
      <w:pPr>
        <w:pStyle w:val="PargrafodaLista"/>
        <w:numPr>
          <w:ilvl w:val="0"/>
          <w:numId w:val="1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>Comercialização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 – Como define o momento e o canal de venda (cooperativa,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trader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, leilão online etc.)?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 – Que informações de mercado são mais críticas para você (preço spot, prêmio de qualidade, taxa de câmbio)?</w:t>
      </w:r>
    </w:p>
    <w:p w14:paraId="30D8F31C" w14:textId="4CC3B58F" w:rsidR="6CE866EF" w:rsidRPr="00240507" w:rsidRDefault="5716CFAB" w:rsidP="7137A5C6">
      <w:pPr>
        <w:pStyle w:val="PargrafodaLista"/>
        <w:numPr>
          <w:ilvl w:val="0"/>
          <w:numId w:val="1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Dados &amp; tecnologia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Você utiliza aplicativos, planilhas ou cadernetas? O que funciona bem e o que falta?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Qual é sua dificuldade para acessar dados confiáveis de clima, preço ou demandas de mercado?</w:t>
      </w:r>
    </w:p>
    <w:p w14:paraId="41AE4C68" w14:textId="4610035E" w:rsidR="6CE866EF" w:rsidRPr="00240507" w:rsidRDefault="5716CFAB" w:rsidP="7137A5C6">
      <w:pPr>
        <w:pStyle w:val="PargrafodaLista"/>
        <w:numPr>
          <w:ilvl w:val="0"/>
          <w:numId w:val="1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Rastreabilidade &amp; certificações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Já recebeu demandas de lote rastreável ou selos (RA/UTZ, Fair Trade)? Como atendeu?</w:t>
      </w:r>
    </w:p>
    <w:p w14:paraId="4DA3DAA9" w14:textId="21C1A81B" w:rsidR="6CE866EF" w:rsidRPr="00240507" w:rsidRDefault="5716CFAB" w:rsidP="7137A5C6">
      <w:pPr>
        <w:pStyle w:val="PargrafodaLista"/>
        <w:numPr>
          <w:ilvl w:val="0"/>
          <w:numId w:val="1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Valor percebido na futura plataforma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Quais funcionalidades o ajudariam a aumentar renda ou reduzir risco?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Quanto estaria disposto a pagar (assinatura, relatório avulso)?</w:t>
      </w:r>
    </w:p>
    <w:p w14:paraId="0E5E9173" w14:textId="68A785C5" w:rsidR="6CE866EF" w:rsidRPr="00240507" w:rsidRDefault="5716CFAB" w:rsidP="7137A5C6">
      <w:pPr>
        <w:pStyle w:val="PargrafodaLista"/>
        <w:numPr>
          <w:ilvl w:val="0"/>
          <w:numId w:val="1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Futuro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Quais são seus maiores desafios para a próxima safra (mão de obra, clima, custos)?</w:t>
      </w:r>
      <w:r w:rsidR="6CE866EF" w:rsidRPr="00240507">
        <w:rPr>
          <w:rFonts w:ascii="Caecilia LT Std Light" w:hAnsi="Caecilia LT Std Light"/>
        </w:rPr>
        <w:br/>
      </w: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 xml:space="preserve">  – Se pudesse resolver apenas um problema agora, qual seria?</w:t>
      </w:r>
    </w:p>
    <w:p w14:paraId="02B9B0E9" w14:textId="55BEAC61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Produtor médio/grande de Conilon – Espírito Santo</w:t>
      </w:r>
    </w:p>
    <w:p w14:paraId="28096795" w14:textId="0C643E38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Perfil da fazenda (tamanho, irrigação, mecanização).</w:t>
      </w:r>
    </w:p>
    <w:p w14:paraId="20E48D2C" w14:textId="3AFAA8E6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Gestão de custos e indicadores de produtividade (sacas / ha, consumo de água, energia).</w:t>
      </w:r>
    </w:p>
    <w:p w14:paraId="7E88C2B5" w14:textId="503A25C4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Abordagem a contratos futuros ou vendas antecipadas.</w:t>
      </w:r>
    </w:p>
    <w:p w14:paraId="6FF17364" w14:textId="779D8BE5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lastRenderedPageBreak/>
        <w:t>Integração com sistemas internos (ERP agrícola, drones, estações climáticas).</w:t>
      </w:r>
    </w:p>
    <w:p w14:paraId="7D8EFFA5" w14:textId="661EF8D7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Metas de sustentabilidade e certificação (SAQ de produtores indica rastreabilidade e condições de trabalho).</w:t>
      </w:r>
    </w:p>
    <w:p w14:paraId="7EBCC7B1" w14:textId="1C84F40E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Expectativas sobre modelos de previsão de oferta e preço personalizados.</w:t>
      </w:r>
    </w:p>
    <w:p w14:paraId="16EE40BE" w14:textId="25E70B15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Barreiras a adoção de nova plataforma (ROI, integração API, conectividade de internet).</w:t>
      </w:r>
    </w:p>
    <w:p w14:paraId="79085CDC" w14:textId="48D9165D" w:rsidR="6CE866EF" w:rsidRPr="00240507" w:rsidRDefault="5716CFAB" w:rsidP="7137A5C6">
      <w:pPr>
        <w:pStyle w:val="PargrafodaLista"/>
        <w:numPr>
          <w:ilvl w:val="0"/>
          <w:numId w:val="10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Prioridade de features: dashboards de clima, benchmarking de custos, marketplace B2B.</w:t>
      </w:r>
    </w:p>
    <w:p w14:paraId="1F94111F" w14:textId="66507475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Dirigente de cooperativa de café (ex.: Cooxupé)</w:t>
      </w:r>
    </w:p>
    <w:p w14:paraId="66F54BF2" w14:textId="03C3F414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Estrutura da cooperativa: número de cooperados, serviços prestados.</w:t>
      </w:r>
    </w:p>
    <w:p w14:paraId="57238EE9" w14:textId="3DA61ACB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Processos atuais de recebimento, classificação, estocagem e exportação.</w:t>
      </w:r>
    </w:p>
    <w:p w14:paraId="1DE34053" w14:textId="4D3D37F5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Gestão de dados de origem e qualidade; requisitos 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buyers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sobre rastreabilidade.</w:t>
      </w:r>
    </w:p>
    <w:p w14:paraId="6833D6E0" w14:textId="5A5F40E5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Desafios em logística consolidada e acesso a financiamento.</w:t>
      </w:r>
    </w:p>
    <w:p w14:paraId="27D58735" w14:textId="558451A4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Sistemas internos (ERP, portais para cooperados) e lacunas.</w:t>
      </w:r>
    </w:p>
    <w:p w14:paraId="4063E129" w14:textId="18949688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Oportunidades para integrar previsões climáticas, mercado e ferramenta de compliance em um só hub.</w:t>
      </w:r>
    </w:p>
    <w:p w14:paraId="2CB19277" w14:textId="56DCBC83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>Modelos de monetização viáveis (licença institucional, pacote “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white-label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” para cooperados).</w:t>
      </w:r>
    </w:p>
    <w:p w14:paraId="00538BC8" w14:textId="2255335C" w:rsidR="6CE866EF" w:rsidRPr="00240507" w:rsidRDefault="5716CFAB" w:rsidP="7137A5C6">
      <w:pPr>
        <w:pStyle w:val="PargrafodaLista"/>
        <w:numPr>
          <w:ilvl w:val="0"/>
          <w:numId w:val="9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Critérios para adoção: governança de dados, suporte multilíngue, facilidade de uso.</w:t>
      </w:r>
    </w:p>
    <w:p w14:paraId="2BD5D589" w14:textId="4556A1FF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 xml:space="preserve">Trader / exportador independente (ex.: </w:t>
      </w:r>
      <w:proofErr w:type="spellStart"/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>Atlantica</w:t>
      </w:r>
      <w:proofErr w:type="spellEnd"/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>Coffee</w:t>
      </w:r>
      <w:proofErr w:type="spellEnd"/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>)</w:t>
      </w:r>
    </w:p>
    <w:p w14:paraId="729A9B7A" w14:textId="020E4FC0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Perfis de origem e destino que opera; volumes médios negociados.</w:t>
      </w:r>
    </w:p>
    <w:p w14:paraId="3DDD0554" w14:textId="3A43B863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Como monitoram preço NY ICE, diferenciais de qualidade e logística internacional.</w:t>
      </w:r>
    </w:p>
    <w:p w14:paraId="7D21F612" w14:textId="40988267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Ferramentas usadas para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hedging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, análise de risco e compliance (SAQ 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traders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foca em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farm-level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traceability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).</w:t>
      </w:r>
    </w:p>
    <w:p w14:paraId="53749BB6" w14:textId="6B946CD8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lastRenderedPageBreak/>
        <w:t>Ponto de dor em consolidar dados de múltiplas origens (Brasil, Colômbia, Vietnã).</w:t>
      </w:r>
    </w:p>
    <w:p w14:paraId="57CD19CE" w14:textId="3EE7E49F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Interesse em APIs de oferta, previsões de safra e módulo 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due-diligence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de fornecedores.</w:t>
      </w:r>
    </w:p>
    <w:p w14:paraId="04EA1376" w14:textId="49700336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Disposição a pagar por acesso antecipado a modelos preditivos (assinatura premium,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pay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-per-use).</w:t>
      </w:r>
    </w:p>
    <w:p w14:paraId="386E0BA5" w14:textId="7C7113E3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>Requisitos técnicos: integração com sistemas de trade (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E-com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, SAP, CTRM), exportação de relatórios em XLS/CSV.</w:t>
      </w:r>
    </w:p>
    <w:p w14:paraId="63650746" w14:textId="44A111B5" w:rsidR="6CE866EF" w:rsidRPr="00240507" w:rsidRDefault="5716CFAB" w:rsidP="7137A5C6">
      <w:pPr>
        <w:pStyle w:val="PargrafodaLista"/>
        <w:numPr>
          <w:ilvl w:val="0"/>
          <w:numId w:val="8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Métricas de sucesso: redução de risco de preço, melhoria de margem, agilidade 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booking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de navios.</w:t>
      </w:r>
    </w:p>
    <w:p w14:paraId="5E75E801" w14:textId="536480D1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Comprador de café verde em torrefadora nacional (ex.: Melitta Brasil)</w:t>
      </w:r>
    </w:p>
    <w:p w14:paraId="6E0DDCC3" w14:textId="463666B6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Volume anual comprado, mix de Arábica vs. Conilon.</w:t>
      </w:r>
    </w:p>
    <w:p w14:paraId="4D6BD6D6" w14:textId="35CF7F70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Critérios de compra: qualidade, preço, consistência 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supply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, sustentabilidade (citados como “muito importantes” por &gt;50% dos compradores 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green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coffee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).</w:t>
      </w:r>
    </w:p>
    <w:p w14:paraId="617E15F8" w14:textId="5D6A1089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Processo de homologação de fornecedores; uso 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scorecards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.</w:t>
      </w:r>
    </w:p>
    <w:p w14:paraId="66523012" w14:textId="794F524A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Necessidades de dados em tempo real de oferta mundial para planejamento de blends.</w:t>
      </w:r>
    </w:p>
    <w:p w14:paraId="59948DD4" w14:textId="263FA373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Dores na previsão de custos e negociação de contratos futuros.</w:t>
      </w:r>
    </w:p>
    <w:p w14:paraId="35FC710A" w14:textId="12BBB827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Utilização de softwares internos vs. planilhas; lacunas percebidas.</w:t>
      </w:r>
    </w:p>
    <w:p w14:paraId="4BEA43B1" w14:textId="50CF1239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Interesse em dashboards de volatilidade de preços, alertas de clima nas origens críticas e simulações de custo de blend.</w:t>
      </w:r>
    </w:p>
    <w:p w14:paraId="0806FC80" w14:textId="1F608716" w:rsidR="6CE866EF" w:rsidRPr="00240507" w:rsidRDefault="5716CFAB" w:rsidP="7137A5C6">
      <w:pPr>
        <w:pStyle w:val="PargrafodaLista"/>
        <w:numPr>
          <w:ilvl w:val="0"/>
          <w:numId w:val="7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Condições para contratar serviço (SLA, segurança de dados, governança corporativa).</w:t>
      </w:r>
    </w:p>
    <w:p w14:paraId="1CBCCF7C" w14:textId="6A416132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Pesquisador agronômico (Embrapa Café / universidade)</w:t>
      </w:r>
    </w:p>
    <w:p w14:paraId="37F9C50C" w14:textId="6C055B35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Principais linhas de pesquisa (cultivares, manejo, agrofloresta).</w:t>
      </w:r>
    </w:p>
    <w:p w14:paraId="5AEF8A31" w14:textId="163D51F4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Como coleta, armazena e compartilha dados de campo.</w:t>
      </w:r>
    </w:p>
    <w:p w14:paraId="72EBCF31" w14:textId="5D392EE9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3BF357EE">
        <w:rPr>
          <w:rFonts w:ascii="Caecilia LT Std Light" w:eastAsia="system-ui" w:hAnsi="Caecilia LT Std Light" w:cs="system-ui"/>
          <w:color w:val="000000" w:themeColor="text1"/>
          <w:lang w:val="pt"/>
        </w:rPr>
        <w:t>Desafios na integração de bases públicas (ICO, FAO) com dados locais.</w:t>
      </w:r>
    </w:p>
    <w:p w14:paraId="1147259E" w14:textId="6C04E05E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lastRenderedPageBreak/>
        <w:t>Ponto de dor: falta de séries longas e uniformes para modelagem.</w:t>
      </w:r>
    </w:p>
    <w:p w14:paraId="79DA1DFD" w14:textId="7458B33E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Interesse em colaborar com plataforma para melhorar acurácia (&gt; 85% prevista como meta técnica).</w:t>
      </w:r>
    </w:p>
    <w:p w14:paraId="5E1E8E8A" w14:textId="7BCB179A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Questões de autoria, licenciamento e reconhecimento acadêmico.</w:t>
      </w:r>
    </w:p>
    <w:p w14:paraId="713B208F" w14:textId="0D46F4EA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Potencial de usar a ferramenta como repositório de dados de experimentos e fonte para artigos.</w:t>
      </w:r>
    </w:p>
    <w:p w14:paraId="10FB33D1" w14:textId="1FD9BC37" w:rsidR="6CE866EF" w:rsidRPr="00240507" w:rsidRDefault="5716CFAB" w:rsidP="7137A5C6">
      <w:pPr>
        <w:pStyle w:val="PargrafodaLista"/>
        <w:numPr>
          <w:ilvl w:val="0"/>
          <w:numId w:val="6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Expectativas de funcionalidades: API aberta, exportação em formatos científicos, visualização geoespacial detalhada.</w:t>
      </w:r>
    </w:p>
    <w:p w14:paraId="42409EBB" w14:textId="434A9B58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Climatologista agrícola (INMET / INPE)</w:t>
      </w:r>
    </w:p>
    <w:p w14:paraId="332A1044" w14:textId="63567E42" w:rsidR="6CE866EF" w:rsidRPr="00240507" w:rsidRDefault="5716CFAB" w:rsidP="7137A5C6">
      <w:pPr>
        <w:pStyle w:val="PargrafodaLista"/>
        <w:numPr>
          <w:ilvl w:val="0"/>
          <w:numId w:val="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Modelos climáticos usados para previsão de safra em café.</w:t>
      </w:r>
    </w:p>
    <w:p w14:paraId="580ECF0F" w14:textId="49767C90" w:rsidR="6CE866EF" w:rsidRPr="00240507" w:rsidRDefault="5716CFAB" w:rsidP="7137A5C6">
      <w:pPr>
        <w:pStyle w:val="PargrafodaLista"/>
        <w:numPr>
          <w:ilvl w:val="0"/>
          <w:numId w:val="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Variáveis críticas (chuva, temperatura, radiação) e resoluções espaciais.</w:t>
      </w:r>
    </w:p>
    <w:p w14:paraId="73D634EE" w14:textId="6EEFEC71" w:rsidR="6CE866EF" w:rsidRPr="00240507" w:rsidRDefault="5716CFAB" w:rsidP="7137A5C6">
      <w:pPr>
        <w:pStyle w:val="PargrafodaLista"/>
        <w:numPr>
          <w:ilvl w:val="0"/>
          <w:numId w:val="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Desafios em traduzir previsões para recomendações práticas ao produtor.</w:t>
      </w:r>
    </w:p>
    <w:p w14:paraId="51E35170" w14:textId="573DA102" w:rsidR="6CE866EF" w:rsidRPr="00240507" w:rsidRDefault="5716CFAB" w:rsidP="7137A5C6">
      <w:pPr>
        <w:pStyle w:val="PargrafodaLista"/>
        <w:numPr>
          <w:ilvl w:val="0"/>
          <w:numId w:val="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Oportunidades de calibrar modelos com dados de campo vindos da plataforma (feedback loop).</w:t>
      </w:r>
    </w:p>
    <w:p w14:paraId="65039AA5" w14:textId="0FBECC17" w:rsidR="6CE866EF" w:rsidRPr="00240507" w:rsidRDefault="5716CFAB" w:rsidP="7137A5C6">
      <w:pPr>
        <w:pStyle w:val="PargrafodaLista"/>
        <w:numPr>
          <w:ilvl w:val="0"/>
          <w:numId w:val="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Requisitos de infraestrutura: ingestão massiva de dados, computação de alto desempenho.</w:t>
      </w:r>
    </w:p>
    <w:p w14:paraId="7A316243" w14:textId="533C4975" w:rsidR="6CE866EF" w:rsidRPr="00240507" w:rsidRDefault="5716CFAB" w:rsidP="7137A5C6">
      <w:pPr>
        <w:pStyle w:val="PargrafodaLista"/>
        <w:numPr>
          <w:ilvl w:val="0"/>
          <w:numId w:val="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Indicadores de sucesso: aumento de precisão regional, adoção de alertas pelos produtores.</w:t>
      </w:r>
    </w:p>
    <w:p w14:paraId="2AE3640A" w14:textId="51E459AD" w:rsidR="6CE866EF" w:rsidRPr="00240507" w:rsidRDefault="5716CFAB" w:rsidP="7137A5C6">
      <w:pPr>
        <w:pStyle w:val="PargrafodaLista"/>
        <w:numPr>
          <w:ilvl w:val="0"/>
          <w:numId w:val="5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Políticas de acesso e compartilhamento de dados meteorológicos.</w:t>
      </w:r>
    </w:p>
    <w:p w14:paraId="35E0324E" w14:textId="29D5C747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>Auditor de certificação (</w:t>
      </w:r>
      <w:proofErr w:type="spellStart"/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>Rainforest</w:t>
      </w:r>
      <w:proofErr w:type="spellEnd"/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</w:rPr>
        <w:t xml:space="preserve"> Alliance / UTZ)</w:t>
      </w:r>
    </w:p>
    <w:p w14:paraId="09D871DF" w14:textId="7257ADA3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Escopo típico de auditoria (sustentabilidade social, ambiental, rastreabilidade).</w:t>
      </w:r>
    </w:p>
    <w:p w14:paraId="1547AB79" w14:textId="481B7C74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Processos de coleta de evidências, registros e geração de relatórios.</w:t>
      </w:r>
    </w:p>
    <w:p w14:paraId="4EC5E419" w14:textId="3E099AC9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Dificuldades encontradas em campo (conectividade, dispersão de documentos).</w:t>
      </w:r>
    </w:p>
    <w:p w14:paraId="1C69C109" w14:textId="49904A21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Interação com cooperativas, produtores 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traders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durante auditorias.</w:t>
      </w:r>
    </w:p>
    <w:p w14:paraId="7D47234D" w14:textId="09E13D46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Valor em ter um módulo de compliance que consolide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SAQs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, fotos georreferenciadas e logs de corretivos.</w:t>
      </w:r>
    </w:p>
    <w:p w14:paraId="540C6E2F" w14:textId="1BFCDCD2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lastRenderedPageBreak/>
        <w:t>Métricas que definem sucesso na certificação (tempo de ciclo, taxas de não conformidade).</w:t>
      </w:r>
    </w:p>
    <w:p w14:paraId="057E4BCF" w14:textId="28FDA703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Requisitos de integridade dos dados e trilha de auditoria.</w:t>
      </w:r>
    </w:p>
    <w:p w14:paraId="42CCF950" w14:textId="05A941E1" w:rsidR="6CE866EF" w:rsidRPr="00240507" w:rsidRDefault="5716CFAB" w:rsidP="7137A5C6">
      <w:pPr>
        <w:pStyle w:val="PargrafodaLista"/>
        <w:numPr>
          <w:ilvl w:val="0"/>
          <w:numId w:val="4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Integração desejada com plataformas de certificação existentes (RACP,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SmartCert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).</w:t>
      </w:r>
    </w:p>
    <w:p w14:paraId="6C9FD325" w14:textId="123D475E" w:rsidR="6CE866EF" w:rsidRPr="00240507" w:rsidRDefault="5716CFAB" w:rsidP="7137A5C6">
      <w:pPr>
        <w:spacing w:after="210" w:line="360" w:lineRule="auto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Gerente de operações logísticas – Porto de Santos</w:t>
      </w:r>
    </w:p>
    <w:p w14:paraId="32483EC0" w14:textId="3AFE81F2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Volume anual de contêineres de café e rotas predominantes.</w:t>
      </w:r>
    </w:p>
    <w:p w14:paraId="3ADEDC8B" w14:textId="1045398B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Gargalos frequentes (janelas de atracação, falta de contêiner, </w:t>
      </w: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demurrage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>).</w:t>
      </w:r>
    </w:p>
    <w:p w14:paraId="6CDE31EF" w14:textId="28AEBAEA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Sistemas atuais de agendamento e rastreio (Porto Sem Papel, APIs armadores).</w:t>
      </w:r>
    </w:p>
    <w:p w14:paraId="5A982C19" w14:textId="616EECF9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Impacto de variações de safra/clima na ocupação do pátio.</w:t>
      </w:r>
    </w:p>
    <w:p w14:paraId="1FCE3F8B" w14:textId="6123B23F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Necessidade de previsões de pico de exportação para planejamento de recursos.</w:t>
      </w:r>
    </w:p>
    <w:p w14:paraId="751E1C79" w14:textId="0E4C9320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Potencial de dashboard logístico atrelado à previsão de oferta e contratos fechados.</w:t>
      </w:r>
    </w:p>
    <w:p w14:paraId="2FAD8164" w14:textId="2B8EAD91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Indicadores de melhoria: redução de filas, melhor utilização de armazéns, diminuição de custo por TEU.</w:t>
      </w:r>
    </w:p>
    <w:p w14:paraId="2D071D67" w14:textId="2E0E73DB" w:rsidR="6CE866EF" w:rsidRPr="00240507" w:rsidRDefault="5716CFAB" w:rsidP="7137A5C6">
      <w:pPr>
        <w:pStyle w:val="PargrafodaLista"/>
        <w:numPr>
          <w:ilvl w:val="0"/>
          <w:numId w:val="3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Barreiras de adoção: segurança da informação, compatibilidade com sistemas portuários.</w:t>
      </w:r>
    </w:p>
    <w:p w14:paraId="0F1326F1" w14:textId="231EBB6B" w:rsidR="6CE866EF" w:rsidRPr="00240507" w:rsidRDefault="5716CF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6.3 Métodos e cronograma</w:t>
      </w:r>
    </w:p>
    <w:tbl>
      <w:tblPr>
        <w:tblStyle w:val="Tabelacomgrade"/>
        <w:tblW w:w="900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75"/>
        <w:gridCol w:w="1904"/>
        <w:gridCol w:w="2643"/>
      </w:tblGrid>
      <w:tr w:rsidR="7137A5C6" w:rsidRPr="00240507" w14:paraId="664545A0" w14:textId="77777777" w:rsidTr="008A673B">
        <w:trPr>
          <w:trHeight w:val="300"/>
        </w:trPr>
        <w:tc>
          <w:tcPr>
            <w:tcW w:w="19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8307A58" w14:textId="2426102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Sprint</w:t>
            </w:r>
          </w:p>
        </w:tc>
        <w:tc>
          <w:tcPr>
            <w:tcW w:w="247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60BB909" w14:textId="2D60B23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Método</w:t>
            </w:r>
          </w:p>
        </w:tc>
        <w:tc>
          <w:tcPr>
            <w:tcW w:w="19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141F28E" w14:textId="07E603D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Amostra</w:t>
            </w:r>
          </w:p>
        </w:tc>
        <w:tc>
          <w:tcPr>
            <w:tcW w:w="2643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6EEBFB0" w14:textId="7A702F31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Entregável</w:t>
            </w:r>
          </w:p>
        </w:tc>
      </w:tr>
      <w:tr w:rsidR="7137A5C6" w:rsidRPr="00240507" w14:paraId="12107EAF" w14:textId="77777777" w:rsidTr="008A673B">
        <w:trPr>
          <w:trHeight w:val="300"/>
        </w:trPr>
        <w:tc>
          <w:tcPr>
            <w:tcW w:w="198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A26C859" w14:textId="213901A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1 (01–07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jul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23828DF" w14:textId="6281935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Desk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research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&amp; benchmark</w:t>
            </w:r>
          </w:p>
        </w:tc>
        <w:tc>
          <w:tcPr>
            <w:tcW w:w="19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69951A7" w14:textId="4AE3A41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–</w:t>
            </w:r>
          </w:p>
        </w:tc>
        <w:tc>
          <w:tcPr>
            <w:tcW w:w="2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F178938" w14:textId="2DADB0E0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Mapa de lacunas</w:t>
            </w:r>
          </w:p>
        </w:tc>
      </w:tr>
      <w:tr w:rsidR="7137A5C6" w:rsidRPr="00240507" w14:paraId="02AC81EE" w14:textId="77777777" w:rsidTr="008A673B">
        <w:trPr>
          <w:trHeight w:val="300"/>
        </w:trPr>
        <w:tc>
          <w:tcPr>
            <w:tcW w:w="198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6137C64" w14:textId="490F8F51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2 (08–14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jul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23A2639" w14:textId="69A6DDF7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Entrevistas semiestruturadas</w:t>
            </w:r>
          </w:p>
        </w:tc>
        <w:tc>
          <w:tcPr>
            <w:tcW w:w="19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6C1CC36" w14:textId="7A96F81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20 pessoas</w:t>
            </w:r>
          </w:p>
        </w:tc>
        <w:tc>
          <w:tcPr>
            <w:tcW w:w="2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62C0C4A" w14:textId="52BB0DA0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Relatório qualitativo</w:t>
            </w:r>
          </w:p>
        </w:tc>
      </w:tr>
      <w:tr w:rsidR="7137A5C6" w:rsidRPr="00240507" w14:paraId="387D2252" w14:textId="77777777" w:rsidTr="008A673B">
        <w:trPr>
          <w:trHeight w:val="300"/>
        </w:trPr>
        <w:tc>
          <w:tcPr>
            <w:tcW w:w="198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39B74DE" w14:textId="62035743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lastRenderedPageBreak/>
              <w:t xml:space="preserve">3 (15–21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jul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BEA6165" w14:textId="66E0018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Survey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on-line</w:t>
            </w:r>
          </w:p>
        </w:tc>
        <w:tc>
          <w:tcPr>
            <w:tcW w:w="19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074F5B5" w14:textId="005FC84A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≥ 150 respondentes</w:t>
            </w:r>
          </w:p>
        </w:tc>
        <w:tc>
          <w:tcPr>
            <w:tcW w:w="2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DA228C1" w14:textId="67421167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Dashboards quantitativos</w:t>
            </w:r>
          </w:p>
        </w:tc>
      </w:tr>
      <w:tr w:rsidR="7137A5C6" w:rsidRPr="00240507" w14:paraId="7BDEF982" w14:textId="77777777" w:rsidTr="008A673B">
        <w:trPr>
          <w:trHeight w:val="300"/>
        </w:trPr>
        <w:tc>
          <w:tcPr>
            <w:tcW w:w="1985" w:type="dxa"/>
            <w:tcBorders>
              <w:top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18715CE" w14:textId="78355CF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4 (22–28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jul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8B52822" w14:textId="704E755D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Workshop de síntese</w:t>
            </w:r>
          </w:p>
        </w:tc>
        <w:tc>
          <w:tcPr>
            <w:tcW w:w="19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6FD9CD3" w14:textId="10F6D4F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Squad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+ stakeholders</w:t>
            </w:r>
          </w:p>
        </w:tc>
        <w:tc>
          <w:tcPr>
            <w:tcW w:w="2643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E51D441" w14:textId="4C2E6A9D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Personas &amp; jornada</w:t>
            </w:r>
          </w:p>
        </w:tc>
      </w:tr>
    </w:tbl>
    <w:p w14:paraId="12AB6F57" w14:textId="392AE9D0" w:rsidR="54BCA405" w:rsidRDefault="54BCA405" w:rsidP="54BCA405">
      <w:pPr>
        <w:spacing w:after="120"/>
        <w:rPr>
          <w:rFonts w:ascii="Caecilia LT Std Light" w:eastAsia="system-ui" w:hAnsi="Caecilia LT Std Light" w:cs="system-ui"/>
          <w:sz w:val="24"/>
          <w:szCs w:val="24"/>
          <w:lang w:val="pt"/>
        </w:rPr>
      </w:pPr>
    </w:p>
    <w:p w14:paraId="11BED549" w14:textId="5EE35A48" w:rsidR="6CE866EF" w:rsidRPr="00240507" w:rsidRDefault="5716CF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6.4 Critérios de sucesso</w:t>
      </w:r>
    </w:p>
    <w:p w14:paraId="6FF50E3F" w14:textId="19887276" w:rsidR="6CE866EF" w:rsidRPr="00240507" w:rsidRDefault="5716CFAB" w:rsidP="7137A5C6">
      <w:pPr>
        <w:pStyle w:val="PargrafodaLista"/>
        <w:numPr>
          <w:ilvl w:val="0"/>
          <w:numId w:val="2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Saturação temática nas entrevistas.</w:t>
      </w:r>
    </w:p>
    <w:p w14:paraId="6697C179" w14:textId="3D04E795" w:rsidR="6CE866EF" w:rsidRPr="00240507" w:rsidRDefault="5716CFAB" w:rsidP="7137A5C6">
      <w:pPr>
        <w:pStyle w:val="PargrafodaLista"/>
        <w:numPr>
          <w:ilvl w:val="0"/>
          <w:numId w:val="2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</w:rPr>
      </w:pPr>
      <w:proofErr w:type="spellStart"/>
      <w:r w:rsidRPr="00240507">
        <w:rPr>
          <w:rFonts w:ascii="Caecilia LT Std Light" w:eastAsia="system-ui" w:hAnsi="Caecilia LT Std Light" w:cs="system-ui"/>
          <w:color w:val="000000" w:themeColor="text1"/>
        </w:rPr>
        <w:t>Survey</w:t>
      </w:r>
      <w:proofErr w:type="spellEnd"/>
      <w:r w:rsidRPr="00240507">
        <w:rPr>
          <w:rFonts w:ascii="Caecilia LT Std Light" w:eastAsia="system-ui" w:hAnsi="Caecilia LT Std Light" w:cs="system-ui"/>
          <w:color w:val="000000" w:themeColor="text1"/>
        </w:rPr>
        <w:t xml:space="preserve"> com margem de erro ≤ 7% (95% de confiança).</w:t>
      </w:r>
    </w:p>
    <w:p w14:paraId="42691AC0" w14:textId="529D9551" w:rsidR="6CE866EF" w:rsidRPr="008A673B" w:rsidRDefault="5716CFAB" w:rsidP="008A673B">
      <w:pPr>
        <w:pStyle w:val="PargrafodaLista"/>
        <w:numPr>
          <w:ilvl w:val="0"/>
          <w:numId w:val="2"/>
        </w:numPr>
        <w:spacing w:after="0" w:line="360" w:lineRule="auto"/>
        <w:ind w:left="540"/>
        <w:rPr>
          <w:rFonts w:ascii="Caecilia LT Std Light" w:eastAsia="system-ui" w:hAnsi="Caecilia LT Std Light" w:cs="system-ui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Documento final assinado pelos executivos.</w:t>
      </w:r>
      <w:r w:rsidRPr="0E41C601">
        <w:rPr>
          <w:rFonts w:ascii="Caecilia LT Std Light" w:eastAsia="system-ui" w:hAnsi="Caecilia LT Std Light" w:cs="system-ui"/>
          <w:lang w:val="pt"/>
        </w:rPr>
        <w:t xml:space="preserve"> </w:t>
      </w:r>
    </w:p>
    <w:p w14:paraId="6798B27C" w14:textId="2AA72B65" w:rsidR="6CE866EF" w:rsidRPr="00240507" w:rsidRDefault="174D858C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75711E32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7</w:t>
      </w:r>
      <w:r w:rsidR="5716CFAB"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. Riscos e mitigações</w:t>
      </w:r>
    </w:p>
    <w:tbl>
      <w:tblPr>
        <w:tblStyle w:val="Tabelacomgrade"/>
        <w:tblW w:w="919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2895"/>
        <w:gridCol w:w="3087"/>
      </w:tblGrid>
      <w:tr w:rsidR="7137A5C6" w:rsidRPr="00240507" w14:paraId="7B859083" w14:textId="77777777" w:rsidTr="21C38F8D">
        <w:trPr>
          <w:trHeight w:val="300"/>
        </w:trPr>
        <w:tc>
          <w:tcPr>
            <w:tcW w:w="321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7B2EEA8" w14:textId="33F212BD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Risco</w:t>
            </w:r>
          </w:p>
        </w:tc>
        <w:tc>
          <w:tcPr>
            <w:tcW w:w="289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905275D" w14:textId="00F67EC2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Impacto</w:t>
            </w:r>
          </w:p>
        </w:tc>
        <w:tc>
          <w:tcPr>
            <w:tcW w:w="3087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FC7B553" w14:textId="62F0C12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Plano de mitigação</w:t>
            </w:r>
          </w:p>
        </w:tc>
      </w:tr>
      <w:tr w:rsidR="7137A5C6" w:rsidRPr="00240507" w14:paraId="66511C49" w14:textId="77777777" w:rsidTr="21C38F8D">
        <w:trPr>
          <w:trHeight w:val="300"/>
        </w:trPr>
        <w:tc>
          <w:tcPr>
            <w:tcW w:w="321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12567ED" w14:textId="3B52080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Baixa adesão de produtores nas entrevistas</w:t>
            </w:r>
          </w:p>
        </w:tc>
        <w:tc>
          <w:tcPr>
            <w:tcW w:w="2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9ED1BCF" w14:textId="546EA5D2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Atraso de insights</w:t>
            </w:r>
          </w:p>
        </w:tc>
        <w:tc>
          <w:tcPr>
            <w:tcW w:w="3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9D8B821" w14:textId="7B1D0BB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Incentivo via cooperativas locais</w:t>
            </w:r>
          </w:p>
        </w:tc>
      </w:tr>
      <w:tr w:rsidR="7137A5C6" w:rsidRPr="00240507" w14:paraId="1FE67B05" w14:textId="77777777" w:rsidTr="21C38F8D">
        <w:trPr>
          <w:trHeight w:val="300"/>
        </w:trPr>
        <w:tc>
          <w:tcPr>
            <w:tcW w:w="321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7C03A05" w14:textId="7EED840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Limitações de APIs de preço</w:t>
            </w:r>
          </w:p>
        </w:tc>
        <w:tc>
          <w:tcPr>
            <w:tcW w:w="2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9E98C8C" w14:textId="74AB9F1D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Gap analítico</w:t>
            </w:r>
          </w:p>
        </w:tc>
        <w:tc>
          <w:tcPr>
            <w:tcW w:w="3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AA3A01E" w14:textId="28CF56A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Fontes secundárias (ICO, FAO)</w:t>
            </w:r>
          </w:p>
        </w:tc>
      </w:tr>
      <w:tr w:rsidR="7137A5C6" w:rsidRPr="00240507" w14:paraId="4054FD74" w14:textId="77777777" w:rsidTr="21C38F8D">
        <w:trPr>
          <w:trHeight w:val="300"/>
        </w:trPr>
        <w:tc>
          <w:tcPr>
            <w:tcW w:w="3212" w:type="dxa"/>
            <w:tcBorders>
              <w:top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910B987" w14:textId="57FB9F6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Conflitos de agenda executiva</w:t>
            </w:r>
          </w:p>
        </w:tc>
        <w:tc>
          <w:tcPr>
            <w:tcW w:w="2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332D587" w14:textId="5AE63908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Desalinhamento</w:t>
            </w:r>
          </w:p>
        </w:tc>
        <w:tc>
          <w:tcPr>
            <w:tcW w:w="3087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5211432" w14:textId="085B3CA7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Checkpoints semanais agendados</w:t>
            </w:r>
          </w:p>
        </w:tc>
      </w:tr>
    </w:tbl>
    <w:p w14:paraId="1BC4300B" w14:textId="75922CF8" w:rsidR="6CE866EF" w:rsidRPr="00240507" w:rsidRDefault="5716CFAB" w:rsidP="7137A5C6">
      <w:pPr>
        <w:spacing w:after="120"/>
        <w:rPr>
          <w:rFonts w:ascii="Caecilia LT Std Light" w:eastAsia="system-ui" w:hAnsi="Caecilia LT Std Light" w:cs="system-ui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sz w:val="24"/>
          <w:szCs w:val="24"/>
          <w:lang w:val="pt"/>
        </w:rPr>
        <w:t xml:space="preserve"> </w:t>
      </w:r>
    </w:p>
    <w:p w14:paraId="6B151A7F" w14:textId="3FE53B44" w:rsidR="6CE866EF" w:rsidRPr="00240507" w:rsidRDefault="110291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7BD89A26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8</w:t>
      </w:r>
      <w:r w:rsidR="5716CFAB"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. Matriz RACI</w:t>
      </w:r>
    </w:p>
    <w:tbl>
      <w:tblPr>
        <w:tblStyle w:val="Tabelacomgrade"/>
        <w:tblW w:w="908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830"/>
        <w:gridCol w:w="1433"/>
        <w:gridCol w:w="1828"/>
        <w:gridCol w:w="1813"/>
      </w:tblGrid>
      <w:tr w:rsidR="7137A5C6" w:rsidRPr="00240507" w14:paraId="21B64FD0" w14:textId="77777777" w:rsidTr="21C38F8D">
        <w:trPr>
          <w:trHeight w:val="300"/>
        </w:trPr>
        <w:tc>
          <w:tcPr>
            <w:tcW w:w="2178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79DCE7F" w14:textId="5AD9045E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Entregável</w:t>
            </w:r>
          </w:p>
        </w:tc>
        <w:tc>
          <w:tcPr>
            <w:tcW w:w="183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5E91E0E" w14:textId="788783A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R</w:t>
            </w:r>
          </w:p>
        </w:tc>
        <w:tc>
          <w:tcPr>
            <w:tcW w:w="1433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5197FDDC" w14:textId="73648AFB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A</w:t>
            </w:r>
          </w:p>
        </w:tc>
        <w:tc>
          <w:tcPr>
            <w:tcW w:w="1828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F544463" w14:textId="3E3EE98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C</w:t>
            </w:r>
          </w:p>
        </w:tc>
        <w:tc>
          <w:tcPr>
            <w:tcW w:w="1813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12B9277" w14:textId="6AD90272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I</w:t>
            </w:r>
          </w:p>
        </w:tc>
      </w:tr>
      <w:tr w:rsidR="7137A5C6" w:rsidRPr="00240507" w14:paraId="4A06650C" w14:textId="77777777" w:rsidTr="21C38F8D">
        <w:trPr>
          <w:trHeight w:val="300"/>
        </w:trPr>
        <w:tc>
          <w:tcPr>
            <w:tcW w:w="217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2AFC2FA" w14:textId="25C49C11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Documento de alinhamento</w:t>
            </w:r>
          </w:p>
        </w:tc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620BEDD" w14:textId="16C826D1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UX Lead</w:t>
            </w:r>
          </w:p>
        </w:tc>
        <w:tc>
          <w:tcPr>
            <w:tcW w:w="14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DDDF14B" w14:textId="249A49CE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PO</w:t>
            </w:r>
          </w:p>
        </w:tc>
        <w:tc>
          <w:tcPr>
            <w:tcW w:w="1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891FF9A" w14:textId="363B82A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Patrocinador</w:t>
            </w:r>
          </w:p>
        </w:tc>
        <w:tc>
          <w:tcPr>
            <w:tcW w:w="1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0D551C24" w14:textId="62E4210A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Squad</w:t>
            </w:r>
            <w:proofErr w:type="spellEnd"/>
          </w:p>
        </w:tc>
      </w:tr>
      <w:tr w:rsidR="7137A5C6" w:rsidRPr="00240507" w14:paraId="59A54F64" w14:textId="77777777" w:rsidTr="21C38F8D">
        <w:trPr>
          <w:trHeight w:val="300"/>
        </w:trPr>
        <w:tc>
          <w:tcPr>
            <w:tcW w:w="217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F6F55E7" w14:textId="3302418F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lastRenderedPageBreak/>
              <w:t>Roteiro de entrevistas</w:t>
            </w:r>
          </w:p>
        </w:tc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969F0B7" w14:textId="32A6F62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UX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Researcher</w:t>
            </w:r>
            <w:proofErr w:type="spellEnd"/>
          </w:p>
        </w:tc>
        <w:tc>
          <w:tcPr>
            <w:tcW w:w="14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7E636510" w14:textId="2595A7A9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UX Lead</w:t>
            </w:r>
          </w:p>
        </w:tc>
        <w:tc>
          <w:tcPr>
            <w:tcW w:w="1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BDCAB4E" w14:textId="1305395E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PO</w:t>
            </w:r>
          </w:p>
        </w:tc>
        <w:tc>
          <w:tcPr>
            <w:tcW w:w="1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453475B4" w14:textId="3759E604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Devs</w:t>
            </w:r>
            <w:proofErr w:type="spellEnd"/>
          </w:p>
        </w:tc>
      </w:tr>
      <w:tr w:rsidR="7137A5C6" w:rsidRPr="00240507" w14:paraId="4871DAB8" w14:textId="77777777" w:rsidTr="21C38F8D">
        <w:trPr>
          <w:trHeight w:val="300"/>
        </w:trPr>
        <w:tc>
          <w:tcPr>
            <w:tcW w:w="2178" w:type="dxa"/>
            <w:tcBorders>
              <w:top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6EE91069" w14:textId="11BAA927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Survey</w:t>
            </w:r>
            <w:proofErr w:type="spellEnd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 &amp; dashboards</w:t>
            </w:r>
          </w:p>
        </w:tc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243BD73A" w14:textId="45531960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 xml:space="preserve">Data </w:t>
            </w:r>
            <w:proofErr w:type="spellStart"/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</w:rPr>
              <w:t>Analyst</w:t>
            </w:r>
            <w:proofErr w:type="spellEnd"/>
          </w:p>
        </w:tc>
        <w:tc>
          <w:tcPr>
            <w:tcW w:w="143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B8F810E" w14:textId="050ACD4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UX Lead</w:t>
            </w:r>
          </w:p>
        </w:tc>
        <w:tc>
          <w:tcPr>
            <w:tcW w:w="182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1D4B34A0" w14:textId="389655A6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PO</w:t>
            </w:r>
          </w:p>
        </w:tc>
        <w:tc>
          <w:tcPr>
            <w:tcW w:w="1813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14:paraId="37CF11C9" w14:textId="432F6575" w:rsidR="7137A5C6" w:rsidRPr="00240507" w:rsidRDefault="7137A5C6" w:rsidP="7137A5C6">
            <w:pPr>
              <w:spacing w:line="360" w:lineRule="auto"/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</w:pPr>
            <w:r w:rsidRPr="00240507">
              <w:rPr>
                <w:rFonts w:ascii="Caecilia LT Std Light" w:eastAsia="system-ui" w:hAnsi="Caecilia LT Std Light" w:cs="system-ui"/>
                <w:color w:val="000000" w:themeColor="text1"/>
                <w:sz w:val="24"/>
                <w:szCs w:val="24"/>
                <w:lang w:val="pt"/>
              </w:rPr>
              <w:t>Executivos</w:t>
            </w:r>
          </w:p>
        </w:tc>
      </w:tr>
    </w:tbl>
    <w:p w14:paraId="4ADDED1D" w14:textId="391EE556" w:rsidR="6CE866EF" w:rsidRPr="00240507" w:rsidRDefault="5716CFAB" w:rsidP="7137A5C6">
      <w:pPr>
        <w:spacing w:after="120"/>
        <w:rPr>
          <w:rFonts w:ascii="system-ui" w:eastAsia="system-ui" w:hAnsi="system-ui" w:cs="system-ui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sz w:val="24"/>
          <w:szCs w:val="24"/>
          <w:lang w:val="pt"/>
        </w:rPr>
        <w:t xml:space="preserve"> </w:t>
      </w:r>
    </w:p>
    <w:p w14:paraId="5B790602" w14:textId="3F6BEDE9" w:rsidR="21C38F8D" w:rsidRDefault="21C38F8D" w:rsidP="21C38F8D">
      <w:pPr>
        <w:spacing w:after="120"/>
        <w:rPr>
          <w:rFonts w:ascii="system-ui" w:eastAsia="system-ui" w:hAnsi="system-ui" w:cs="system-ui"/>
          <w:sz w:val="24"/>
          <w:szCs w:val="24"/>
          <w:lang w:val="pt"/>
        </w:rPr>
      </w:pPr>
    </w:p>
    <w:p w14:paraId="4CAB456F" w14:textId="45B97AF2" w:rsidR="6CE866EF" w:rsidRPr="00240507" w:rsidRDefault="5FE007AE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7BD89A26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9</w:t>
      </w:r>
      <w:r w:rsidR="5716CFAB"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. Próximos passos</w:t>
      </w:r>
    </w:p>
    <w:p w14:paraId="70028996" w14:textId="3C7D5605" w:rsidR="6CE866EF" w:rsidRPr="00240507" w:rsidRDefault="5716CFAB" w:rsidP="7137A5C6">
      <w:pPr>
        <w:pStyle w:val="PargrafodaLista"/>
        <w:numPr>
          <w:ilvl w:val="0"/>
          <w:numId w:val="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Obter aprovação formal deste relatório.</w:t>
      </w:r>
    </w:p>
    <w:p w14:paraId="32CFDCA1" w14:textId="4124ED6B" w:rsidR="6CE866EF" w:rsidRPr="00240507" w:rsidRDefault="5716CFAB" w:rsidP="7137A5C6">
      <w:pPr>
        <w:pStyle w:val="PargrafodaLista"/>
        <w:numPr>
          <w:ilvl w:val="0"/>
          <w:numId w:val="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Agendar e conduzir as entrevistas da Sprint 2.</w:t>
      </w:r>
    </w:p>
    <w:p w14:paraId="4155151D" w14:textId="692F3A8D" w:rsidR="6CE866EF" w:rsidRPr="00240507" w:rsidRDefault="5716CFAB" w:rsidP="7137A5C6">
      <w:pPr>
        <w:pStyle w:val="PargrafodaLista"/>
        <w:numPr>
          <w:ilvl w:val="0"/>
          <w:numId w:val="1"/>
        </w:numPr>
        <w:spacing w:after="0" w:line="360" w:lineRule="auto"/>
        <w:ind w:left="540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240507">
        <w:rPr>
          <w:rFonts w:ascii="Caecilia LT Std Light" w:eastAsia="system-ui" w:hAnsi="Caecilia LT Std Light" w:cs="system-ui"/>
          <w:color w:val="000000" w:themeColor="text1"/>
          <w:lang w:val="pt"/>
        </w:rPr>
        <w:t>Configurar dashboards de métricas e painéis de monitoramento.</w:t>
      </w:r>
    </w:p>
    <w:p w14:paraId="43703304" w14:textId="06E4DEC9" w:rsidR="6CE866EF" w:rsidRPr="00240507" w:rsidRDefault="5716CFAB" w:rsidP="7137A5C6">
      <w:pPr>
        <w:spacing w:before="315" w:after="105" w:line="360" w:lineRule="auto"/>
        <w:ind w:left="-30"/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</w:pPr>
      <w:r w:rsidRPr="00240507">
        <w:rPr>
          <w:rFonts w:ascii="Caecilia LT Std Light" w:eastAsia="system-ui" w:hAnsi="Caecilia LT Std Light" w:cs="system-ui"/>
          <w:b/>
          <w:bCs/>
          <w:color w:val="000000" w:themeColor="text1"/>
          <w:sz w:val="24"/>
          <w:szCs w:val="24"/>
          <w:lang w:val="pt"/>
        </w:rPr>
        <w:t>Conclusão</w:t>
      </w:r>
    </w:p>
    <w:p w14:paraId="2E9613F1" w14:textId="490F349F" w:rsidR="6CE866EF" w:rsidRDefault="5716CFAB" w:rsidP="7137A5C6">
      <w:pPr>
        <w:spacing w:after="210" w:line="360" w:lineRule="auto"/>
      </w:pPr>
      <w:r w:rsidRPr="00240507">
        <w:rPr>
          <w:rFonts w:ascii="Caecilia LT Std Light" w:eastAsia="system-ui" w:hAnsi="Caecilia LT Std Light" w:cs="system-ui"/>
          <w:color w:val="000000" w:themeColor="text1"/>
          <w:sz w:val="24"/>
          <w:szCs w:val="24"/>
          <w:lang w:val="pt"/>
        </w:rPr>
        <w:t>A Sprint 1 estabeleceu base sólida para uma pesquisa orientada a evidências. O plano aqui descrito garante foco nas hipóteses de maior impacto, reduz riscos de desalinhamento e provê transparência a todos os envolvidos.</w:t>
      </w:r>
      <w:r w:rsidR="6CE866EF">
        <w:br/>
      </w:r>
      <w:r w:rsidRPr="7137A5C6">
        <w:rPr>
          <w:rFonts w:ascii="Georgia" w:eastAsia="Georgia" w:hAnsi="Georgia" w:cs="Georgia"/>
          <w:color w:val="000000" w:themeColor="text1"/>
          <w:sz w:val="21"/>
          <w:szCs w:val="21"/>
          <w:lang w:val="pt"/>
        </w:rPr>
        <w:t xml:space="preserve"> </w:t>
      </w:r>
      <w:r w:rsidR="6CE866EF">
        <w:br/>
      </w:r>
    </w:p>
    <w:p w14:paraId="715E6215" w14:textId="167A4F2C" w:rsidR="6CE866EF" w:rsidRDefault="6CE866EF" w:rsidP="7137A5C6">
      <w:pPr>
        <w:pStyle w:val="Estilo1-Muralis"/>
        <w:ind w:left="0" w:firstLine="0"/>
        <w:jc w:val="left"/>
      </w:pPr>
    </w:p>
    <w:p w14:paraId="27B435C7" w14:textId="77777777" w:rsidR="00420AFF" w:rsidRDefault="00420AFF" w:rsidP="7137A5C6">
      <w:pPr>
        <w:pStyle w:val="Estilo1-Muralis"/>
        <w:ind w:left="0" w:firstLine="0"/>
        <w:jc w:val="left"/>
      </w:pPr>
    </w:p>
    <w:p w14:paraId="0CD0DB8B" w14:textId="77777777" w:rsidR="00420AFF" w:rsidRDefault="00420AFF" w:rsidP="7137A5C6">
      <w:pPr>
        <w:pStyle w:val="Estilo1-Muralis"/>
        <w:ind w:left="0" w:firstLine="0"/>
        <w:jc w:val="left"/>
      </w:pPr>
    </w:p>
    <w:p w14:paraId="16B084A8" w14:textId="77777777" w:rsidR="00420AFF" w:rsidRDefault="00420AFF" w:rsidP="7137A5C6">
      <w:pPr>
        <w:pStyle w:val="Estilo1-Muralis"/>
        <w:ind w:left="0" w:firstLine="0"/>
        <w:jc w:val="left"/>
      </w:pPr>
    </w:p>
    <w:p w14:paraId="397B3F5E" w14:textId="77777777" w:rsidR="00420AFF" w:rsidRDefault="00420AFF" w:rsidP="7137A5C6">
      <w:pPr>
        <w:pStyle w:val="Estilo1-Muralis"/>
        <w:ind w:left="0" w:firstLine="0"/>
        <w:jc w:val="left"/>
      </w:pPr>
    </w:p>
    <w:p w14:paraId="12D9EFCD" w14:textId="77777777" w:rsidR="00420AFF" w:rsidRDefault="00420AFF" w:rsidP="7137A5C6">
      <w:pPr>
        <w:pStyle w:val="Estilo1-Muralis"/>
        <w:ind w:left="0" w:firstLine="0"/>
        <w:jc w:val="left"/>
      </w:pPr>
    </w:p>
    <w:p w14:paraId="72234285" w14:textId="77777777" w:rsidR="00420AFF" w:rsidRDefault="00420AFF" w:rsidP="7137A5C6">
      <w:pPr>
        <w:pStyle w:val="Estilo1-Muralis"/>
        <w:ind w:left="0" w:firstLine="0"/>
        <w:jc w:val="left"/>
      </w:pPr>
    </w:p>
    <w:p w14:paraId="3C2A6F9E" w14:textId="77777777" w:rsidR="00420AFF" w:rsidRDefault="00420AFF" w:rsidP="7137A5C6">
      <w:pPr>
        <w:pStyle w:val="Estilo1-Muralis"/>
        <w:ind w:left="0" w:firstLine="0"/>
        <w:jc w:val="left"/>
      </w:pPr>
    </w:p>
    <w:p w14:paraId="4789323C" w14:textId="77777777" w:rsidR="00420AFF" w:rsidRDefault="00420AFF" w:rsidP="7137A5C6">
      <w:pPr>
        <w:pStyle w:val="Estilo1-Muralis"/>
        <w:ind w:left="0" w:firstLine="0"/>
        <w:jc w:val="left"/>
      </w:pPr>
    </w:p>
    <w:p w14:paraId="72E878A7" w14:textId="77777777" w:rsidR="00420AFF" w:rsidRDefault="00420AFF" w:rsidP="7137A5C6">
      <w:pPr>
        <w:pStyle w:val="Estilo1-Muralis"/>
        <w:ind w:left="0" w:firstLine="0"/>
        <w:jc w:val="left"/>
      </w:pPr>
    </w:p>
    <w:p w14:paraId="7A0150CC" w14:textId="77777777" w:rsidR="00420AFF" w:rsidRDefault="00420AFF" w:rsidP="7137A5C6">
      <w:pPr>
        <w:pStyle w:val="Estilo1-Muralis"/>
        <w:ind w:left="0" w:firstLine="0"/>
        <w:jc w:val="left"/>
      </w:pPr>
    </w:p>
    <w:p w14:paraId="614F6FA9" w14:textId="77777777" w:rsidR="00420AFF" w:rsidRDefault="00420AFF" w:rsidP="7137A5C6">
      <w:pPr>
        <w:pStyle w:val="Estilo1-Muralis"/>
        <w:ind w:left="0" w:firstLine="0"/>
        <w:jc w:val="left"/>
      </w:pPr>
    </w:p>
    <w:p w14:paraId="01CD9A22" w14:textId="77777777" w:rsidR="00420AFF" w:rsidRDefault="00420AFF" w:rsidP="7137A5C6">
      <w:pPr>
        <w:pStyle w:val="Estilo1-Muralis"/>
        <w:ind w:left="0" w:firstLine="0"/>
        <w:jc w:val="left"/>
      </w:pPr>
    </w:p>
    <w:p w14:paraId="31694E3B" w14:textId="77777777" w:rsidR="00420AFF" w:rsidRDefault="00420AFF" w:rsidP="7137A5C6">
      <w:pPr>
        <w:pStyle w:val="Estilo1-Muralis"/>
        <w:ind w:left="0" w:firstLine="0"/>
        <w:jc w:val="left"/>
      </w:pPr>
    </w:p>
    <w:p w14:paraId="37A05505" w14:textId="351FCF97" w:rsidR="00420AFF" w:rsidRDefault="00420AFF" w:rsidP="00420AFF">
      <w:pPr>
        <w:pStyle w:val="Estilo1-Muralis"/>
        <w:rPr>
          <w:sz w:val="32"/>
          <w:szCs w:val="32"/>
          <w:lang w:val="pt"/>
        </w:rPr>
      </w:pPr>
      <w:r w:rsidRPr="7137A5C6">
        <w:rPr>
          <w:sz w:val="32"/>
          <w:szCs w:val="32"/>
          <w:lang w:val="pt"/>
        </w:rPr>
        <w:lastRenderedPageBreak/>
        <w:t xml:space="preserve">Relatório da Fase de Discovery Sprint </w:t>
      </w:r>
      <w:r>
        <w:rPr>
          <w:sz w:val="32"/>
          <w:szCs w:val="32"/>
          <w:lang w:val="pt"/>
        </w:rPr>
        <w:t>2</w:t>
      </w:r>
    </w:p>
    <w:p w14:paraId="1CEA83CD" w14:textId="77777777" w:rsidR="00420AFF" w:rsidRDefault="00420AFF" w:rsidP="00420AFF">
      <w:pPr>
        <w:pStyle w:val="Estilo1-Muralis"/>
        <w:rPr>
          <w:sz w:val="32"/>
          <w:szCs w:val="32"/>
          <w:lang w:val="pt"/>
        </w:rPr>
      </w:pPr>
    </w:p>
    <w:p w14:paraId="6BCF00EC" w14:textId="77777777" w:rsidR="00420AFF" w:rsidRPr="006707A7" w:rsidRDefault="00420AFF" w:rsidP="00420AFF">
      <w:pPr>
        <w:pStyle w:val="Subttulo"/>
        <w:rPr>
          <w:rFonts w:ascii="Caecilia LT Std Light" w:eastAsia="system-ui" w:hAnsi="Caecilia LT Std Light" w:cs="system-ui"/>
          <w:color w:val="000000" w:themeColor="text1"/>
        </w:rPr>
      </w:pPr>
      <w:r w:rsidRPr="006707A7">
        <w:rPr>
          <w:rFonts w:ascii="Caecilia LT Std Light" w:eastAsia="system-ui" w:hAnsi="Caecilia LT Std Light" w:cs="system-ui"/>
          <w:color w:val="000000" w:themeColor="text1"/>
        </w:rPr>
        <w:t xml:space="preserve">Documentação de Alinhamento e Plano de Pesquisa – Projeto Global </w:t>
      </w:r>
      <w:proofErr w:type="spellStart"/>
      <w:r w:rsidRPr="006707A7">
        <w:rPr>
          <w:rFonts w:ascii="Caecilia LT Std Light" w:eastAsia="system-ui" w:hAnsi="Caecilia LT Std Light" w:cs="system-ui"/>
          <w:color w:val="000000" w:themeColor="text1"/>
        </w:rPr>
        <w:t>Coffee</w:t>
      </w:r>
      <w:proofErr w:type="spellEnd"/>
    </w:p>
    <w:p w14:paraId="7F635970" w14:textId="77777777" w:rsidR="00420AFF" w:rsidRPr="006707A7" w:rsidRDefault="00420AFF" w:rsidP="00420AFF">
      <w:pPr>
        <w:pStyle w:val="Subttulo"/>
        <w:rPr>
          <w:rFonts w:ascii="Caecilia LT Std Light" w:eastAsia="system-ui" w:hAnsi="Caecilia LT Std Light" w:cs="system-ui"/>
          <w:color w:val="000000" w:themeColor="text1"/>
        </w:rPr>
      </w:pPr>
      <w:r w:rsidRPr="006707A7">
        <w:rPr>
          <w:rFonts w:ascii="Caecilia LT Std Light" w:eastAsia="system-ui" w:hAnsi="Caecilia LT Std Light" w:cs="system-ui"/>
          <w:color w:val="000000" w:themeColor="text1"/>
        </w:rPr>
        <w:t xml:space="preserve">O presente relatório consolida os aprendizados obtidos na Sprint 1 da fase de Discovery do Projeto Global </w:t>
      </w:r>
      <w:proofErr w:type="spellStart"/>
      <w:r w:rsidRPr="006707A7">
        <w:rPr>
          <w:rFonts w:ascii="Caecilia LT Std Light" w:eastAsia="system-ui" w:hAnsi="Caecilia LT Std Light" w:cs="system-ui"/>
          <w:color w:val="000000" w:themeColor="text1"/>
        </w:rPr>
        <w:t>Coffee</w:t>
      </w:r>
      <w:proofErr w:type="spellEnd"/>
      <w:r w:rsidRPr="006707A7">
        <w:rPr>
          <w:rFonts w:ascii="Caecilia LT Std Light" w:eastAsia="system-ui" w:hAnsi="Caecilia LT Std Light" w:cs="system-ui"/>
          <w:color w:val="000000" w:themeColor="text1"/>
        </w:rPr>
        <w:t>. Estruturado segundo o modelo do Duplo Diamante, o documento cumpre dois propósitos principais:</w:t>
      </w:r>
    </w:p>
    <w:p w14:paraId="216B19B2" w14:textId="77777777" w:rsidR="00420AFF" w:rsidRPr="006707A7" w:rsidRDefault="00420AFF" w:rsidP="00420AFF">
      <w:pPr>
        <w:pStyle w:val="Subttulo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6707A7">
        <w:rPr>
          <w:rFonts w:ascii="Caecilia LT Std Light" w:eastAsia="system-ui" w:hAnsi="Caecilia LT Std Light" w:cs="system-ui"/>
          <w:color w:val="000000" w:themeColor="text1"/>
          <w:lang w:val="pt"/>
        </w:rPr>
        <w:t>Alinhar todas as partes interessadas sobre escopo, metas e riscos.</w:t>
      </w:r>
    </w:p>
    <w:p w14:paraId="24C58CD2" w14:textId="77777777" w:rsidR="00420AFF" w:rsidRDefault="00420AFF" w:rsidP="00420AFF">
      <w:pPr>
        <w:pStyle w:val="Subttulo"/>
        <w:rPr>
          <w:rFonts w:ascii="Caecilia LT Std Light" w:eastAsia="system-ui" w:hAnsi="Caecilia LT Std Light" w:cs="system-ui"/>
          <w:color w:val="000000" w:themeColor="text1"/>
          <w:lang w:val="pt"/>
        </w:rPr>
      </w:pPr>
      <w:r w:rsidRPr="006707A7">
        <w:rPr>
          <w:rFonts w:ascii="Caecilia LT Std Light" w:eastAsia="system-ui" w:hAnsi="Caecilia LT Std Light" w:cs="system-ui"/>
          <w:color w:val="000000" w:themeColor="text1"/>
          <w:lang w:val="pt"/>
        </w:rPr>
        <w:t>Detalhar o plano de pesquisa que fundamentará as próximas sprints.</w:t>
      </w:r>
    </w:p>
    <w:p w14:paraId="187D2B08" w14:textId="77777777" w:rsidR="00DB4BA2" w:rsidRDefault="00DB4BA2" w:rsidP="00DB4BA2">
      <w:pPr>
        <w:rPr>
          <w:lang w:val="pt"/>
        </w:rPr>
      </w:pPr>
    </w:p>
    <w:p w14:paraId="2504AFCA" w14:textId="77777777" w:rsidR="00DB4BA2" w:rsidRDefault="00DB4BA2" w:rsidP="00DB4BA2">
      <w:pPr>
        <w:pStyle w:val="Estilo1-Muralis"/>
      </w:pPr>
      <w:r w:rsidRPr="00DB4BA2">
        <w:t xml:space="preserve">Pesquisa de Mercado Global </w:t>
      </w:r>
      <w:proofErr w:type="spellStart"/>
      <w:r w:rsidRPr="00DB4BA2">
        <w:t>Coffee</w:t>
      </w:r>
      <w:proofErr w:type="spellEnd"/>
      <w:r w:rsidRPr="00DB4BA2">
        <w:t>: Validação e Definição de Funcionalidades Essenciais</w:t>
      </w:r>
    </w:p>
    <w:p w14:paraId="60F2A3AA" w14:textId="77777777" w:rsidR="00DB4BA2" w:rsidRPr="00DB4BA2" w:rsidRDefault="00DB4BA2" w:rsidP="00DB4BA2">
      <w:pPr>
        <w:pStyle w:val="Estilo1-Muralis"/>
      </w:pPr>
    </w:p>
    <w:p w14:paraId="3FD8A4E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 análise abrangente do mercado global de café revela oportunidades significativas para uma plataforma digital integrada que combine trading, rastreabilidade, fintech e inteligência artificial. Com base em extensa pesquisa de mercado, validação de hipóteses e análise competitiva, este relatório define as funcionalidades necessárias para construir um produto extremamente necessário para toda a cadeia produtiva do café mundial.</w:t>
      </w:r>
    </w:p>
    <w:p w14:paraId="753A5D6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Validação das Hipóteses Originais</w:t>
      </w:r>
    </w:p>
    <w:p w14:paraId="5B1DF01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Hipótese H1: Predição Climática para Ganho de Rendimento ≥5%</w:t>
      </w:r>
    </w:p>
    <w:p w14:paraId="26907AB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Status: VALIDADA </w:t>
      </w:r>
      <w:r w:rsidRPr="00DB4BA2">
        <w:rPr>
          <w:rFonts w:ascii="Apple Color Emoji" w:hAnsi="Apple Color Emoji" w:cs="Apple Color Emoji"/>
        </w:rPr>
        <w:t>✅</w:t>
      </w:r>
    </w:p>
    <w:p w14:paraId="0FBFDE6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 pesquisa confirma que produtores utilizando sistemas de predição climática integrada reportam ganhos significativos de produtividade. Estudos da Embrapa demonstram aumentos de 6-8% no rendimento quando agricultores ajustam práticas baseadas em previsões climáticas precisas. Na prática, isso funciona através de alertas sobre secas, geadas e condições climáticas adversas, permitindo otimização de irrigação, fertilização e colheita.</w:t>
      </w:r>
    </w:p>
    <w:p w14:paraId="4EC4B451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O modelo </w:t>
      </w:r>
      <w:proofErr w:type="spellStart"/>
      <w:r w:rsidRPr="00DB4BA2">
        <w:rPr>
          <w:rFonts w:ascii="Caecilia LT Std Roman" w:hAnsi="Caecilia LT Std Roman"/>
        </w:rPr>
        <w:t>DynACof</w:t>
      </w:r>
      <w:proofErr w:type="spellEnd"/>
      <w:r w:rsidRPr="00DB4BA2">
        <w:rPr>
          <w:rFonts w:ascii="Caecilia LT Std Roman" w:hAnsi="Caecilia LT Std Roman"/>
        </w:rPr>
        <w:t>, desenvolvido especificamente para simular agrossistemas de café, indica que ferramentas de previsão podem mitigar perdas de 18-32% causadas por mudanças climáticas. O ROI esperado é de 35% com investimento inicial de USD 25k.</w:t>
      </w:r>
    </w:p>
    <w:p w14:paraId="6B46748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Hipótese H2: Prêmio de Preço ≥3% via Rastreabilidade</w:t>
      </w:r>
    </w:p>
    <w:p w14:paraId="08F0FE2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Status: VALIDADA </w:t>
      </w:r>
      <w:r w:rsidRPr="00DB4BA2">
        <w:rPr>
          <w:rFonts w:ascii="Apple Color Emoji" w:hAnsi="Apple Color Emoji" w:cs="Apple Color Emoji"/>
        </w:rPr>
        <w:t>✅</w:t>
      </w:r>
    </w:p>
    <w:p w14:paraId="20526D3E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lastRenderedPageBreak/>
        <w:t>O mercado global de café especial cresce 12% ao ano, com compradores dispostos a pagar prêmios significativos por transparência. Cafés com rastreabilidade completa via blockchain vendem 4-7% acima da cotação da Bolsa de Nova York, especialmente para exportadores europeus que exigem transparência socioambiental.</w:t>
      </w:r>
    </w:p>
    <w:p w14:paraId="1535A5E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Pesquisas indicam que 70% dos compradores globais aceitam prêmios ≥3% por lotes rastreáveis, validando completamente a hipótese. O diferencial está na capacidade de rastrear desde a fazenda até o consumidor final, atendendo regulamentações como a EUDR (EU </w:t>
      </w:r>
      <w:proofErr w:type="spellStart"/>
      <w:r w:rsidRPr="00DB4BA2">
        <w:rPr>
          <w:rFonts w:ascii="Caecilia LT Std Roman" w:hAnsi="Caecilia LT Std Roman"/>
        </w:rPr>
        <w:t>Deforestation</w:t>
      </w:r>
      <w:proofErr w:type="spellEnd"/>
      <w:r w:rsidRPr="00DB4BA2">
        <w:rPr>
          <w:rFonts w:ascii="Caecilia LT Std Roman" w:hAnsi="Caecilia LT Std Roman"/>
        </w:rPr>
        <w:t xml:space="preserve"> </w:t>
      </w:r>
      <w:proofErr w:type="spellStart"/>
      <w:r w:rsidRPr="00DB4BA2">
        <w:rPr>
          <w:rFonts w:ascii="Caecilia LT Std Roman" w:hAnsi="Caecilia LT Std Roman"/>
        </w:rPr>
        <w:t>Regulation</w:t>
      </w:r>
      <w:proofErr w:type="spellEnd"/>
      <w:r w:rsidRPr="00DB4BA2">
        <w:rPr>
          <w:rFonts w:ascii="Caecilia LT Std Roman" w:hAnsi="Caecilia LT Std Roman"/>
        </w:rPr>
        <w:t>).</w:t>
      </w:r>
    </w:p>
    <w:p w14:paraId="462AB2F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Hipótese H4: Modelo de Assinatura US$5/Ano por Cooperativas</w:t>
      </w:r>
    </w:p>
    <w:p w14:paraId="6F1F6C1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Status: VALIDADA </w:t>
      </w:r>
      <w:r w:rsidRPr="00DB4BA2">
        <w:rPr>
          <w:rFonts w:ascii="Apple Color Emoji" w:hAnsi="Apple Color Emoji" w:cs="Apple Color Emoji"/>
        </w:rPr>
        <w:t>✅</w:t>
      </w:r>
    </w:p>
    <w:p w14:paraId="238386F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 análise detalhada do mercado brasileiro confirma a viabilidade econômica do modelo. Com aproximadamente 264.000 produtores de café no Brasil e 97 cooperativas responsáveis por 48% da produção nacional, existe massa crítica suficiente para sustentar o modelo.</w:t>
      </w:r>
    </w:p>
    <w:p w14:paraId="07DD003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Estudos mostram aceitação de 85% para assinaturas ≤ US$5 quando há valor claro, como ganhos de 5-10% em produtividade. O modelo escala através de volume (receita potencial de USD 1.3M/ano com 100% de adesão) e receitas complementares como taxas sobre transações e serviços premium.</w:t>
      </w:r>
    </w:p>
    <w:p w14:paraId="445DA24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 </w:t>
      </w:r>
    </w:p>
    <w:p w14:paraId="57268FDF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Análise Abrangente do Mercado Global de Café - Consumo, Tecnologias, Certificações e Prontidão Digital das Cooperativas</w:t>
      </w:r>
    </w:p>
    <w:p w14:paraId="7D6A4C4E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Análise Abrangente do Mercado Global</w:t>
      </w:r>
    </w:p>
    <w:p w14:paraId="71FE348F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Segmentação e Oportunidades</w:t>
      </w:r>
    </w:p>
    <w:p w14:paraId="4033454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O mercado total endereçável é de USD 450 bilhões, distribuído em cinco segmentos principais com diferentes características de crescimento e digitalização:</w:t>
      </w:r>
    </w:p>
    <w:p w14:paraId="09F50A2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Café Commodity (USD 180Bi): Crescimento de 2.5% a.a., baixa digitalização (25%)</w:t>
      </w:r>
    </w:p>
    <w:p w14:paraId="1893932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Café Especial (USD 65Bi): Alto crescimento de 12% a.a., digitalização média (45%)</w:t>
      </w:r>
    </w:p>
    <w:p w14:paraId="7081D56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Cooperativas (USD 45Bi): Crescimento sólido de 6.5% a.a., maior gap de digitalização</w:t>
      </w:r>
    </w:p>
    <w:p w14:paraId="3FE3AE4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lastRenderedPageBreak/>
        <w:t>•</w:t>
      </w:r>
      <w:r w:rsidRPr="00DB4BA2">
        <w:rPr>
          <w:rFonts w:ascii="Caecilia LT Std Roman" w:hAnsi="Caecilia LT Std Roman"/>
        </w:rPr>
        <w:tab/>
        <w:t>Traders/Exportadores (USD 75Bi): Crescimento de 4.2% a.a., boa digitalização (55%)</w:t>
      </w:r>
    </w:p>
    <w:p w14:paraId="1CA18A9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Roasters</w:t>
      </w:r>
      <w:proofErr w:type="spellEnd"/>
      <w:r w:rsidRPr="00DB4BA2">
        <w:rPr>
          <w:rFonts w:ascii="Caecilia LT Std Roman" w:hAnsi="Caecilia LT Std Roman"/>
        </w:rPr>
        <w:t>/Marcas (USD 85Bi): Crescimento de 8.1% a.a., alta digitalização (70%)</w:t>
      </w:r>
    </w:p>
    <w:p w14:paraId="7C4DE66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O crescimento médio ponderado do mercado é de 5.6% ao ano, com o segmento de café especial apresentando as maiores oportunidades devido ao crescimento acelerado e disposição para pagar por tecnologia (até USD 2.000 por solução).</w:t>
      </w:r>
    </w:p>
    <w:p w14:paraId="538C84FC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Análise de Tecnologias Emergentes</w:t>
      </w:r>
    </w:p>
    <w:p w14:paraId="50D69EB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 adoção de tecnologias no setor cafeeiro ainda é fragmentada, criando oportunidades para soluções integradas. Tecnologias como IoT/Sensores (28% de adoção) e pagamentos digitais (45%) lideram, enquanto blockchain/rastreabilidade (15%) e IA para análise de qualidade (12%) permanecem subutilizadas.</w:t>
      </w:r>
    </w:p>
    <w:p w14:paraId="5493FD9E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O ROI potencial varia significativamente: trading </w:t>
      </w:r>
      <w:proofErr w:type="spellStart"/>
      <w:r w:rsidRPr="00DB4BA2">
        <w:rPr>
          <w:rFonts w:ascii="Caecilia LT Std Roman" w:hAnsi="Caecilia LT Std Roman"/>
        </w:rPr>
        <w:t>platforms</w:t>
      </w:r>
      <w:proofErr w:type="spellEnd"/>
      <w:r w:rsidRPr="00DB4BA2">
        <w:rPr>
          <w:rFonts w:ascii="Caecilia LT Std Roman" w:hAnsi="Caecilia LT Std Roman"/>
        </w:rPr>
        <w:t xml:space="preserve"> podem gerar até 45% de ROI, seguidas por IoT/sensores (40%) e predição climática (35%). O investimento inicial necessário varia de USD 15k para pagamentos digitais até USD 100k para plataformas de trading completas.</w:t>
      </w:r>
    </w:p>
    <w:p w14:paraId="4C756B2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Funcionalidades Necessárias Prioritárias</w:t>
      </w:r>
    </w:p>
    <w:p w14:paraId="4F9C2EA0" w14:textId="77777777" w:rsidR="00DB4BA2" w:rsidRPr="00DB4BA2" w:rsidRDefault="00DB4BA2" w:rsidP="00DB4BA2">
      <w:pPr>
        <w:rPr>
          <w:rFonts w:ascii="Caecilia LT Std Roman" w:hAnsi="Caecilia LT Std Roman"/>
        </w:rPr>
      </w:pPr>
      <w:proofErr w:type="spellStart"/>
      <w:r w:rsidRPr="00DB4BA2">
        <w:rPr>
          <w:rFonts w:ascii="Caecilia LT Std Roman" w:hAnsi="Caecilia LT Std Roman"/>
        </w:rPr>
        <w:t>Tier</w:t>
      </w:r>
      <w:proofErr w:type="spellEnd"/>
      <w:r w:rsidRPr="00DB4BA2">
        <w:rPr>
          <w:rFonts w:ascii="Caecilia LT Std Roman" w:hAnsi="Caecilia LT Std Roman"/>
        </w:rPr>
        <w:t xml:space="preserve"> 1 - Funcionalidades Críticas (ROI Médio: 39%)</w:t>
      </w:r>
    </w:p>
    <w:p w14:paraId="35B5953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1. API de Preços Commodity Real-time (ROI: 45%)</w:t>
      </w:r>
    </w:p>
    <w:p w14:paraId="1229C70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Integração com múltiplas fontes: Bolsa NY, CME </w:t>
      </w:r>
      <w:proofErr w:type="spellStart"/>
      <w:r w:rsidRPr="00DB4BA2">
        <w:rPr>
          <w:rFonts w:ascii="Caecilia LT Std Roman" w:hAnsi="Caecilia LT Std Roman"/>
        </w:rPr>
        <w:t>Group</w:t>
      </w:r>
      <w:proofErr w:type="spellEnd"/>
      <w:r w:rsidRPr="00DB4BA2">
        <w:rPr>
          <w:rFonts w:ascii="Caecilia LT Std Roman" w:hAnsi="Caecilia LT Std Roman"/>
        </w:rPr>
        <w:t>, mercados spot</w:t>
      </w:r>
    </w:p>
    <w:p w14:paraId="67C4466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Alertas automáticos de volatilidade</w:t>
      </w:r>
    </w:p>
    <w:p w14:paraId="6FCDE3D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Dados históricos e projeções de preços</w:t>
      </w:r>
    </w:p>
    <w:p w14:paraId="48AA83B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Custo de desenvolvimento: USD 150k</w:t>
      </w:r>
    </w:p>
    <w:p w14:paraId="508B46B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2. EUDR Compliance Scanner (ROI: 60%)</w:t>
      </w:r>
    </w:p>
    <w:p w14:paraId="0A24A86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Verificação automática de desflorestamento via satélite</w:t>
      </w:r>
    </w:p>
    <w:p w14:paraId="3B5D740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Relatórios de compliance para mercado europeu</w:t>
      </w:r>
    </w:p>
    <w:p w14:paraId="0B38E6A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Integração com dados geoespaciais da NASA e Google Earth </w:t>
      </w:r>
      <w:proofErr w:type="spellStart"/>
      <w:r w:rsidRPr="00DB4BA2">
        <w:rPr>
          <w:rFonts w:ascii="Caecilia LT Std Roman" w:hAnsi="Caecilia LT Std Roman"/>
        </w:rPr>
        <w:t>Engine</w:t>
      </w:r>
      <w:proofErr w:type="spellEnd"/>
    </w:p>
    <w:p w14:paraId="20F500F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Custo de desenvolvimento: USD 300k</w:t>
      </w:r>
    </w:p>
    <w:p w14:paraId="7232BFF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3. Sistema de Assinatura Digital US$5/ano (ROI: 50%)</w:t>
      </w:r>
    </w:p>
    <w:p w14:paraId="1FFB8ECC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Modelo </w:t>
      </w:r>
      <w:proofErr w:type="spellStart"/>
      <w:r w:rsidRPr="00DB4BA2">
        <w:rPr>
          <w:rFonts w:ascii="Caecilia LT Std Roman" w:hAnsi="Caecilia LT Std Roman"/>
        </w:rPr>
        <w:t>freemium</w:t>
      </w:r>
      <w:proofErr w:type="spellEnd"/>
      <w:r w:rsidRPr="00DB4BA2">
        <w:rPr>
          <w:rFonts w:ascii="Caecilia LT Std Roman" w:hAnsi="Caecilia LT Std Roman"/>
        </w:rPr>
        <w:t xml:space="preserve"> acessível para cooperativas</w:t>
      </w:r>
    </w:p>
    <w:p w14:paraId="10A1EBC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lastRenderedPageBreak/>
        <w:t>•</w:t>
      </w:r>
      <w:r w:rsidRPr="00DB4BA2">
        <w:rPr>
          <w:rFonts w:ascii="Caecilia LT Std Roman" w:hAnsi="Caecilia LT Std Roman"/>
        </w:rPr>
        <w:tab/>
        <w:t>Gestão de assinaturas coletivas</w:t>
      </w:r>
    </w:p>
    <w:p w14:paraId="2EDEBF3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Dashboard básico para produtores</w:t>
      </w:r>
    </w:p>
    <w:p w14:paraId="325B0C0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Custo de desenvolvimento: USD 50k</w:t>
      </w:r>
    </w:p>
    <w:p w14:paraId="69E9615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4. Blockchain QR </w:t>
      </w:r>
      <w:proofErr w:type="spellStart"/>
      <w:r w:rsidRPr="00DB4BA2">
        <w:rPr>
          <w:rFonts w:ascii="Caecilia LT Std Roman" w:hAnsi="Caecilia LT Std Roman"/>
        </w:rPr>
        <w:t>Code</w:t>
      </w:r>
      <w:proofErr w:type="spellEnd"/>
      <w:r w:rsidRPr="00DB4BA2">
        <w:rPr>
          <w:rFonts w:ascii="Caecilia LT Std Roman" w:hAnsi="Caecilia LT Std Roman"/>
        </w:rPr>
        <w:t xml:space="preserve"> para Rastreabilidade (ROI: 25%)</w:t>
      </w:r>
    </w:p>
    <w:p w14:paraId="3947A5D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Sistema de QR </w:t>
      </w:r>
      <w:proofErr w:type="spellStart"/>
      <w:r w:rsidRPr="00DB4BA2">
        <w:rPr>
          <w:rFonts w:ascii="Caecilia LT Std Roman" w:hAnsi="Caecilia LT Std Roman"/>
        </w:rPr>
        <w:t>codes</w:t>
      </w:r>
      <w:proofErr w:type="spellEnd"/>
      <w:r w:rsidRPr="00DB4BA2">
        <w:rPr>
          <w:rFonts w:ascii="Caecilia LT Std Roman" w:hAnsi="Caecilia LT Std Roman"/>
        </w:rPr>
        <w:t xml:space="preserve"> únicos por lote</w:t>
      </w:r>
    </w:p>
    <w:p w14:paraId="0CB2DAA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Integração Ethereum + IPFS para armazenamento descentralizado</w:t>
      </w:r>
    </w:p>
    <w:p w14:paraId="447B7B4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Rastreamento </w:t>
      </w:r>
      <w:proofErr w:type="spellStart"/>
      <w:r w:rsidRPr="00DB4BA2">
        <w:rPr>
          <w:rFonts w:ascii="Caecilia LT Std Roman" w:hAnsi="Caecilia LT Std Roman"/>
        </w:rPr>
        <w:t>farm-to-cup</w:t>
      </w:r>
      <w:proofErr w:type="spellEnd"/>
      <w:r w:rsidRPr="00DB4BA2">
        <w:rPr>
          <w:rFonts w:ascii="Caecilia LT Std Roman" w:hAnsi="Caecilia LT Std Roman"/>
        </w:rPr>
        <w:t xml:space="preserve"> completo</w:t>
      </w:r>
    </w:p>
    <w:p w14:paraId="5034621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Custo de desenvolvimento: USD 200k</w:t>
      </w:r>
    </w:p>
    <w:p w14:paraId="04A4521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5. Integração PIX/Mobile Money (ROI: 35%)</w:t>
      </w:r>
    </w:p>
    <w:p w14:paraId="2EEE239C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Pagamentos instantâneos para produtores</w:t>
      </w:r>
    </w:p>
    <w:p w14:paraId="00D8D6B1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Suporte a múltiplas moedas e sistemas locais</w:t>
      </w:r>
    </w:p>
    <w:p w14:paraId="19B0EE9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Microcrédito baseado em histórico de transações</w:t>
      </w:r>
    </w:p>
    <w:p w14:paraId="33BCCEE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Custo de desenvolvimento: USD 100k</w:t>
      </w:r>
    </w:p>
    <w:p w14:paraId="6D592E11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6. Aplicativo Mobile Offline-</w:t>
      </w:r>
      <w:proofErr w:type="spellStart"/>
      <w:r w:rsidRPr="00DB4BA2">
        <w:rPr>
          <w:rFonts w:ascii="Caecilia LT Std Roman" w:hAnsi="Caecilia LT Std Roman"/>
        </w:rPr>
        <w:t>First</w:t>
      </w:r>
      <w:proofErr w:type="spellEnd"/>
      <w:r w:rsidRPr="00DB4BA2">
        <w:rPr>
          <w:rFonts w:ascii="Caecilia LT Std Roman" w:hAnsi="Caecilia LT Std Roman"/>
        </w:rPr>
        <w:t xml:space="preserve"> (ROI: 40%)</w:t>
      </w:r>
    </w:p>
    <w:p w14:paraId="11493DB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Funcionalidade completa sem conexão à internet</w:t>
      </w:r>
    </w:p>
    <w:p w14:paraId="41D0ACF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Sincronização automática quando online</w:t>
      </w:r>
    </w:p>
    <w:p w14:paraId="7D87FDEE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Interface otimizada para produtores rurais</w:t>
      </w:r>
    </w:p>
    <w:p w14:paraId="652585E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Custo de desenvolvimento: USD 200k</w:t>
      </w:r>
    </w:p>
    <w:p w14:paraId="6B8DCA4C" w14:textId="77777777" w:rsidR="00DB4BA2" w:rsidRPr="00DB4BA2" w:rsidRDefault="00DB4BA2" w:rsidP="00DB4BA2">
      <w:pPr>
        <w:rPr>
          <w:rFonts w:ascii="Caecilia LT Std Roman" w:hAnsi="Caecilia LT Std Roman"/>
        </w:rPr>
      </w:pPr>
      <w:proofErr w:type="spellStart"/>
      <w:r w:rsidRPr="00DB4BA2">
        <w:rPr>
          <w:rFonts w:ascii="Caecilia LT Std Roman" w:hAnsi="Caecilia LT Std Roman"/>
        </w:rPr>
        <w:t>Tier</w:t>
      </w:r>
      <w:proofErr w:type="spellEnd"/>
      <w:r w:rsidRPr="00DB4BA2">
        <w:rPr>
          <w:rFonts w:ascii="Caecilia LT Std Roman" w:hAnsi="Caecilia LT Std Roman"/>
        </w:rPr>
        <w:t xml:space="preserve"> 2 - Funcionalidades de Alta Prioridade</w:t>
      </w:r>
    </w:p>
    <w:p w14:paraId="3996C35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Marketplace P2P para Café Especial (ROI: 35%)</w:t>
      </w:r>
    </w:p>
    <w:p w14:paraId="67D0B28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Predição Climática com IA (ROI: 35%)</w:t>
      </w:r>
    </w:p>
    <w:p w14:paraId="4C5CC6C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Dashboard para Cooperativas (ROI: 25%)</w:t>
      </w:r>
    </w:p>
    <w:p w14:paraId="1E4341F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Alertas de Volatilidade Automática (ROI: 30%)</w:t>
      </w:r>
    </w:p>
    <w:p w14:paraId="1546BA5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Gestão de Inventário Coletivo (ROI: 30%)</w:t>
      </w:r>
    </w:p>
    <w:p w14:paraId="556736A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Arquitetura Tecnológica Recomendada</w:t>
      </w:r>
    </w:p>
    <w:p w14:paraId="73A8947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Stack Tecnológico Principal</w:t>
      </w:r>
    </w:p>
    <w:p w14:paraId="25544D02" w14:textId="77777777" w:rsidR="00DB4BA2" w:rsidRPr="00DB4BA2" w:rsidRDefault="00DB4BA2" w:rsidP="00DB4BA2">
      <w:pPr>
        <w:rPr>
          <w:rFonts w:ascii="Caecilia LT Std Roman" w:hAnsi="Caecilia LT Std Roman"/>
          <w:lang w:val="en-US"/>
        </w:rPr>
      </w:pPr>
      <w:r w:rsidRPr="00DB4BA2">
        <w:rPr>
          <w:rFonts w:ascii="Caecilia LT Std Roman" w:hAnsi="Caecilia LT Std Roman"/>
          <w:lang w:val="en-US"/>
        </w:rPr>
        <w:lastRenderedPageBreak/>
        <w:t>Frontend:</w:t>
      </w:r>
    </w:p>
    <w:p w14:paraId="2E1B0CFC" w14:textId="77777777" w:rsidR="00DB4BA2" w:rsidRPr="00DB4BA2" w:rsidRDefault="00DB4BA2" w:rsidP="00DB4BA2">
      <w:pPr>
        <w:rPr>
          <w:rFonts w:ascii="Caecilia LT Std Roman" w:hAnsi="Caecilia LT Std Roman"/>
          <w:lang w:val="en-US"/>
        </w:rPr>
      </w:pPr>
      <w:r w:rsidRPr="00DB4BA2">
        <w:rPr>
          <w:rFonts w:ascii="Caecilia LT Std Roman" w:hAnsi="Caecilia LT Std Roman"/>
          <w:lang w:val="en-US"/>
        </w:rPr>
        <w:t>•</w:t>
      </w:r>
      <w:r w:rsidRPr="00DB4BA2">
        <w:rPr>
          <w:rFonts w:ascii="Caecilia LT Std Roman" w:hAnsi="Caecilia LT Std Roman"/>
          <w:lang w:val="en-US"/>
        </w:rPr>
        <w:tab/>
        <w:t xml:space="preserve">React Native para </w:t>
      </w:r>
      <w:proofErr w:type="spellStart"/>
      <w:r w:rsidRPr="00DB4BA2">
        <w:rPr>
          <w:rFonts w:ascii="Caecilia LT Std Roman" w:hAnsi="Caecilia LT Std Roman"/>
          <w:lang w:val="en-US"/>
        </w:rPr>
        <w:t>aplicativo</w:t>
      </w:r>
      <w:proofErr w:type="spellEnd"/>
      <w:r w:rsidRPr="00DB4BA2">
        <w:rPr>
          <w:rFonts w:ascii="Caecilia LT Std Roman" w:hAnsi="Caecilia LT Std Roman"/>
          <w:lang w:val="en-US"/>
        </w:rPr>
        <w:t xml:space="preserve"> mobile offline-first</w:t>
      </w:r>
    </w:p>
    <w:p w14:paraId="5ECDEF6B" w14:textId="77777777" w:rsidR="00DB4BA2" w:rsidRPr="00DB4BA2" w:rsidRDefault="00DB4BA2" w:rsidP="00DB4BA2">
      <w:pPr>
        <w:rPr>
          <w:rFonts w:ascii="Caecilia LT Std Roman" w:hAnsi="Caecilia LT Std Roman"/>
          <w:lang w:val="en-US"/>
        </w:rPr>
      </w:pPr>
      <w:r w:rsidRPr="00DB4BA2">
        <w:rPr>
          <w:rFonts w:ascii="Caecilia LT Std Roman" w:hAnsi="Caecilia LT Std Roman"/>
          <w:lang w:val="en-US"/>
        </w:rPr>
        <w:t>•</w:t>
      </w:r>
      <w:r w:rsidRPr="00DB4BA2">
        <w:rPr>
          <w:rFonts w:ascii="Caecilia LT Std Roman" w:hAnsi="Caecilia LT Std Roman"/>
          <w:lang w:val="en-US"/>
        </w:rPr>
        <w:tab/>
        <w:t xml:space="preserve">Dashboard web React/TypeScript para </w:t>
      </w:r>
      <w:proofErr w:type="spellStart"/>
      <w:r w:rsidRPr="00DB4BA2">
        <w:rPr>
          <w:rFonts w:ascii="Caecilia LT Std Roman" w:hAnsi="Caecilia LT Std Roman"/>
          <w:lang w:val="en-US"/>
        </w:rPr>
        <w:t>gestores</w:t>
      </w:r>
      <w:proofErr w:type="spellEnd"/>
    </w:p>
    <w:p w14:paraId="1D66CDD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PWA para acesso mobile via browser</w:t>
      </w:r>
    </w:p>
    <w:p w14:paraId="0BF36F26" w14:textId="77777777" w:rsidR="00DB4BA2" w:rsidRPr="00DB4BA2" w:rsidRDefault="00DB4BA2" w:rsidP="00DB4BA2">
      <w:pPr>
        <w:rPr>
          <w:rFonts w:ascii="Caecilia LT Std Roman" w:hAnsi="Caecilia LT Std Roman"/>
        </w:rPr>
      </w:pPr>
      <w:proofErr w:type="spellStart"/>
      <w:r w:rsidRPr="00DB4BA2">
        <w:rPr>
          <w:rFonts w:ascii="Caecilia LT Std Roman" w:hAnsi="Caecilia LT Std Roman"/>
        </w:rPr>
        <w:t>Backend</w:t>
      </w:r>
      <w:proofErr w:type="spellEnd"/>
      <w:r w:rsidRPr="00DB4BA2">
        <w:rPr>
          <w:rFonts w:ascii="Caecilia LT Std Roman" w:hAnsi="Caecilia LT Std Roman"/>
        </w:rPr>
        <w:t>:</w:t>
      </w:r>
    </w:p>
    <w:p w14:paraId="14FBC79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Microserviços</w:t>
      </w:r>
      <w:proofErr w:type="spellEnd"/>
      <w:r w:rsidRPr="00DB4BA2">
        <w:rPr>
          <w:rFonts w:ascii="Caecilia LT Std Roman" w:hAnsi="Caecilia LT Std Roman"/>
        </w:rPr>
        <w:t xml:space="preserve"> Node.js para trading e pagamentos</w:t>
      </w:r>
    </w:p>
    <w:p w14:paraId="1A23D97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Serviços Python para IA e </w:t>
      </w:r>
      <w:proofErr w:type="spellStart"/>
      <w:r w:rsidRPr="00DB4BA2">
        <w:rPr>
          <w:rFonts w:ascii="Caecilia LT Std Roman" w:hAnsi="Caecilia LT Std Roman"/>
        </w:rPr>
        <w:t>analytics</w:t>
      </w:r>
      <w:proofErr w:type="spellEnd"/>
    </w:p>
    <w:p w14:paraId="6C59C71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API Gateway Kong para gerenciamento de acesso</w:t>
      </w:r>
    </w:p>
    <w:p w14:paraId="4B37FE5F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Blockchain e Dados:</w:t>
      </w:r>
    </w:p>
    <w:p w14:paraId="3E2658C1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Ethereum + IPFS para rastreabilidade</w:t>
      </w:r>
    </w:p>
    <w:p w14:paraId="6027C093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PostgreSQL para dados transacionais</w:t>
      </w:r>
    </w:p>
    <w:p w14:paraId="7013A6C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MongoDB</w:t>
      </w:r>
      <w:proofErr w:type="spellEnd"/>
      <w:r w:rsidRPr="00DB4BA2">
        <w:rPr>
          <w:rFonts w:ascii="Caecilia LT Std Roman" w:hAnsi="Caecilia LT Std Roman"/>
        </w:rPr>
        <w:t xml:space="preserve"> para documentos e certificados</w:t>
      </w:r>
    </w:p>
    <w:p w14:paraId="3CF24FA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Redis para cache de alta performance</w:t>
      </w:r>
    </w:p>
    <w:p w14:paraId="36E5887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Infraestrutura:</w:t>
      </w:r>
    </w:p>
    <w:p w14:paraId="1EB100D1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Kubernetes</w:t>
      </w:r>
      <w:proofErr w:type="spellEnd"/>
      <w:r w:rsidRPr="00DB4BA2">
        <w:rPr>
          <w:rFonts w:ascii="Caecilia LT Std Roman" w:hAnsi="Caecilia LT Std Roman"/>
        </w:rPr>
        <w:t xml:space="preserve"> em AWS/GCP para escalabilidade</w:t>
      </w:r>
    </w:p>
    <w:p w14:paraId="077925A0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Docker para </w:t>
      </w:r>
      <w:proofErr w:type="spellStart"/>
      <w:r w:rsidRPr="00DB4BA2">
        <w:rPr>
          <w:rFonts w:ascii="Caecilia LT Std Roman" w:hAnsi="Caecilia LT Std Roman"/>
        </w:rPr>
        <w:t>containerização</w:t>
      </w:r>
      <w:proofErr w:type="spellEnd"/>
    </w:p>
    <w:p w14:paraId="4DA51A7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Load</w:t>
      </w:r>
      <w:proofErr w:type="spellEnd"/>
      <w:r w:rsidRPr="00DB4BA2">
        <w:rPr>
          <w:rFonts w:ascii="Caecilia LT Std Roman" w:hAnsi="Caecilia LT Std Roman"/>
        </w:rPr>
        <w:t xml:space="preserve"> </w:t>
      </w:r>
      <w:proofErr w:type="spellStart"/>
      <w:r w:rsidRPr="00DB4BA2">
        <w:rPr>
          <w:rFonts w:ascii="Caecilia LT Std Roman" w:hAnsi="Caecilia LT Std Roman"/>
        </w:rPr>
        <w:t>balancers</w:t>
      </w:r>
      <w:proofErr w:type="spellEnd"/>
      <w:r w:rsidRPr="00DB4BA2">
        <w:rPr>
          <w:rFonts w:ascii="Caecilia LT Std Roman" w:hAnsi="Caecilia LT Std Roman"/>
        </w:rPr>
        <w:t xml:space="preserve"> para alta disponibilidade</w:t>
      </w:r>
    </w:p>
    <w:p w14:paraId="51F5B2B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Integrações APIs Críticas</w:t>
      </w:r>
    </w:p>
    <w:p w14:paraId="59D685C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As integrações essenciais incluem provedores de dados de mercado (Commodities-API, </w:t>
      </w:r>
      <w:proofErr w:type="spellStart"/>
      <w:r w:rsidRPr="00DB4BA2">
        <w:rPr>
          <w:rFonts w:ascii="Caecilia LT Std Roman" w:hAnsi="Caecilia LT Std Roman"/>
        </w:rPr>
        <w:t>TwelveData</w:t>
      </w:r>
      <w:proofErr w:type="spellEnd"/>
      <w:r w:rsidRPr="00DB4BA2">
        <w:rPr>
          <w:rFonts w:ascii="Caecilia LT Std Roman" w:hAnsi="Caecilia LT Std Roman"/>
        </w:rPr>
        <w:t>), certificações (</w:t>
      </w:r>
      <w:proofErr w:type="spellStart"/>
      <w:r w:rsidRPr="00DB4BA2">
        <w:rPr>
          <w:rFonts w:ascii="Caecilia LT Std Roman" w:hAnsi="Caecilia LT Std Roman"/>
        </w:rPr>
        <w:t>Rainforest</w:t>
      </w:r>
      <w:proofErr w:type="spellEnd"/>
      <w:r w:rsidRPr="00DB4BA2">
        <w:rPr>
          <w:rFonts w:ascii="Caecilia LT Std Roman" w:hAnsi="Caecilia LT Std Roman"/>
        </w:rPr>
        <w:t xml:space="preserve"> Alliance), pagamentos (</w:t>
      </w:r>
      <w:proofErr w:type="spellStart"/>
      <w:r w:rsidRPr="00DB4BA2">
        <w:rPr>
          <w:rFonts w:ascii="Caecilia LT Std Roman" w:hAnsi="Caecilia LT Std Roman"/>
        </w:rPr>
        <w:t>Stripe</w:t>
      </w:r>
      <w:proofErr w:type="spellEnd"/>
      <w:r w:rsidRPr="00DB4BA2">
        <w:rPr>
          <w:rFonts w:ascii="Caecilia LT Std Roman" w:hAnsi="Caecilia LT Std Roman"/>
        </w:rPr>
        <w:t xml:space="preserve">, PIX Central Bank) e dados satelitais (NASA SMAP, Google Earth </w:t>
      </w:r>
      <w:proofErr w:type="spellStart"/>
      <w:r w:rsidRPr="00DB4BA2">
        <w:rPr>
          <w:rFonts w:ascii="Caecilia LT Std Roman" w:hAnsi="Caecilia LT Std Roman"/>
        </w:rPr>
        <w:t>Engine</w:t>
      </w:r>
      <w:proofErr w:type="spellEnd"/>
      <w:r w:rsidRPr="00DB4BA2">
        <w:rPr>
          <w:rFonts w:ascii="Caecilia LT Std Roman" w:hAnsi="Caecilia LT Std Roman"/>
        </w:rPr>
        <w:t>).</w:t>
      </w:r>
    </w:p>
    <w:p w14:paraId="15D7E97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Custos Operacionais</w:t>
      </w:r>
    </w:p>
    <w:p w14:paraId="1723FB2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O investimento inicial total é de USD 1.275k para desenvolvimento, com custos mensais de operação de USD 450k (incluindo equipe técnica, infraestrutura e APIs). A escalabilidade varia por categoria, com infraestrutura cloud tendo fator de escalabilidade 2.5x.</w:t>
      </w:r>
    </w:p>
    <w:p w14:paraId="5A6601B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Análise Competitiva e Posicionamento</w:t>
      </w:r>
    </w:p>
    <w:p w14:paraId="165CDCC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Panorama Competitivo Atual</w:t>
      </w:r>
    </w:p>
    <w:p w14:paraId="038F0F4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lastRenderedPageBreak/>
        <w:t>O mercado apresenta players especializados em nichos específicos, mas nenhuma solução integrada completa:</w:t>
      </w:r>
    </w:p>
    <w:p w14:paraId="2249946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Farmer Connect: Líder em rastreabilidade global, mas sem </w:t>
      </w:r>
      <w:proofErr w:type="spellStart"/>
      <w:r w:rsidRPr="00DB4BA2">
        <w:rPr>
          <w:rFonts w:ascii="Caecilia LT Std Roman" w:hAnsi="Caecilia LT Std Roman"/>
        </w:rPr>
        <w:t>pricing</w:t>
      </w:r>
      <w:proofErr w:type="spellEnd"/>
      <w:r w:rsidRPr="00DB4BA2">
        <w:rPr>
          <w:rFonts w:ascii="Caecilia LT Std Roman" w:hAnsi="Caecilia LT Std Roman"/>
        </w:rPr>
        <w:t xml:space="preserve"> real-time</w:t>
      </w:r>
    </w:p>
    <w:p w14:paraId="7BCEC7B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CropConex</w:t>
      </w:r>
      <w:proofErr w:type="spellEnd"/>
      <w:r w:rsidRPr="00DB4BA2">
        <w:rPr>
          <w:rFonts w:ascii="Caecilia LT Std Roman" w:hAnsi="Caecilia LT Std Roman"/>
        </w:rPr>
        <w:t>/</w:t>
      </w:r>
      <w:proofErr w:type="spellStart"/>
      <w:r w:rsidRPr="00DB4BA2">
        <w:rPr>
          <w:rFonts w:ascii="Caecilia LT Std Roman" w:hAnsi="Caecilia LT Std Roman"/>
        </w:rPr>
        <w:t>Yave</w:t>
      </w:r>
      <w:proofErr w:type="spellEnd"/>
      <w:r w:rsidRPr="00DB4BA2">
        <w:rPr>
          <w:rFonts w:ascii="Caecilia LT Std Roman" w:hAnsi="Caecilia LT Std Roman"/>
        </w:rPr>
        <w:t>: Focados em trading digital regional, sem suporte a cooperativas</w:t>
      </w:r>
    </w:p>
    <w:p w14:paraId="46D0E6A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Beyco</w:t>
      </w:r>
      <w:proofErr w:type="spellEnd"/>
      <w:r w:rsidRPr="00DB4BA2">
        <w:rPr>
          <w:rFonts w:ascii="Caecilia LT Std Roman" w:hAnsi="Caecilia LT Std Roman"/>
        </w:rPr>
        <w:t>/</w:t>
      </w:r>
      <w:proofErr w:type="spellStart"/>
      <w:r w:rsidRPr="00DB4BA2">
        <w:rPr>
          <w:rFonts w:ascii="Caecilia LT Std Roman" w:hAnsi="Caecilia LT Std Roman"/>
        </w:rPr>
        <w:t>TradeDepot</w:t>
      </w:r>
      <w:proofErr w:type="spellEnd"/>
      <w:r w:rsidRPr="00DB4BA2">
        <w:rPr>
          <w:rFonts w:ascii="Caecilia LT Std Roman" w:hAnsi="Caecilia LT Std Roman"/>
        </w:rPr>
        <w:t>: Marketplaces B2B regionais, sem IA ou predição avançada</w:t>
      </w:r>
    </w:p>
    <w:p w14:paraId="572DD52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AgUnity</w:t>
      </w:r>
      <w:proofErr w:type="spellEnd"/>
      <w:r w:rsidRPr="00DB4BA2">
        <w:rPr>
          <w:rFonts w:ascii="Caecilia LT Std Roman" w:hAnsi="Caecilia LT Std Roman"/>
        </w:rPr>
        <w:t xml:space="preserve">: Mobile </w:t>
      </w:r>
      <w:proofErr w:type="spellStart"/>
      <w:r w:rsidRPr="00DB4BA2">
        <w:rPr>
          <w:rFonts w:ascii="Caecilia LT Std Roman" w:hAnsi="Caecilia LT Std Roman"/>
        </w:rPr>
        <w:t>payments</w:t>
      </w:r>
      <w:proofErr w:type="spellEnd"/>
      <w:r w:rsidRPr="00DB4BA2">
        <w:rPr>
          <w:rFonts w:ascii="Caecilia LT Std Roman" w:hAnsi="Caecilia LT Std Roman"/>
        </w:rPr>
        <w:t xml:space="preserve"> para mercados emergentes, sem trading sofisticado</w:t>
      </w:r>
    </w:p>
    <w:p w14:paraId="145751B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Gap de Mercado Identificado</w:t>
      </w:r>
    </w:p>
    <w:p w14:paraId="74E6F92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Existe uma lacuna significativa para uma plataforma que combine:</w:t>
      </w:r>
    </w:p>
    <w:p w14:paraId="5BF129EE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Trading real-time com dados de múltiplas bolsas</w:t>
      </w:r>
    </w:p>
    <w:p w14:paraId="4DE2645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Compliance automático (EUDR, certificações)</w:t>
      </w:r>
    </w:p>
    <w:p w14:paraId="0130C92F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Fintech integrado para cooperativas</w:t>
      </w:r>
    </w:p>
    <w:p w14:paraId="47A2C68C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IA para predição e otimização</w:t>
      </w:r>
    </w:p>
    <w:p w14:paraId="4AA7C4B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Rastreabilidade blockchain completa</w:t>
      </w:r>
    </w:p>
    <w:p w14:paraId="2132C6AC" w14:textId="77777777" w:rsidR="00DB4BA2" w:rsidRPr="00DB4BA2" w:rsidRDefault="00DB4BA2" w:rsidP="00DB4BA2">
      <w:pPr>
        <w:rPr>
          <w:rFonts w:ascii="Caecilia LT Std Roman" w:hAnsi="Caecilia LT Std Roman"/>
        </w:rPr>
      </w:pPr>
      <w:proofErr w:type="spellStart"/>
      <w:r w:rsidRPr="00DB4BA2">
        <w:rPr>
          <w:rFonts w:ascii="Caecilia LT Std Roman" w:hAnsi="Caecilia LT Std Roman"/>
        </w:rPr>
        <w:t>Roadmap</w:t>
      </w:r>
      <w:proofErr w:type="spellEnd"/>
      <w:r w:rsidRPr="00DB4BA2">
        <w:rPr>
          <w:rFonts w:ascii="Caecilia LT Std Roman" w:hAnsi="Caecilia LT Std Roman"/>
        </w:rPr>
        <w:t xml:space="preserve"> de Desenvolvimento e Projeções Financeiras</w:t>
      </w:r>
    </w:p>
    <w:p w14:paraId="33FC89AE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Cronograma de 6 Meses</w:t>
      </w:r>
    </w:p>
    <w:p w14:paraId="7A3A9FD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O desenvolvimento segue metodologia ágil em 6 sprints de 4 semanas cada, com crescimento progressivo de usuários e receita:</w:t>
      </w:r>
    </w:p>
    <w:p w14:paraId="3612EDD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Sprint 1-2: MVP com API de preços e autenticação (100 usuários)</w:t>
      </w:r>
    </w:p>
    <w:p w14:paraId="0F3A6EB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Sprint 3-4: Certificados digitais e blockchain (500 usuários, $2k receita)</w:t>
      </w:r>
    </w:p>
    <w:p w14:paraId="4FB69C7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Sprint 5-6: Pagamentos PIX e assinaturas (1.000 usuários, $8k receita)</w:t>
      </w:r>
    </w:p>
    <w:p w14:paraId="2B9CE18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Sprint 7-8: EUDR compliance e scanner (2.000 usuários, $25k receita)</w:t>
      </w:r>
    </w:p>
    <w:p w14:paraId="3C8524F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Sprint 9-10: Aplicativo mobile completo (5.000 usuários, $50k receita)</w:t>
      </w:r>
    </w:p>
    <w:p w14:paraId="5AE86D5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Sprint 11-12: IA e </w:t>
      </w:r>
      <w:proofErr w:type="spellStart"/>
      <w:r w:rsidRPr="00DB4BA2">
        <w:rPr>
          <w:rFonts w:ascii="Caecilia LT Std Roman" w:hAnsi="Caecilia LT Std Roman"/>
        </w:rPr>
        <w:t>analytics</w:t>
      </w:r>
      <w:proofErr w:type="spellEnd"/>
      <w:r w:rsidRPr="00DB4BA2">
        <w:rPr>
          <w:rFonts w:ascii="Caecilia LT Std Roman" w:hAnsi="Caecilia LT Std Roman"/>
        </w:rPr>
        <w:t xml:space="preserve"> avançados (10.000 usuários, $100k receita)</w:t>
      </w:r>
    </w:p>
    <w:p w14:paraId="21B7EA11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 </w:t>
      </w:r>
    </w:p>
    <w:p w14:paraId="279B55E2" w14:textId="77777777" w:rsidR="00DB4BA2" w:rsidRPr="00DB4BA2" w:rsidRDefault="00DB4BA2" w:rsidP="00DB4BA2">
      <w:pPr>
        <w:rPr>
          <w:rFonts w:ascii="Caecilia LT Std Roman" w:hAnsi="Caecilia LT Std Roman"/>
        </w:rPr>
      </w:pPr>
      <w:proofErr w:type="spellStart"/>
      <w:r w:rsidRPr="00DB4BA2">
        <w:rPr>
          <w:rFonts w:ascii="Caecilia LT Std Roman" w:hAnsi="Caecilia LT Std Roman"/>
        </w:rPr>
        <w:t>Roadmap</w:t>
      </w:r>
      <w:proofErr w:type="spellEnd"/>
      <w:r w:rsidRPr="00DB4BA2">
        <w:rPr>
          <w:rFonts w:ascii="Caecilia LT Std Roman" w:hAnsi="Caecilia LT Std Roman"/>
        </w:rPr>
        <w:t xml:space="preserve"> Estratégico do Produto Global </w:t>
      </w:r>
      <w:proofErr w:type="spellStart"/>
      <w:r w:rsidRPr="00DB4BA2">
        <w:rPr>
          <w:rFonts w:ascii="Caecilia LT Std Roman" w:hAnsi="Caecilia LT Std Roman"/>
        </w:rPr>
        <w:t>Coffee</w:t>
      </w:r>
      <w:proofErr w:type="spellEnd"/>
      <w:r w:rsidRPr="00DB4BA2">
        <w:rPr>
          <w:rFonts w:ascii="Caecilia LT Std Roman" w:hAnsi="Caecilia LT Std Roman"/>
        </w:rPr>
        <w:t xml:space="preserve"> - </w:t>
      </w:r>
      <w:proofErr w:type="spellStart"/>
      <w:r w:rsidRPr="00DB4BA2">
        <w:rPr>
          <w:rFonts w:ascii="Caecilia LT Std Roman" w:hAnsi="Caecilia LT Std Roman"/>
        </w:rPr>
        <w:t>Timeline</w:t>
      </w:r>
      <w:proofErr w:type="spellEnd"/>
      <w:r w:rsidRPr="00DB4BA2">
        <w:rPr>
          <w:rFonts w:ascii="Caecilia LT Std Roman" w:hAnsi="Caecilia LT Std Roman"/>
        </w:rPr>
        <w:t xml:space="preserve"> de Desenvolvimento, Crescimento de Usuários e Projeções Financeiras por Sprint</w:t>
      </w:r>
    </w:p>
    <w:p w14:paraId="0D3A926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lastRenderedPageBreak/>
        <w:t>Projeções Financeiras</w:t>
      </w:r>
    </w:p>
    <w:p w14:paraId="1B10127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Investimento Total: USD 670k em 6 meses</w:t>
      </w:r>
    </w:p>
    <w:p w14:paraId="52A1929C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Receita Projetada: USD 185k em 6 meses</w:t>
      </w:r>
    </w:p>
    <w:p w14:paraId="1B823EA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Break-</w:t>
      </w:r>
      <w:proofErr w:type="spellStart"/>
      <w:r w:rsidRPr="00DB4BA2">
        <w:rPr>
          <w:rFonts w:ascii="Caecilia LT Std Roman" w:hAnsi="Caecilia LT Std Roman"/>
        </w:rPr>
        <w:t>even</w:t>
      </w:r>
      <w:proofErr w:type="spellEnd"/>
      <w:r w:rsidRPr="00DB4BA2">
        <w:rPr>
          <w:rFonts w:ascii="Caecilia LT Std Roman" w:hAnsi="Caecilia LT Std Roman"/>
        </w:rPr>
        <w:t>: Projetado para o 7º mês</w:t>
      </w:r>
    </w:p>
    <w:p w14:paraId="6EAAF15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Usuários Alvo: 10.000 (cooperativas e produtores)</w:t>
      </w:r>
    </w:p>
    <w:p w14:paraId="2EF9CB4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Segmentação de Mercado e Estratégia de Entrada</w:t>
      </w:r>
    </w:p>
    <w:p w14:paraId="3FF77A6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Foco Inicial: Cooperativas Brasileiras</w:t>
      </w:r>
    </w:p>
    <w:p w14:paraId="142033B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O Brasil oferece o mercado de entrada ideal com 97 cooperativas ativas controlando 85.000 produtores. A Cooxupé, maior cooperativa mundial com 16.000 membros, representa o </w:t>
      </w:r>
      <w:proofErr w:type="spellStart"/>
      <w:r w:rsidRPr="00DB4BA2">
        <w:rPr>
          <w:rFonts w:ascii="Caecilia LT Std Roman" w:hAnsi="Caecilia LT Std Roman"/>
        </w:rPr>
        <w:t>pilot</w:t>
      </w:r>
      <w:proofErr w:type="spellEnd"/>
      <w:r w:rsidRPr="00DB4BA2">
        <w:rPr>
          <w:rFonts w:ascii="Caecilia LT Std Roman" w:hAnsi="Caecilia LT Std Roman"/>
        </w:rPr>
        <w:t xml:space="preserve"> ideal. A aceitação de assinatura digital é alta (75%), facilitando a adoção.</w:t>
      </w:r>
    </w:p>
    <w:p w14:paraId="326D9D7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Modelo de Receita Escalonado</w:t>
      </w:r>
    </w:p>
    <w:p w14:paraId="323EED3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Freemium</w:t>
      </w:r>
      <w:proofErr w:type="spellEnd"/>
      <w:r w:rsidRPr="00DB4BA2">
        <w:rPr>
          <w:rFonts w:ascii="Caecilia LT Std Roman" w:hAnsi="Caecilia LT Std Roman"/>
        </w:rPr>
        <w:t>: US$5/ano (funcionalidades básicas)</w:t>
      </w:r>
    </w:p>
    <w:p w14:paraId="331E6085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Premium: US$20-50/ano (IA e </w:t>
      </w:r>
      <w:proofErr w:type="spellStart"/>
      <w:r w:rsidRPr="00DB4BA2">
        <w:rPr>
          <w:rFonts w:ascii="Caecilia LT Std Roman" w:hAnsi="Caecilia LT Std Roman"/>
        </w:rPr>
        <w:t>analytics</w:t>
      </w:r>
      <w:proofErr w:type="spellEnd"/>
      <w:r w:rsidRPr="00DB4BA2">
        <w:rPr>
          <w:rFonts w:ascii="Caecilia LT Std Roman" w:hAnsi="Caecilia LT Std Roman"/>
        </w:rPr>
        <w:t>)</w:t>
      </w:r>
    </w:p>
    <w:p w14:paraId="2F69A17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Enterprise: US$5.000+ (</w:t>
      </w:r>
      <w:proofErr w:type="spellStart"/>
      <w:r w:rsidRPr="00DB4BA2">
        <w:rPr>
          <w:rFonts w:ascii="Caecilia LT Std Roman" w:hAnsi="Caecilia LT Std Roman"/>
        </w:rPr>
        <w:t>traders</w:t>
      </w:r>
      <w:proofErr w:type="spellEnd"/>
      <w:r w:rsidRPr="00DB4BA2">
        <w:rPr>
          <w:rFonts w:ascii="Caecilia LT Std Roman" w:hAnsi="Caecilia LT Std Roman"/>
        </w:rPr>
        <w:t xml:space="preserve"> e exportadores)</w:t>
      </w:r>
    </w:p>
    <w:p w14:paraId="026503B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Transações: 0.1% sobre vendas facilitadas</w:t>
      </w:r>
    </w:p>
    <w:p w14:paraId="784C4C0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Recomendações Estratégicas</w:t>
      </w:r>
    </w:p>
    <w:p w14:paraId="220CE25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Parcerias Essenciais</w:t>
      </w:r>
    </w:p>
    <w:p w14:paraId="6353E68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1.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Rainforest</w:t>
      </w:r>
      <w:proofErr w:type="spellEnd"/>
      <w:r w:rsidRPr="00DB4BA2">
        <w:rPr>
          <w:rFonts w:ascii="Caecilia LT Std Roman" w:hAnsi="Caecilia LT Std Roman"/>
        </w:rPr>
        <w:t xml:space="preserve"> Alliance: API de certificações sem custo</w:t>
      </w:r>
    </w:p>
    <w:p w14:paraId="24BF37A9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2.</w:t>
      </w:r>
      <w:r w:rsidRPr="00DB4BA2">
        <w:rPr>
          <w:rFonts w:ascii="Caecilia LT Std Roman" w:hAnsi="Caecilia LT Std Roman"/>
        </w:rPr>
        <w:tab/>
        <w:t>Banco Central do Brasil: Integração PIX oficial</w:t>
      </w:r>
    </w:p>
    <w:p w14:paraId="56C722D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3.</w:t>
      </w:r>
      <w:r w:rsidRPr="00DB4BA2">
        <w:rPr>
          <w:rFonts w:ascii="Caecilia LT Std Roman" w:hAnsi="Caecilia LT Std Roman"/>
        </w:rPr>
        <w:tab/>
        <w:t>NASA/Google: Dados satelitais para EUDR e predição</w:t>
      </w:r>
    </w:p>
    <w:p w14:paraId="309060C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4.</w:t>
      </w:r>
      <w:r w:rsidRPr="00DB4BA2">
        <w:rPr>
          <w:rFonts w:ascii="Caecilia LT Std Roman" w:hAnsi="Caecilia LT Std Roman"/>
        </w:rPr>
        <w:tab/>
        <w:t>Embrapa: Validação científica e credibilidade técnica</w:t>
      </w:r>
    </w:p>
    <w:p w14:paraId="2DDDA7DB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Próximos Passos Imediatos</w:t>
      </w:r>
    </w:p>
    <w:p w14:paraId="2B7D562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Semanas 1-2:</w:t>
      </w:r>
    </w:p>
    <w:p w14:paraId="025FB91E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Validar </w:t>
      </w:r>
      <w:proofErr w:type="spellStart"/>
      <w:r w:rsidRPr="00DB4BA2">
        <w:rPr>
          <w:rFonts w:ascii="Caecilia LT Std Roman" w:hAnsi="Caecilia LT Std Roman"/>
        </w:rPr>
        <w:t>pilot</w:t>
      </w:r>
      <w:proofErr w:type="spellEnd"/>
      <w:r w:rsidRPr="00DB4BA2">
        <w:rPr>
          <w:rFonts w:ascii="Caecilia LT Std Roman" w:hAnsi="Caecilia LT Std Roman"/>
        </w:rPr>
        <w:t xml:space="preserve"> com Cooxupé/</w:t>
      </w:r>
      <w:proofErr w:type="spellStart"/>
      <w:r w:rsidRPr="00DB4BA2">
        <w:rPr>
          <w:rFonts w:ascii="Caecilia LT Std Roman" w:hAnsi="Caecilia LT Std Roman"/>
        </w:rPr>
        <w:t>Minasul</w:t>
      </w:r>
      <w:proofErr w:type="spellEnd"/>
    </w:p>
    <w:p w14:paraId="2D4D734A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Setup do </w:t>
      </w:r>
      <w:proofErr w:type="spellStart"/>
      <w:r w:rsidRPr="00DB4BA2">
        <w:rPr>
          <w:rFonts w:ascii="Caecilia LT Std Roman" w:hAnsi="Caecilia LT Std Roman"/>
        </w:rPr>
        <w:t>stack</w:t>
      </w:r>
      <w:proofErr w:type="spellEnd"/>
      <w:r w:rsidRPr="00DB4BA2">
        <w:rPr>
          <w:rFonts w:ascii="Caecilia LT Std Roman" w:hAnsi="Caecilia LT Std Roman"/>
        </w:rPr>
        <w:t xml:space="preserve"> tecnológico MVP</w:t>
      </w:r>
    </w:p>
    <w:p w14:paraId="0F4CAAF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Contratação da equipe core (5 desenvolvedores)</w:t>
      </w:r>
    </w:p>
    <w:p w14:paraId="0B4872DF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lastRenderedPageBreak/>
        <w:t>Semanas 3-4:</w:t>
      </w:r>
    </w:p>
    <w:p w14:paraId="756B8902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 xml:space="preserve">Desenvolvimento da integração API de </w:t>
      </w:r>
      <w:proofErr w:type="spellStart"/>
      <w:r w:rsidRPr="00DB4BA2">
        <w:rPr>
          <w:rFonts w:ascii="Caecilia LT Std Roman" w:hAnsi="Caecilia LT Std Roman"/>
        </w:rPr>
        <w:t>pricing</w:t>
      </w:r>
      <w:proofErr w:type="spellEnd"/>
    </w:p>
    <w:p w14:paraId="3974142D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Sistema de autenticação para cooperativas</w:t>
      </w:r>
    </w:p>
    <w:p w14:paraId="3536E554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Dashboard MVP funcional</w:t>
      </w:r>
    </w:p>
    <w:p w14:paraId="16089F56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Semanas 5-8:</w:t>
      </w:r>
    </w:p>
    <w:p w14:paraId="63D55538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</w:r>
      <w:proofErr w:type="spellStart"/>
      <w:r w:rsidRPr="00DB4BA2">
        <w:rPr>
          <w:rFonts w:ascii="Caecilia LT Std Roman" w:hAnsi="Caecilia LT Std Roman"/>
        </w:rPr>
        <w:t>Launch</w:t>
      </w:r>
      <w:proofErr w:type="spellEnd"/>
      <w:r w:rsidRPr="00DB4BA2">
        <w:rPr>
          <w:rFonts w:ascii="Caecilia LT Std Roman" w:hAnsi="Caecilia LT Std Roman"/>
        </w:rPr>
        <w:t xml:space="preserve"> do </w:t>
      </w:r>
      <w:proofErr w:type="spellStart"/>
      <w:r w:rsidRPr="00DB4BA2">
        <w:rPr>
          <w:rFonts w:ascii="Caecilia LT Std Roman" w:hAnsi="Caecilia LT Std Roman"/>
        </w:rPr>
        <w:t>pilot</w:t>
      </w:r>
      <w:proofErr w:type="spellEnd"/>
      <w:r w:rsidRPr="00DB4BA2">
        <w:rPr>
          <w:rFonts w:ascii="Caecilia LT Std Roman" w:hAnsi="Caecilia LT Std Roman"/>
        </w:rPr>
        <w:t xml:space="preserve"> com 100 produtores</w:t>
      </w:r>
    </w:p>
    <w:p w14:paraId="0A33414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Iteração baseada em feedback</w:t>
      </w:r>
    </w:p>
    <w:p w14:paraId="6B5C04E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•</w:t>
      </w:r>
      <w:r w:rsidRPr="00DB4BA2">
        <w:rPr>
          <w:rFonts w:ascii="Caecilia LT Std Roman" w:hAnsi="Caecilia LT Std Roman"/>
        </w:rPr>
        <w:tab/>
        <w:t>Preparação do blockchain MVP</w:t>
      </w:r>
    </w:p>
    <w:p w14:paraId="4434F00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Conclusão</w:t>
      </w:r>
    </w:p>
    <w:p w14:paraId="3DE91BC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 xml:space="preserve">A pesquisa de mercado valida completamente a oportunidade para o Global </w:t>
      </w:r>
      <w:proofErr w:type="spellStart"/>
      <w:r w:rsidRPr="00DB4BA2">
        <w:rPr>
          <w:rFonts w:ascii="Caecilia LT Std Roman" w:hAnsi="Caecilia LT Std Roman"/>
        </w:rPr>
        <w:t>Coffee</w:t>
      </w:r>
      <w:proofErr w:type="spellEnd"/>
      <w:r w:rsidRPr="00DB4BA2">
        <w:rPr>
          <w:rFonts w:ascii="Caecilia LT Std Roman" w:hAnsi="Caecilia LT Std Roman"/>
        </w:rPr>
        <w:t xml:space="preserve"> como plataforma digital integrada para a cadeia mundial do café. Com um mercado total de USD 450 bilhões em crescimento de 5.6% ao ano, gaps significativos na digitalização de cooperativas e necessidades regulatórias emergentes (EUDR), existe uma janela de oportunidade única.</w:t>
      </w:r>
    </w:p>
    <w:p w14:paraId="32DB75F7" w14:textId="77777777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As funcionalidades críticas identificadas - API de preços real-time, compliance EUDR, assinaturas de baixo custo, rastreabilidade blockchain e pagamentos mobile - combinadas representam um diferencial competitivo sustentável que nenhum player atual oferece de forma integrada.</w:t>
      </w:r>
    </w:p>
    <w:p w14:paraId="39687A38" w14:textId="284941F3" w:rsidR="00DB4BA2" w:rsidRPr="00DB4BA2" w:rsidRDefault="00DB4BA2" w:rsidP="00DB4BA2">
      <w:pPr>
        <w:rPr>
          <w:rFonts w:ascii="Caecilia LT Std Roman" w:hAnsi="Caecilia LT Std Roman"/>
        </w:rPr>
      </w:pPr>
      <w:r w:rsidRPr="00DB4BA2">
        <w:rPr>
          <w:rFonts w:ascii="Caecilia LT Std Roman" w:hAnsi="Caecilia LT Std Roman"/>
        </w:rPr>
        <w:t>O investimento de USD 670k nos primeiros 6 meses, com projeção de break-</w:t>
      </w:r>
      <w:proofErr w:type="spellStart"/>
      <w:r w:rsidRPr="00DB4BA2">
        <w:rPr>
          <w:rFonts w:ascii="Caecilia LT Std Roman" w:hAnsi="Caecilia LT Std Roman"/>
        </w:rPr>
        <w:t>even</w:t>
      </w:r>
      <w:proofErr w:type="spellEnd"/>
      <w:r w:rsidRPr="00DB4BA2">
        <w:rPr>
          <w:rFonts w:ascii="Caecilia LT Std Roman" w:hAnsi="Caecilia LT Std Roman"/>
        </w:rPr>
        <w:t xml:space="preserve"> no 7º mês e ROI médio de 39% nas funcionalidades críticas, apresenta uma proposta atrativa para se tornar a infraestrutura digital essencial da cadeia global do café.</w:t>
      </w:r>
    </w:p>
    <w:p w14:paraId="67015469" w14:textId="77777777" w:rsidR="00420AFF" w:rsidRPr="00DB4BA2" w:rsidRDefault="00420AFF" w:rsidP="7137A5C6">
      <w:pPr>
        <w:pStyle w:val="Estilo1-Muralis"/>
        <w:ind w:left="0" w:firstLine="0"/>
        <w:jc w:val="left"/>
        <w:rPr>
          <w:rFonts w:ascii="Caecilia LT Std Roman" w:hAnsi="Caecilia LT Std Roman"/>
          <w:b w:val="0"/>
          <w:bCs w:val="0"/>
          <w:lang w:val="pt"/>
        </w:rPr>
      </w:pPr>
    </w:p>
    <w:sectPr w:rsidR="00420AFF" w:rsidRPr="00DB4BA2" w:rsidSect="00950BA2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985" w:right="1134" w:bottom="1985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C1D03" w14:textId="77777777" w:rsidR="00F06907" w:rsidRDefault="00F06907" w:rsidP="00304DED">
      <w:pPr>
        <w:spacing w:after="0" w:line="240" w:lineRule="auto"/>
      </w:pPr>
      <w:r>
        <w:separator/>
      </w:r>
    </w:p>
  </w:endnote>
  <w:endnote w:type="continuationSeparator" w:id="0">
    <w:p w14:paraId="7B49A620" w14:textId="77777777" w:rsidR="00F06907" w:rsidRDefault="00F06907" w:rsidP="00304DED">
      <w:pPr>
        <w:spacing w:after="0" w:line="240" w:lineRule="auto"/>
      </w:pPr>
      <w:r>
        <w:continuationSeparator/>
      </w:r>
    </w:p>
  </w:endnote>
  <w:endnote w:type="continuationNotice" w:id="1">
    <w:p w14:paraId="1B65E8EB" w14:textId="77777777" w:rsidR="00F06907" w:rsidRDefault="00F069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rostile LT Std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ecilia LT Std Light">
    <w:panose1 w:val="020B0604020202020204"/>
    <w:charset w:val="00"/>
    <w:family w:val="auto"/>
    <w:notTrueType/>
    <w:pitch w:val="variable"/>
    <w:sig w:usb0="800000AF" w:usb1="5000204A" w:usb2="00000000" w:usb3="00000000" w:csb0="00000001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ecilia LT Std Roman">
    <w:panose1 w:val="00000500000000000000"/>
    <w:charset w:val="00"/>
    <w:family w:val="auto"/>
    <w:notTrueType/>
    <w:pitch w:val="variable"/>
    <w:sig w:usb0="800000AF" w:usb1="5000204A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27F6F" w14:textId="6CD2BDC3" w:rsidR="00DB1230" w:rsidRDefault="006D74FA">
    <w:pPr>
      <w:pStyle w:val="Rodap"/>
    </w:pPr>
    <w:r>
      <w:rPr>
        <w:noProof/>
      </w:rPr>
      <w:drawing>
        <wp:anchor distT="0" distB="0" distL="114300" distR="114300" simplePos="0" relativeHeight="251658242" behindDoc="1" locked="0" layoutInCell="1" allowOverlap="1" wp14:anchorId="256DE887" wp14:editId="3072EB48">
          <wp:simplePos x="0" y="0"/>
          <wp:positionH relativeFrom="page">
            <wp:posOffset>-104775</wp:posOffset>
          </wp:positionH>
          <wp:positionV relativeFrom="paragraph">
            <wp:posOffset>-102235</wp:posOffset>
          </wp:positionV>
          <wp:extent cx="7639167" cy="1352550"/>
          <wp:effectExtent l="0" t="0" r="0" b="0"/>
          <wp:wrapNone/>
          <wp:docPr id="2" name="Imagem 2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797BA" w14:textId="77777777" w:rsidR="00F06907" w:rsidRDefault="00F06907" w:rsidP="00304DED">
      <w:pPr>
        <w:spacing w:after="0" w:line="240" w:lineRule="auto"/>
      </w:pPr>
      <w:r>
        <w:separator/>
      </w:r>
    </w:p>
  </w:footnote>
  <w:footnote w:type="continuationSeparator" w:id="0">
    <w:p w14:paraId="71990171" w14:textId="77777777" w:rsidR="00F06907" w:rsidRDefault="00F06907" w:rsidP="00304DED">
      <w:pPr>
        <w:spacing w:after="0" w:line="240" w:lineRule="auto"/>
      </w:pPr>
      <w:r>
        <w:continuationSeparator/>
      </w:r>
    </w:p>
  </w:footnote>
  <w:footnote w:type="continuationNotice" w:id="1">
    <w:p w14:paraId="4D51DFB8" w14:textId="77777777" w:rsidR="00F06907" w:rsidRDefault="00F069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1CA6B" w14:textId="77777777" w:rsidR="002234FB" w:rsidRDefault="00F06907">
    <w:pPr>
      <w:pStyle w:val="Cabealho"/>
    </w:pPr>
    <w:r>
      <w:rPr>
        <w:noProof/>
        <w:lang w:eastAsia="pt-BR"/>
      </w:rPr>
      <w:pict w14:anchorId="2BA64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1026" type="#_x0000_t75" alt="" style="position:absolute;margin-left:0;margin-top:0;width:595.7pt;height:841.9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96238" w14:textId="6B570451" w:rsidR="002234FB" w:rsidRDefault="00731700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44D7B46" wp14:editId="665AE8D5">
              <wp:simplePos x="0" y="0"/>
              <wp:positionH relativeFrom="column">
                <wp:posOffset>980782</wp:posOffset>
              </wp:positionH>
              <wp:positionV relativeFrom="paragraph">
                <wp:posOffset>-1080135</wp:posOffset>
              </wp:positionV>
              <wp:extent cx="3716977" cy="1041058"/>
              <wp:effectExtent l="0" t="0" r="0" b="6985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16977" cy="104105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6="http://schemas.microsoft.com/office/drawing/2014/main" xmlns:a14="http://schemas.microsoft.com/office/drawing/2010/main" xmlns:arto="http://schemas.microsoft.com/office/word/2006/arto">
          <w:pict>
            <v:group id="Agrupar 2" style="position:absolute;margin-left:77.25pt;margin-top:-85.05pt;width:292.7pt;height:81.95pt;z-index:251661314" coordsize="37169,10410" o:spid="_x0000_s1026" w14:anchorId="61F084CC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">
              <v:rect id="Retângulo 2" style="position:absolute;width:37169;height:3443;visibility:visible;mso-wrap-style:square;v-text-anchor:middle" o:spid="_x0000_s1027" fillcolor="#f79646 [3209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"/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m 4" style="position:absolute;left:7104;top:4079;width:23844;height:6331;visibility:visible;mso-wrap-style:square" alt="Logotipo&#10;&#10;Descrição gerada automaticamente com confiança baixa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">
                <v:imagedata o:title="Logotipo&#10;&#10;Descrição gerada automaticamente com confiança baixa" r:id="rId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EE34" w14:textId="77777777" w:rsidR="002234FB" w:rsidRDefault="00F06907">
    <w:pPr>
      <w:pStyle w:val="Cabealho"/>
    </w:pPr>
    <w:r>
      <w:rPr>
        <w:noProof/>
        <w:lang w:eastAsia="pt-BR"/>
      </w:rPr>
      <w:pict w14:anchorId="7D458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6959"/>
    <w:multiLevelType w:val="hybridMultilevel"/>
    <w:tmpl w:val="6DD05650"/>
    <w:lvl w:ilvl="0" w:tplc="C6729CB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B82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4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AB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0D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20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A7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8F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EE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7BBF"/>
    <w:multiLevelType w:val="hybridMultilevel"/>
    <w:tmpl w:val="73B43E70"/>
    <w:lvl w:ilvl="0" w:tplc="BD9447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DBE5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86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83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E0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2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43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E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6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CB93"/>
    <w:multiLevelType w:val="hybridMultilevel"/>
    <w:tmpl w:val="281E7FFC"/>
    <w:lvl w:ilvl="0" w:tplc="4FE0A2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4CF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43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4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44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08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27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E7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6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047A"/>
    <w:multiLevelType w:val="hybridMultilevel"/>
    <w:tmpl w:val="4176B666"/>
    <w:lvl w:ilvl="0" w:tplc="DA162D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E4F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ED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41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E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B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C3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16B0"/>
    <w:multiLevelType w:val="hybridMultilevel"/>
    <w:tmpl w:val="55C25FB2"/>
    <w:lvl w:ilvl="0" w:tplc="8AA082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FE8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CF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CB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64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28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47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42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0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B50F"/>
    <w:multiLevelType w:val="hybridMultilevel"/>
    <w:tmpl w:val="9B3A707E"/>
    <w:lvl w:ilvl="0" w:tplc="07EC31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AF28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CA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41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E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E9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06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CD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75B7"/>
    <w:multiLevelType w:val="hybridMultilevel"/>
    <w:tmpl w:val="3AB45A6C"/>
    <w:lvl w:ilvl="0" w:tplc="7AC43B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5FA6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44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4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68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2F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A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CD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E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4257F"/>
    <w:multiLevelType w:val="hybridMultilevel"/>
    <w:tmpl w:val="423094BA"/>
    <w:lvl w:ilvl="0" w:tplc="120489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ED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C7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20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25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49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D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C0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5ACE"/>
    <w:multiLevelType w:val="hybridMultilevel"/>
    <w:tmpl w:val="344A49B6"/>
    <w:lvl w:ilvl="0" w:tplc="5D40F7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DE8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06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6E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6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AE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E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E0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AE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8F2A6"/>
    <w:multiLevelType w:val="hybridMultilevel"/>
    <w:tmpl w:val="A0520990"/>
    <w:lvl w:ilvl="0" w:tplc="14009C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88E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67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4A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8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24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61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2B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46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0078A"/>
    <w:multiLevelType w:val="hybridMultilevel"/>
    <w:tmpl w:val="2960D5AA"/>
    <w:lvl w:ilvl="0" w:tplc="8BE697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804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6D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EC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8A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E9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0A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A0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E254D"/>
    <w:multiLevelType w:val="hybridMultilevel"/>
    <w:tmpl w:val="7A520BE4"/>
    <w:lvl w:ilvl="0" w:tplc="7FF6817E">
      <w:start w:val="1"/>
      <w:numFmt w:val="decimal"/>
      <w:lvlText w:val="%1."/>
      <w:lvlJc w:val="left"/>
      <w:pPr>
        <w:ind w:left="720" w:hanging="360"/>
      </w:pPr>
    </w:lvl>
    <w:lvl w:ilvl="1" w:tplc="5C00FD00">
      <w:start w:val="1"/>
      <w:numFmt w:val="lowerLetter"/>
      <w:lvlText w:val="%2."/>
      <w:lvlJc w:val="left"/>
      <w:pPr>
        <w:ind w:left="1440" w:hanging="360"/>
      </w:pPr>
    </w:lvl>
    <w:lvl w:ilvl="2" w:tplc="799CD832">
      <w:start w:val="1"/>
      <w:numFmt w:val="lowerRoman"/>
      <w:lvlText w:val="%3."/>
      <w:lvlJc w:val="right"/>
      <w:pPr>
        <w:ind w:left="2160" w:hanging="180"/>
      </w:pPr>
    </w:lvl>
    <w:lvl w:ilvl="3" w:tplc="B19C2AE4">
      <w:start w:val="1"/>
      <w:numFmt w:val="decimal"/>
      <w:lvlText w:val="%4."/>
      <w:lvlJc w:val="left"/>
      <w:pPr>
        <w:ind w:left="2880" w:hanging="360"/>
      </w:pPr>
    </w:lvl>
    <w:lvl w:ilvl="4" w:tplc="BDD292A6">
      <w:start w:val="1"/>
      <w:numFmt w:val="lowerLetter"/>
      <w:lvlText w:val="%5."/>
      <w:lvlJc w:val="left"/>
      <w:pPr>
        <w:ind w:left="3600" w:hanging="360"/>
      </w:pPr>
    </w:lvl>
    <w:lvl w:ilvl="5" w:tplc="95B02DF2">
      <w:start w:val="1"/>
      <w:numFmt w:val="lowerRoman"/>
      <w:lvlText w:val="%6."/>
      <w:lvlJc w:val="right"/>
      <w:pPr>
        <w:ind w:left="4320" w:hanging="180"/>
      </w:pPr>
    </w:lvl>
    <w:lvl w:ilvl="6" w:tplc="2CDEBF14">
      <w:start w:val="1"/>
      <w:numFmt w:val="decimal"/>
      <w:lvlText w:val="%7."/>
      <w:lvlJc w:val="left"/>
      <w:pPr>
        <w:ind w:left="5040" w:hanging="360"/>
      </w:pPr>
    </w:lvl>
    <w:lvl w:ilvl="7" w:tplc="E05E1DAC">
      <w:start w:val="1"/>
      <w:numFmt w:val="lowerLetter"/>
      <w:lvlText w:val="%8."/>
      <w:lvlJc w:val="left"/>
      <w:pPr>
        <w:ind w:left="5760" w:hanging="360"/>
      </w:pPr>
    </w:lvl>
    <w:lvl w:ilvl="8" w:tplc="B87CED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3D2F"/>
    <w:multiLevelType w:val="hybridMultilevel"/>
    <w:tmpl w:val="311C62E8"/>
    <w:lvl w:ilvl="0" w:tplc="CFF44E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483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0C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A2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0F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AE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2B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A8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754DC"/>
    <w:multiLevelType w:val="hybridMultilevel"/>
    <w:tmpl w:val="FAA2A196"/>
    <w:lvl w:ilvl="0" w:tplc="953815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925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A8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69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24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F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45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F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A8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62B15"/>
    <w:multiLevelType w:val="hybridMultilevel"/>
    <w:tmpl w:val="F870888A"/>
    <w:lvl w:ilvl="0" w:tplc="B05425B0">
      <w:start w:val="1"/>
      <w:numFmt w:val="decimal"/>
      <w:lvlText w:val="%1."/>
      <w:lvlJc w:val="left"/>
      <w:pPr>
        <w:ind w:left="720" w:hanging="360"/>
      </w:pPr>
    </w:lvl>
    <w:lvl w:ilvl="1" w:tplc="4432B138">
      <w:start w:val="1"/>
      <w:numFmt w:val="lowerLetter"/>
      <w:lvlText w:val="%2."/>
      <w:lvlJc w:val="left"/>
      <w:pPr>
        <w:ind w:left="1440" w:hanging="360"/>
      </w:pPr>
    </w:lvl>
    <w:lvl w:ilvl="2" w:tplc="648491BA">
      <w:start w:val="1"/>
      <w:numFmt w:val="lowerRoman"/>
      <w:lvlText w:val="%3."/>
      <w:lvlJc w:val="right"/>
      <w:pPr>
        <w:ind w:left="2160" w:hanging="180"/>
      </w:pPr>
    </w:lvl>
    <w:lvl w:ilvl="3" w:tplc="206073E6">
      <w:start w:val="1"/>
      <w:numFmt w:val="decimal"/>
      <w:lvlText w:val="%4."/>
      <w:lvlJc w:val="left"/>
      <w:pPr>
        <w:ind w:left="2880" w:hanging="360"/>
      </w:pPr>
    </w:lvl>
    <w:lvl w:ilvl="4" w:tplc="BD7E2BB6">
      <w:start w:val="1"/>
      <w:numFmt w:val="lowerLetter"/>
      <w:lvlText w:val="%5."/>
      <w:lvlJc w:val="left"/>
      <w:pPr>
        <w:ind w:left="3600" w:hanging="360"/>
      </w:pPr>
    </w:lvl>
    <w:lvl w:ilvl="5" w:tplc="552611B0">
      <w:start w:val="1"/>
      <w:numFmt w:val="lowerRoman"/>
      <w:lvlText w:val="%6."/>
      <w:lvlJc w:val="right"/>
      <w:pPr>
        <w:ind w:left="4320" w:hanging="180"/>
      </w:pPr>
    </w:lvl>
    <w:lvl w:ilvl="6" w:tplc="E71CDDAA">
      <w:start w:val="1"/>
      <w:numFmt w:val="decimal"/>
      <w:lvlText w:val="%7."/>
      <w:lvlJc w:val="left"/>
      <w:pPr>
        <w:ind w:left="5040" w:hanging="360"/>
      </w:pPr>
    </w:lvl>
    <w:lvl w:ilvl="7" w:tplc="4BA8CFC2">
      <w:start w:val="1"/>
      <w:numFmt w:val="lowerLetter"/>
      <w:lvlText w:val="%8."/>
      <w:lvlJc w:val="left"/>
      <w:pPr>
        <w:ind w:left="5760" w:hanging="360"/>
      </w:pPr>
    </w:lvl>
    <w:lvl w:ilvl="8" w:tplc="EDC099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B2A69"/>
    <w:multiLevelType w:val="multilevel"/>
    <w:tmpl w:val="3DA096FA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5ED700B"/>
    <w:multiLevelType w:val="hybridMultilevel"/>
    <w:tmpl w:val="B206275A"/>
    <w:lvl w:ilvl="0" w:tplc="1A429680">
      <w:start w:val="1"/>
      <w:numFmt w:val="decimal"/>
      <w:lvlText w:val="%1."/>
      <w:lvlJc w:val="left"/>
      <w:pPr>
        <w:ind w:left="720" w:hanging="360"/>
      </w:pPr>
    </w:lvl>
    <w:lvl w:ilvl="1" w:tplc="4E0C9922">
      <w:start w:val="1"/>
      <w:numFmt w:val="lowerLetter"/>
      <w:lvlText w:val="%2."/>
      <w:lvlJc w:val="left"/>
      <w:pPr>
        <w:ind w:left="1440" w:hanging="360"/>
      </w:pPr>
    </w:lvl>
    <w:lvl w:ilvl="2" w:tplc="2066384A">
      <w:start w:val="1"/>
      <w:numFmt w:val="lowerRoman"/>
      <w:lvlText w:val="%3."/>
      <w:lvlJc w:val="right"/>
      <w:pPr>
        <w:ind w:left="2160" w:hanging="180"/>
      </w:pPr>
    </w:lvl>
    <w:lvl w:ilvl="3" w:tplc="CFC8E7DC">
      <w:start w:val="1"/>
      <w:numFmt w:val="decimal"/>
      <w:lvlText w:val="%4."/>
      <w:lvlJc w:val="left"/>
      <w:pPr>
        <w:ind w:left="2880" w:hanging="360"/>
      </w:pPr>
    </w:lvl>
    <w:lvl w:ilvl="4" w:tplc="801C31DC">
      <w:start w:val="1"/>
      <w:numFmt w:val="lowerLetter"/>
      <w:lvlText w:val="%5."/>
      <w:lvlJc w:val="left"/>
      <w:pPr>
        <w:ind w:left="3600" w:hanging="360"/>
      </w:pPr>
    </w:lvl>
    <w:lvl w:ilvl="5" w:tplc="43DE10FC">
      <w:start w:val="1"/>
      <w:numFmt w:val="lowerRoman"/>
      <w:lvlText w:val="%6."/>
      <w:lvlJc w:val="right"/>
      <w:pPr>
        <w:ind w:left="4320" w:hanging="180"/>
      </w:pPr>
    </w:lvl>
    <w:lvl w:ilvl="6" w:tplc="FA5C22EA">
      <w:start w:val="1"/>
      <w:numFmt w:val="decimal"/>
      <w:lvlText w:val="%7."/>
      <w:lvlJc w:val="left"/>
      <w:pPr>
        <w:ind w:left="5040" w:hanging="360"/>
      </w:pPr>
    </w:lvl>
    <w:lvl w:ilvl="7" w:tplc="CD4C951C">
      <w:start w:val="1"/>
      <w:numFmt w:val="lowerLetter"/>
      <w:lvlText w:val="%8."/>
      <w:lvlJc w:val="left"/>
      <w:pPr>
        <w:ind w:left="5760" w:hanging="360"/>
      </w:pPr>
    </w:lvl>
    <w:lvl w:ilvl="8" w:tplc="F880D4A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10206">
    <w:abstractNumId w:val="11"/>
  </w:num>
  <w:num w:numId="2" w16cid:durableId="532840323">
    <w:abstractNumId w:val="7"/>
  </w:num>
  <w:num w:numId="3" w16cid:durableId="1672105461">
    <w:abstractNumId w:val="8"/>
  </w:num>
  <w:num w:numId="4" w16cid:durableId="389767267">
    <w:abstractNumId w:val="10"/>
  </w:num>
  <w:num w:numId="5" w16cid:durableId="784886485">
    <w:abstractNumId w:val="6"/>
  </w:num>
  <w:num w:numId="6" w16cid:durableId="1114708669">
    <w:abstractNumId w:val="4"/>
  </w:num>
  <w:num w:numId="7" w16cid:durableId="642007475">
    <w:abstractNumId w:val="12"/>
  </w:num>
  <w:num w:numId="8" w16cid:durableId="1455097760">
    <w:abstractNumId w:val="0"/>
  </w:num>
  <w:num w:numId="9" w16cid:durableId="860509521">
    <w:abstractNumId w:val="2"/>
  </w:num>
  <w:num w:numId="10" w16cid:durableId="1017921759">
    <w:abstractNumId w:val="5"/>
  </w:num>
  <w:num w:numId="11" w16cid:durableId="126170555">
    <w:abstractNumId w:val="9"/>
  </w:num>
  <w:num w:numId="12" w16cid:durableId="491872591">
    <w:abstractNumId w:val="16"/>
  </w:num>
  <w:num w:numId="13" w16cid:durableId="660814253">
    <w:abstractNumId w:val="13"/>
  </w:num>
  <w:num w:numId="14" w16cid:durableId="695618606">
    <w:abstractNumId w:val="3"/>
  </w:num>
  <w:num w:numId="15" w16cid:durableId="1977954391">
    <w:abstractNumId w:val="1"/>
  </w:num>
  <w:num w:numId="16" w16cid:durableId="861014192">
    <w:abstractNumId w:val="14"/>
  </w:num>
  <w:num w:numId="17" w16cid:durableId="90684109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42F"/>
    <w:rsid w:val="00002620"/>
    <w:rsid w:val="00005532"/>
    <w:rsid w:val="000056D8"/>
    <w:rsid w:val="00005C8C"/>
    <w:rsid w:val="0000774B"/>
    <w:rsid w:val="0001053B"/>
    <w:rsid w:val="00010FC0"/>
    <w:rsid w:val="00016C92"/>
    <w:rsid w:val="00020581"/>
    <w:rsid w:val="000264B6"/>
    <w:rsid w:val="000320ED"/>
    <w:rsid w:val="000335FF"/>
    <w:rsid w:val="00035534"/>
    <w:rsid w:val="00035D29"/>
    <w:rsid w:val="00035F7D"/>
    <w:rsid w:val="0004077C"/>
    <w:rsid w:val="00042B8A"/>
    <w:rsid w:val="00044EB0"/>
    <w:rsid w:val="00046D2A"/>
    <w:rsid w:val="00050CB2"/>
    <w:rsid w:val="000521FB"/>
    <w:rsid w:val="000555FF"/>
    <w:rsid w:val="00056F0A"/>
    <w:rsid w:val="00060E14"/>
    <w:rsid w:val="00062075"/>
    <w:rsid w:val="0006248D"/>
    <w:rsid w:val="00063F13"/>
    <w:rsid w:val="000640DF"/>
    <w:rsid w:val="00065408"/>
    <w:rsid w:val="000676DE"/>
    <w:rsid w:val="00067A54"/>
    <w:rsid w:val="00070175"/>
    <w:rsid w:val="000737DA"/>
    <w:rsid w:val="000743EF"/>
    <w:rsid w:val="0008094A"/>
    <w:rsid w:val="00085680"/>
    <w:rsid w:val="00086E78"/>
    <w:rsid w:val="00094FE7"/>
    <w:rsid w:val="00095690"/>
    <w:rsid w:val="00097704"/>
    <w:rsid w:val="000A16D9"/>
    <w:rsid w:val="000A3D60"/>
    <w:rsid w:val="000A576D"/>
    <w:rsid w:val="000A5B8A"/>
    <w:rsid w:val="000A6777"/>
    <w:rsid w:val="000A6FFB"/>
    <w:rsid w:val="000A79A4"/>
    <w:rsid w:val="000B02CC"/>
    <w:rsid w:val="000B2C16"/>
    <w:rsid w:val="000B2FE6"/>
    <w:rsid w:val="000C029F"/>
    <w:rsid w:val="000C0CE8"/>
    <w:rsid w:val="000C105E"/>
    <w:rsid w:val="000C3131"/>
    <w:rsid w:val="000C69FF"/>
    <w:rsid w:val="000C6C51"/>
    <w:rsid w:val="000D14D5"/>
    <w:rsid w:val="000D1AE2"/>
    <w:rsid w:val="000D2BB1"/>
    <w:rsid w:val="000D44D5"/>
    <w:rsid w:val="000D464D"/>
    <w:rsid w:val="000D6216"/>
    <w:rsid w:val="000E0AE7"/>
    <w:rsid w:val="000E45A6"/>
    <w:rsid w:val="000E6ABC"/>
    <w:rsid w:val="000F0BAC"/>
    <w:rsid w:val="000F3FA7"/>
    <w:rsid w:val="000F452C"/>
    <w:rsid w:val="001022A8"/>
    <w:rsid w:val="00103654"/>
    <w:rsid w:val="00103692"/>
    <w:rsid w:val="0010485B"/>
    <w:rsid w:val="00105D5D"/>
    <w:rsid w:val="00106543"/>
    <w:rsid w:val="00115D7E"/>
    <w:rsid w:val="00117DC9"/>
    <w:rsid w:val="00117E91"/>
    <w:rsid w:val="001211BE"/>
    <w:rsid w:val="00122F20"/>
    <w:rsid w:val="00124E6C"/>
    <w:rsid w:val="00127438"/>
    <w:rsid w:val="0013014C"/>
    <w:rsid w:val="00133110"/>
    <w:rsid w:val="00140149"/>
    <w:rsid w:val="00144DC1"/>
    <w:rsid w:val="0014634C"/>
    <w:rsid w:val="001516AA"/>
    <w:rsid w:val="0015175E"/>
    <w:rsid w:val="00156DC0"/>
    <w:rsid w:val="00160C8E"/>
    <w:rsid w:val="001610C2"/>
    <w:rsid w:val="00161285"/>
    <w:rsid w:val="00162374"/>
    <w:rsid w:val="00165AD8"/>
    <w:rsid w:val="00166D3A"/>
    <w:rsid w:val="00170DCA"/>
    <w:rsid w:val="00171F82"/>
    <w:rsid w:val="00174009"/>
    <w:rsid w:val="00175D9F"/>
    <w:rsid w:val="00180C79"/>
    <w:rsid w:val="0018130C"/>
    <w:rsid w:val="001817DA"/>
    <w:rsid w:val="001820BA"/>
    <w:rsid w:val="00186D3F"/>
    <w:rsid w:val="00190631"/>
    <w:rsid w:val="0019300C"/>
    <w:rsid w:val="001A1829"/>
    <w:rsid w:val="001A3AAE"/>
    <w:rsid w:val="001B243C"/>
    <w:rsid w:val="001B272E"/>
    <w:rsid w:val="001B5C81"/>
    <w:rsid w:val="001B67AC"/>
    <w:rsid w:val="001C2341"/>
    <w:rsid w:val="001C5F61"/>
    <w:rsid w:val="001C6391"/>
    <w:rsid w:val="001C675E"/>
    <w:rsid w:val="001D0A85"/>
    <w:rsid w:val="001D19B3"/>
    <w:rsid w:val="001D3673"/>
    <w:rsid w:val="001D3CB7"/>
    <w:rsid w:val="001E1F1B"/>
    <w:rsid w:val="001E3A35"/>
    <w:rsid w:val="001E47FB"/>
    <w:rsid w:val="001F4922"/>
    <w:rsid w:val="001F55F6"/>
    <w:rsid w:val="001F79D7"/>
    <w:rsid w:val="002025CF"/>
    <w:rsid w:val="00202769"/>
    <w:rsid w:val="00202D29"/>
    <w:rsid w:val="00203101"/>
    <w:rsid w:val="0020403A"/>
    <w:rsid w:val="002075AB"/>
    <w:rsid w:val="002102AC"/>
    <w:rsid w:val="00212B02"/>
    <w:rsid w:val="0021390B"/>
    <w:rsid w:val="00213C07"/>
    <w:rsid w:val="002144DB"/>
    <w:rsid w:val="00220334"/>
    <w:rsid w:val="002234FB"/>
    <w:rsid w:val="00225A7C"/>
    <w:rsid w:val="00226667"/>
    <w:rsid w:val="00226A6D"/>
    <w:rsid w:val="0023099A"/>
    <w:rsid w:val="00234595"/>
    <w:rsid w:val="00237B44"/>
    <w:rsid w:val="00240507"/>
    <w:rsid w:val="00242CA6"/>
    <w:rsid w:val="002453D4"/>
    <w:rsid w:val="00247887"/>
    <w:rsid w:val="002501DB"/>
    <w:rsid w:val="002503C5"/>
    <w:rsid w:val="00252708"/>
    <w:rsid w:val="002545B8"/>
    <w:rsid w:val="00254A03"/>
    <w:rsid w:val="00256091"/>
    <w:rsid w:val="00256352"/>
    <w:rsid w:val="002575AE"/>
    <w:rsid w:val="0026026A"/>
    <w:rsid w:val="0026243D"/>
    <w:rsid w:val="00265EB0"/>
    <w:rsid w:val="00272032"/>
    <w:rsid w:val="00274281"/>
    <w:rsid w:val="002742F4"/>
    <w:rsid w:val="00274ABF"/>
    <w:rsid w:val="00282C18"/>
    <w:rsid w:val="0028378F"/>
    <w:rsid w:val="00285CF2"/>
    <w:rsid w:val="0029188B"/>
    <w:rsid w:val="0029547B"/>
    <w:rsid w:val="002A0A18"/>
    <w:rsid w:val="002A1CE2"/>
    <w:rsid w:val="002A3D66"/>
    <w:rsid w:val="002A3E90"/>
    <w:rsid w:val="002B32F1"/>
    <w:rsid w:val="002C0C2D"/>
    <w:rsid w:val="002C375D"/>
    <w:rsid w:val="002C4C51"/>
    <w:rsid w:val="002C57AE"/>
    <w:rsid w:val="002C6088"/>
    <w:rsid w:val="002D0AA2"/>
    <w:rsid w:val="002D609E"/>
    <w:rsid w:val="002D64A4"/>
    <w:rsid w:val="002E0034"/>
    <w:rsid w:val="002E2154"/>
    <w:rsid w:val="002E3860"/>
    <w:rsid w:val="002E5F5D"/>
    <w:rsid w:val="002E79DC"/>
    <w:rsid w:val="002F1752"/>
    <w:rsid w:val="002F3C8A"/>
    <w:rsid w:val="002F3D83"/>
    <w:rsid w:val="002F7B94"/>
    <w:rsid w:val="0030070B"/>
    <w:rsid w:val="0030097A"/>
    <w:rsid w:val="00302420"/>
    <w:rsid w:val="00302C30"/>
    <w:rsid w:val="00302E6D"/>
    <w:rsid w:val="00302FFC"/>
    <w:rsid w:val="00304020"/>
    <w:rsid w:val="00304DED"/>
    <w:rsid w:val="0030504D"/>
    <w:rsid w:val="0030626E"/>
    <w:rsid w:val="0030648C"/>
    <w:rsid w:val="00306AA2"/>
    <w:rsid w:val="00306BEA"/>
    <w:rsid w:val="00310D60"/>
    <w:rsid w:val="00311A41"/>
    <w:rsid w:val="00311F88"/>
    <w:rsid w:val="00314A34"/>
    <w:rsid w:val="00314E4C"/>
    <w:rsid w:val="00322BD8"/>
    <w:rsid w:val="00327A27"/>
    <w:rsid w:val="00331D16"/>
    <w:rsid w:val="003357E1"/>
    <w:rsid w:val="0033598E"/>
    <w:rsid w:val="003417AE"/>
    <w:rsid w:val="00341872"/>
    <w:rsid w:val="00343E3B"/>
    <w:rsid w:val="00344068"/>
    <w:rsid w:val="00344E0D"/>
    <w:rsid w:val="00344E56"/>
    <w:rsid w:val="00346B21"/>
    <w:rsid w:val="003471D2"/>
    <w:rsid w:val="00355F8B"/>
    <w:rsid w:val="00360BB9"/>
    <w:rsid w:val="003641ED"/>
    <w:rsid w:val="0036435C"/>
    <w:rsid w:val="003655AF"/>
    <w:rsid w:val="00370B30"/>
    <w:rsid w:val="00371E68"/>
    <w:rsid w:val="00374D8D"/>
    <w:rsid w:val="0037636E"/>
    <w:rsid w:val="00377474"/>
    <w:rsid w:val="003779D8"/>
    <w:rsid w:val="00380569"/>
    <w:rsid w:val="00381503"/>
    <w:rsid w:val="00382E55"/>
    <w:rsid w:val="003844BA"/>
    <w:rsid w:val="00386E61"/>
    <w:rsid w:val="003907C3"/>
    <w:rsid w:val="003916C5"/>
    <w:rsid w:val="00392694"/>
    <w:rsid w:val="00395C7F"/>
    <w:rsid w:val="003A22C6"/>
    <w:rsid w:val="003A2408"/>
    <w:rsid w:val="003A2D0C"/>
    <w:rsid w:val="003B18A7"/>
    <w:rsid w:val="003B3D1A"/>
    <w:rsid w:val="003B6CCD"/>
    <w:rsid w:val="003C06CD"/>
    <w:rsid w:val="003C0D1E"/>
    <w:rsid w:val="003C20EF"/>
    <w:rsid w:val="003C3FC4"/>
    <w:rsid w:val="003D2847"/>
    <w:rsid w:val="003D308F"/>
    <w:rsid w:val="003D348C"/>
    <w:rsid w:val="003D3CAC"/>
    <w:rsid w:val="003D4006"/>
    <w:rsid w:val="003D5975"/>
    <w:rsid w:val="003E1579"/>
    <w:rsid w:val="003E34F5"/>
    <w:rsid w:val="003E5093"/>
    <w:rsid w:val="003E5653"/>
    <w:rsid w:val="003E5B80"/>
    <w:rsid w:val="003E653A"/>
    <w:rsid w:val="003F0E25"/>
    <w:rsid w:val="003F2F55"/>
    <w:rsid w:val="003F516C"/>
    <w:rsid w:val="003F64B9"/>
    <w:rsid w:val="003F65BF"/>
    <w:rsid w:val="004002C2"/>
    <w:rsid w:val="00404DD1"/>
    <w:rsid w:val="00405107"/>
    <w:rsid w:val="004060C3"/>
    <w:rsid w:val="00406765"/>
    <w:rsid w:val="00414177"/>
    <w:rsid w:val="00415896"/>
    <w:rsid w:val="004177EC"/>
    <w:rsid w:val="00420569"/>
    <w:rsid w:val="00420AFF"/>
    <w:rsid w:val="004222AD"/>
    <w:rsid w:val="00432315"/>
    <w:rsid w:val="00433A03"/>
    <w:rsid w:val="004407D6"/>
    <w:rsid w:val="00441BCB"/>
    <w:rsid w:val="004427E6"/>
    <w:rsid w:val="0044319F"/>
    <w:rsid w:val="00445054"/>
    <w:rsid w:val="00446A1B"/>
    <w:rsid w:val="00446DAD"/>
    <w:rsid w:val="0045121D"/>
    <w:rsid w:val="00451B20"/>
    <w:rsid w:val="00455641"/>
    <w:rsid w:val="004573F7"/>
    <w:rsid w:val="004619B3"/>
    <w:rsid w:val="0046306D"/>
    <w:rsid w:val="0047056B"/>
    <w:rsid w:val="00470FB7"/>
    <w:rsid w:val="00471278"/>
    <w:rsid w:val="00471989"/>
    <w:rsid w:val="0047212C"/>
    <w:rsid w:val="00472B70"/>
    <w:rsid w:val="004771D1"/>
    <w:rsid w:val="0047733C"/>
    <w:rsid w:val="0048039E"/>
    <w:rsid w:val="00484C9A"/>
    <w:rsid w:val="00491440"/>
    <w:rsid w:val="0049326F"/>
    <w:rsid w:val="00493BAE"/>
    <w:rsid w:val="004969C8"/>
    <w:rsid w:val="0049776E"/>
    <w:rsid w:val="004A269A"/>
    <w:rsid w:val="004A301D"/>
    <w:rsid w:val="004A6E9D"/>
    <w:rsid w:val="004A7045"/>
    <w:rsid w:val="004B16A5"/>
    <w:rsid w:val="004B6392"/>
    <w:rsid w:val="004B6F5D"/>
    <w:rsid w:val="004B788C"/>
    <w:rsid w:val="004C30AD"/>
    <w:rsid w:val="004C50DA"/>
    <w:rsid w:val="004C5D23"/>
    <w:rsid w:val="004C6E85"/>
    <w:rsid w:val="004C7965"/>
    <w:rsid w:val="004D1ADE"/>
    <w:rsid w:val="004D2260"/>
    <w:rsid w:val="004D25F9"/>
    <w:rsid w:val="004D2616"/>
    <w:rsid w:val="004D2BD1"/>
    <w:rsid w:val="004D685D"/>
    <w:rsid w:val="004D6C74"/>
    <w:rsid w:val="004E3A46"/>
    <w:rsid w:val="004E3E97"/>
    <w:rsid w:val="004E5C32"/>
    <w:rsid w:val="004F19FD"/>
    <w:rsid w:val="00501AA7"/>
    <w:rsid w:val="00501BED"/>
    <w:rsid w:val="00502677"/>
    <w:rsid w:val="00503B36"/>
    <w:rsid w:val="00507AF2"/>
    <w:rsid w:val="00515354"/>
    <w:rsid w:val="00516F9B"/>
    <w:rsid w:val="00517657"/>
    <w:rsid w:val="00517E2A"/>
    <w:rsid w:val="00533290"/>
    <w:rsid w:val="0053474A"/>
    <w:rsid w:val="005349BD"/>
    <w:rsid w:val="00537539"/>
    <w:rsid w:val="005438E3"/>
    <w:rsid w:val="005446D6"/>
    <w:rsid w:val="005458B9"/>
    <w:rsid w:val="0054642F"/>
    <w:rsid w:val="00547FEE"/>
    <w:rsid w:val="0055096F"/>
    <w:rsid w:val="005603FA"/>
    <w:rsid w:val="00560BB8"/>
    <w:rsid w:val="0056118D"/>
    <w:rsid w:val="00564906"/>
    <w:rsid w:val="00564BC0"/>
    <w:rsid w:val="00566D68"/>
    <w:rsid w:val="00572A20"/>
    <w:rsid w:val="00577793"/>
    <w:rsid w:val="0058164B"/>
    <w:rsid w:val="0058470F"/>
    <w:rsid w:val="0058633B"/>
    <w:rsid w:val="00587858"/>
    <w:rsid w:val="00590A27"/>
    <w:rsid w:val="0059175D"/>
    <w:rsid w:val="00593E4B"/>
    <w:rsid w:val="00594570"/>
    <w:rsid w:val="00594AFE"/>
    <w:rsid w:val="005950C3"/>
    <w:rsid w:val="005A1001"/>
    <w:rsid w:val="005A429F"/>
    <w:rsid w:val="005A59BC"/>
    <w:rsid w:val="005B1261"/>
    <w:rsid w:val="005B266C"/>
    <w:rsid w:val="005B2840"/>
    <w:rsid w:val="005B3B88"/>
    <w:rsid w:val="005B47AB"/>
    <w:rsid w:val="005B51E4"/>
    <w:rsid w:val="005B6323"/>
    <w:rsid w:val="005B647D"/>
    <w:rsid w:val="005C0446"/>
    <w:rsid w:val="005C2A6F"/>
    <w:rsid w:val="005C2D2B"/>
    <w:rsid w:val="005C2E5C"/>
    <w:rsid w:val="005C3E5B"/>
    <w:rsid w:val="005C6593"/>
    <w:rsid w:val="005D1AAB"/>
    <w:rsid w:val="005E05FA"/>
    <w:rsid w:val="005E24FA"/>
    <w:rsid w:val="005E3960"/>
    <w:rsid w:val="005F0A53"/>
    <w:rsid w:val="005F11C0"/>
    <w:rsid w:val="005F615A"/>
    <w:rsid w:val="005F6A1A"/>
    <w:rsid w:val="005F7170"/>
    <w:rsid w:val="005F7AAA"/>
    <w:rsid w:val="005F7B20"/>
    <w:rsid w:val="00603B20"/>
    <w:rsid w:val="006070AD"/>
    <w:rsid w:val="00612D63"/>
    <w:rsid w:val="00613697"/>
    <w:rsid w:val="0061397F"/>
    <w:rsid w:val="006165CA"/>
    <w:rsid w:val="00617078"/>
    <w:rsid w:val="00621C2A"/>
    <w:rsid w:val="006229BB"/>
    <w:rsid w:val="00623D28"/>
    <w:rsid w:val="0062569F"/>
    <w:rsid w:val="00627D1B"/>
    <w:rsid w:val="00631491"/>
    <w:rsid w:val="00632653"/>
    <w:rsid w:val="00634130"/>
    <w:rsid w:val="006348CE"/>
    <w:rsid w:val="00637176"/>
    <w:rsid w:val="00643802"/>
    <w:rsid w:val="00644DC0"/>
    <w:rsid w:val="00647C65"/>
    <w:rsid w:val="00647C99"/>
    <w:rsid w:val="0064D10E"/>
    <w:rsid w:val="00651439"/>
    <w:rsid w:val="0065676C"/>
    <w:rsid w:val="00656F58"/>
    <w:rsid w:val="006579B3"/>
    <w:rsid w:val="006603AB"/>
    <w:rsid w:val="00661E6D"/>
    <w:rsid w:val="00662354"/>
    <w:rsid w:val="00665664"/>
    <w:rsid w:val="006656B6"/>
    <w:rsid w:val="006707A7"/>
    <w:rsid w:val="00670991"/>
    <w:rsid w:val="00670F6B"/>
    <w:rsid w:val="00671E7D"/>
    <w:rsid w:val="006737FC"/>
    <w:rsid w:val="006748F9"/>
    <w:rsid w:val="00682D64"/>
    <w:rsid w:val="00692A02"/>
    <w:rsid w:val="006937EC"/>
    <w:rsid w:val="006975D2"/>
    <w:rsid w:val="006A30D9"/>
    <w:rsid w:val="006A6872"/>
    <w:rsid w:val="006A7363"/>
    <w:rsid w:val="006B430F"/>
    <w:rsid w:val="006C3538"/>
    <w:rsid w:val="006D0797"/>
    <w:rsid w:val="006D548A"/>
    <w:rsid w:val="006D5E96"/>
    <w:rsid w:val="006D74FA"/>
    <w:rsid w:val="006D7C47"/>
    <w:rsid w:val="006E4519"/>
    <w:rsid w:val="006E55C8"/>
    <w:rsid w:val="006E7C25"/>
    <w:rsid w:val="006E7CA8"/>
    <w:rsid w:val="006F0641"/>
    <w:rsid w:val="006F21F9"/>
    <w:rsid w:val="006F292F"/>
    <w:rsid w:val="006F4389"/>
    <w:rsid w:val="006F49BC"/>
    <w:rsid w:val="006F557E"/>
    <w:rsid w:val="00701011"/>
    <w:rsid w:val="007016D1"/>
    <w:rsid w:val="00703922"/>
    <w:rsid w:val="00703B74"/>
    <w:rsid w:val="007106E4"/>
    <w:rsid w:val="00711B3B"/>
    <w:rsid w:val="00713CA5"/>
    <w:rsid w:val="00714C7A"/>
    <w:rsid w:val="00715649"/>
    <w:rsid w:val="00716017"/>
    <w:rsid w:val="00720B07"/>
    <w:rsid w:val="0072174F"/>
    <w:rsid w:val="00723228"/>
    <w:rsid w:val="00723A50"/>
    <w:rsid w:val="00724D35"/>
    <w:rsid w:val="00730CBE"/>
    <w:rsid w:val="00731647"/>
    <w:rsid w:val="00731700"/>
    <w:rsid w:val="007349ED"/>
    <w:rsid w:val="007364CB"/>
    <w:rsid w:val="0074185E"/>
    <w:rsid w:val="007421F6"/>
    <w:rsid w:val="00742295"/>
    <w:rsid w:val="00743BCA"/>
    <w:rsid w:val="00744D87"/>
    <w:rsid w:val="00746618"/>
    <w:rsid w:val="007471E4"/>
    <w:rsid w:val="00756855"/>
    <w:rsid w:val="00757B63"/>
    <w:rsid w:val="00761BE5"/>
    <w:rsid w:val="007642A3"/>
    <w:rsid w:val="007655BB"/>
    <w:rsid w:val="007663B6"/>
    <w:rsid w:val="00767CB5"/>
    <w:rsid w:val="00772A49"/>
    <w:rsid w:val="00773B44"/>
    <w:rsid w:val="00774C0B"/>
    <w:rsid w:val="00775720"/>
    <w:rsid w:val="00775D41"/>
    <w:rsid w:val="00777959"/>
    <w:rsid w:val="00780063"/>
    <w:rsid w:val="007845BA"/>
    <w:rsid w:val="00784E70"/>
    <w:rsid w:val="00791BB4"/>
    <w:rsid w:val="00791E37"/>
    <w:rsid w:val="00793EF7"/>
    <w:rsid w:val="00794153"/>
    <w:rsid w:val="0079450A"/>
    <w:rsid w:val="00795384"/>
    <w:rsid w:val="00797B05"/>
    <w:rsid w:val="007A0068"/>
    <w:rsid w:val="007A66C7"/>
    <w:rsid w:val="007A67B4"/>
    <w:rsid w:val="007A6A10"/>
    <w:rsid w:val="007B1E46"/>
    <w:rsid w:val="007B2355"/>
    <w:rsid w:val="007B33A5"/>
    <w:rsid w:val="007B7CD5"/>
    <w:rsid w:val="007C14B7"/>
    <w:rsid w:val="007C16A4"/>
    <w:rsid w:val="007C33DC"/>
    <w:rsid w:val="007C4AB5"/>
    <w:rsid w:val="007C4FEB"/>
    <w:rsid w:val="007D5E59"/>
    <w:rsid w:val="007D6BCA"/>
    <w:rsid w:val="007E1E40"/>
    <w:rsid w:val="007E207C"/>
    <w:rsid w:val="007E6E0B"/>
    <w:rsid w:val="0080181B"/>
    <w:rsid w:val="00801F68"/>
    <w:rsid w:val="00810104"/>
    <w:rsid w:val="0081272E"/>
    <w:rsid w:val="00812BBD"/>
    <w:rsid w:val="00820447"/>
    <w:rsid w:val="0082076D"/>
    <w:rsid w:val="00821105"/>
    <w:rsid w:val="00821E00"/>
    <w:rsid w:val="00821F0C"/>
    <w:rsid w:val="00822CBE"/>
    <w:rsid w:val="00826460"/>
    <w:rsid w:val="00830182"/>
    <w:rsid w:val="008303E7"/>
    <w:rsid w:val="0083147A"/>
    <w:rsid w:val="00832785"/>
    <w:rsid w:val="008350EA"/>
    <w:rsid w:val="008358C9"/>
    <w:rsid w:val="008414E4"/>
    <w:rsid w:val="00841FB3"/>
    <w:rsid w:val="00843B2E"/>
    <w:rsid w:val="0084666C"/>
    <w:rsid w:val="00847DEE"/>
    <w:rsid w:val="00851168"/>
    <w:rsid w:val="00851BD9"/>
    <w:rsid w:val="0085227D"/>
    <w:rsid w:val="008523B0"/>
    <w:rsid w:val="008568B6"/>
    <w:rsid w:val="00861A38"/>
    <w:rsid w:val="00873579"/>
    <w:rsid w:val="00873910"/>
    <w:rsid w:val="00876C3E"/>
    <w:rsid w:val="00876EC8"/>
    <w:rsid w:val="008779ED"/>
    <w:rsid w:val="00877F41"/>
    <w:rsid w:val="008828ED"/>
    <w:rsid w:val="008834B6"/>
    <w:rsid w:val="00891050"/>
    <w:rsid w:val="0089128C"/>
    <w:rsid w:val="008914C3"/>
    <w:rsid w:val="008920EE"/>
    <w:rsid w:val="008926D8"/>
    <w:rsid w:val="008939A1"/>
    <w:rsid w:val="00894577"/>
    <w:rsid w:val="0089629A"/>
    <w:rsid w:val="008A2645"/>
    <w:rsid w:val="008A36BE"/>
    <w:rsid w:val="008A545F"/>
    <w:rsid w:val="008A671E"/>
    <w:rsid w:val="008A673B"/>
    <w:rsid w:val="008B1C00"/>
    <w:rsid w:val="008B383A"/>
    <w:rsid w:val="008B3FAA"/>
    <w:rsid w:val="008B4D94"/>
    <w:rsid w:val="008C1633"/>
    <w:rsid w:val="008C6F08"/>
    <w:rsid w:val="008D062C"/>
    <w:rsid w:val="008D2639"/>
    <w:rsid w:val="008D2CFA"/>
    <w:rsid w:val="008D3214"/>
    <w:rsid w:val="008D3D21"/>
    <w:rsid w:val="008D48AB"/>
    <w:rsid w:val="008D63FF"/>
    <w:rsid w:val="008E26A7"/>
    <w:rsid w:val="008E5CE5"/>
    <w:rsid w:val="008E6A46"/>
    <w:rsid w:val="008E7685"/>
    <w:rsid w:val="008F06A5"/>
    <w:rsid w:val="008F06EE"/>
    <w:rsid w:val="008F0C8E"/>
    <w:rsid w:val="008F1918"/>
    <w:rsid w:val="009031B0"/>
    <w:rsid w:val="00903C16"/>
    <w:rsid w:val="00906205"/>
    <w:rsid w:val="00907D4D"/>
    <w:rsid w:val="009131E2"/>
    <w:rsid w:val="00914AC2"/>
    <w:rsid w:val="009155AF"/>
    <w:rsid w:val="009170C5"/>
    <w:rsid w:val="00917760"/>
    <w:rsid w:val="0092591B"/>
    <w:rsid w:val="00927C6F"/>
    <w:rsid w:val="00930EB7"/>
    <w:rsid w:val="00933D29"/>
    <w:rsid w:val="00936726"/>
    <w:rsid w:val="009417EA"/>
    <w:rsid w:val="009419DA"/>
    <w:rsid w:val="00946864"/>
    <w:rsid w:val="00950BA2"/>
    <w:rsid w:val="009571FB"/>
    <w:rsid w:val="00967C3C"/>
    <w:rsid w:val="00971A78"/>
    <w:rsid w:val="00982635"/>
    <w:rsid w:val="009845F6"/>
    <w:rsid w:val="00987AE4"/>
    <w:rsid w:val="00987D1C"/>
    <w:rsid w:val="009968D9"/>
    <w:rsid w:val="00996BAA"/>
    <w:rsid w:val="009A510C"/>
    <w:rsid w:val="009A73C4"/>
    <w:rsid w:val="009B2B55"/>
    <w:rsid w:val="009B45D2"/>
    <w:rsid w:val="009B51A3"/>
    <w:rsid w:val="009C13AB"/>
    <w:rsid w:val="009D5A29"/>
    <w:rsid w:val="009D72CA"/>
    <w:rsid w:val="009E008E"/>
    <w:rsid w:val="009E1271"/>
    <w:rsid w:val="009E31BD"/>
    <w:rsid w:val="009E5068"/>
    <w:rsid w:val="009F4A06"/>
    <w:rsid w:val="009F4C97"/>
    <w:rsid w:val="009F75DE"/>
    <w:rsid w:val="00A03654"/>
    <w:rsid w:val="00A058BE"/>
    <w:rsid w:val="00A066E2"/>
    <w:rsid w:val="00A1141F"/>
    <w:rsid w:val="00A14C00"/>
    <w:rsid w:val="00A17F8B"/>
    <w:rsid w:val="00A24734"/>
    <w:rsid w:val="00A254D5"/>
    <w:rsid w:val="00A32C3D"/>
    <w:rsid w:val="00A40AB1"/>
    <w:rsid w:val="00A43721"/>
    <w:rsid w:val="00A43755"/>
    <w:rsid w:val="00A47305"/>
    <w:rsid w:val="00A47A99"/>
    <w:rsid w:val="00A503B1"/>
    <w:rsid w:val="00A53795"/>
    <w:rsid w:val="00A5476C"/>
    <w:rsid w:val="00A6116C"/>
    <w:rsid w:val="00A618EF"/>
    <w:rsid w:val="00A6691F"/>
    <w:rsid w:val="00A7177C"/>
    <w:rsid w:val="00A728A1"/>
    <w:rsid w:val="00A73409"/>
    <w:rsid w:val="00A80A19"/>
    <w:rsid w:val="00A839F8"/>
    <w:rsid w:val="00A87ACA"/>
    <w:rsid w:val="00A901F9"/>
    <w:rsid w:val="00A91D81"/>
    <w:rsid w:val="00A97B03"/>
    <w:rsid w:val="00AA311B"/>
    <w:rsid w:val="00AA4083"/>
    <w:rsid w:val="00AB13AD"/>
    <w:rsid w:val="00AB165F"/>
    <w:rsid w:val="00AB436C"/>
    <w:rsid w:val="00AD3ABE"/>
    <w:rsid w:val="00AD3B20"/>
    <w:rsid w:val="00AD4152"/>
    <w:rsid w:val="00AE2F89"/>
    <w:rsid w:val="00AE45D3"/>
    <w:rsid w:val="00AE5B17"/>
    <w:rsid w:val="00AE5F87"/>
    <w:rsid w:val="00AE6AE1"/>
    <w:rsid w:val="00AF0B9F"/>
    <w:rsid w:val="00AF1D63"/>
    <w:rsid w:val="00AF4275"/>
    <w:rsid w:val="00AF62EA"/>
    <w:rsid w:val="00AF6D6B"/>
    <w:rsid w:val="00B019C8"/>
    <w:rsid w:val="00B023B4"/>
    <w:rsid w:val="00B03950"/>
    <w:rsid w:val="00B069B9"/>
    <w:rsid w:val="00B10386"/>
    <w:rsid w:val="00B103CA"/>
    <w:rsid w:val="00B10704"/>
    <w:rsid w:val="00B1328F"/>
    <w:rsid w:val="00B20D21"/>
    <w:rsid w:val="00B21582"/>
    <w:rsid w:val="00B220E7"/>
    <w:rsid w:val="00B2504F"/>
    <w:rsid w:val="00B2715E"/>
    <w:rsid w:val="00B2753D"/>
    <w:rsid w:val="00B4029E"/>
    <w:rsid w:val="00B42469"/>
    <w:rsid w:val="00B42AA3"/>
    <w:rsid w:val="00B4452C"/>
    <w:rsid w:val="00B4471E"/>
    <w:rsid w:val="00B44C51"/>
    <w:rsid w:val="00B52CF8"/>
    <w:rsid w:val="00B6142C"/>
    <w:rsid w:val="00B63CE2"/>
    <w:rsid w:val="00B650BD"/>
    <w:rsid w:val="00B66F13"/>
    <w:rsid w:val="00B7689D"/>
    <w:rsid w:val="00B803B8"/>
    <w:rsid w:val="00B814E3"/>
    <w:rsid w:val="00B8529C"/>
    <w:rsid w:val="00B90196"/>
    <w:rsid w:val="00B90F5C"/>
    <w:rsid w:val="00B95C12"/>
    <w:rsid w:val="00BA021A"/>
    <w:rsid w:val="00BA2983"/>
    <w:rsid w:val="00BA5A9D"/>
    <w:rsid w:val="00BA6F28"/>
    <w:rsid w:val="00BB4915"/>
    <w:rsid w:val="00BC4E70"/>
    <w:rsid w:val="00BC5677"/>
    <w:rsid w:val="00BC7AA4"/>
    <w:rsid w:val="00BD0823"/>
    <w:rsid w:val="00BD0E2A"/>
    <w:rsid w:val="00BD271E"/>
    <w:rsid w:val="00BD368B"/>
    <w:rsid w:val="00BD3F5A"/>
    <w:rsid w:val="00BD5F6D"/>
    <w:rsid w:val="00BE02EC"/>
    <w:rsid w:val="00BE1576"/>
    <w:rsid w:val="00BE2A4E"/>
    <w:rsid w:val="00BE2F24"/>
    <w:rsid w:val="00BE36EA"/>
    <w:rsid w:val="00BE536F"/>
    <w:rsid w:val="00BF1D09"/>
    <w:rsid w:val="00BF765F"/>
    <w:rsid w:val="00C00BD9"/>
    <w:rsid w:val="00C131DB"/>
    <w:rsid w:val="00C14621"/>
    <w:rsid w:val="00C17AC1"/>
    <w:rsid w:val="00C20DD9"/>
    <w:rsid w:val="00C27544"/>
    <w:rsid w:val="00C309DF"/>
    <w:rsid w:val="00C3152B"/>
    <w:rsid w:val="00C31D72"/>
    <w:rsid w:val="00C34622"/>
    <w:rsid w:val="00C347EF"/>
    <w:rsid w:val="00C351E8"/>
    <w:rsid w:val="00C35B6D"/>
    <w:rsid w:val="00C35D04"/>
    <w:rsid w:val="00C36B77"/>
    <w:rsid w:val="00C404F0"/>
    <w:rsid w:val="00C4083E"/>
    <w:rsid w:val="00C41473"/>
    <w:rsid w:val="00C420EB"/>
    <w:rsid w:val="00C437E7"/>
    <w:rsid w:val="00C43853"/>
    <w:rsid w:val="00C50494"/>
    <w:rsid w:val="00C555BB"/>
    <w:rsid w:val="00C56367"/>
    <w:rsid w:val="00C577CA"/>
    <w:rsid w:val="00C578AD"/>
    <w:rsid w:val="00C62803"/>
    <w:rsid w:val="00C631B2"/>
    <w:rsid w:val="00C63C7E"/>
    <w:rsid w:val="00C646E2"/>
    <w:rsid w:val="00C65D2A"/>
    <w:rsid w:val="00C65EF7"/>
    <w:rsid w:val="00C67708"/>
    <w:rsid w:val="00C83A5F"/>
    <w:rsid w:val="00C8717A"/>
    <w:rsid w:val="00C9525F"/>
    <w:rsid w:val="00C96C30"/>
    <w:rsid w:val="00C96E0E"/>
    <w:rsid w:val="00CA1954"/>
    <w:rsid w:val="00CA22D0"/>
    <w:rsid w:val="00CA278B"/>
    <w:rsid w:val="00CB1698"/>
    <w:rsid w:val="00CB268A"/>
    <w:rsid w:val="00CB31B4"/>
    <w:rsid w:val="00CB3753"/>
    <w:rsid w:val="00CB457D"/>
    <w:rsid w:val="00CB5F57"/>
    <w:rsid w:val="00CC2D94"/>
    <w:rsid w:val="00CC48AB"/>
    <w:rsid w:val="00CE1706"/>
    <w:rsid w:val="00CE2839"/>
    <w:rsid w:val="00CE34C7"/>
    <w:rsid w:val="00CE488E"/>
    <w:rsid w:val="00CF0B16"/>
    <w:rsid w:val="00CF2245"/>
    <w:rsid w:val="00CF29EE"/>
    <w:rsid w:val="00CF338D"/>
    <w:rsid w:val="00CF58F8"/>
    <w:rsid w:val="00CF5E39"/>
    <w:rsid w:val="00CF6D7F"/>
    <w:rsid w:val="00D007AC"/>
    <w:rsid w:val="00D00A31"/>
    <w:rsid w:val="00D057EB"/>
    <w:rsid w:val="00D05B2B"/>
    <w:rsid w:val="00D11210"/>
    <w:rsid w:val="00D1314C"/>
    <w:rsid w:val="00D13399"/>
    <w:rsid w:val="00D16446"/>
    <w:rsid w:val="00D2004A"/>
    <w:rsid w:val="00D2017F"/>
    <w:rsid w:val="00D248A0"/>
    <w:rsid w:val="00D2634C"/>
    <w:rsid w:val="00D26C62"/>
    <w:rsid w:val="00D33C65"/>
    <w:rsid w:val="00D346F5"/>
    <w:rsid w:val="00D34BA3"/>
    <w:rsid w:val="00D411F5"/>
    <w:rsid w:val="00D5065A"/>
    <w:rsid w:val="00D516DA"/>
    <w:rsid w:val="00D5173A"/>
    <w:rsid w:val="00D54DA9"/>
    <w:rsid w:val="00D60423"/>
    <w:rsid w:val="00D60B07"/>
    <w:rsid w:val="00D6174F"/>
    <w:rsid w:val="00D67C60"/>
    <w:rsid w:val="00D712B1"/>
    <w:rsid w:val="00D71F84"/>
    <w:rsid w:val="00D76F0D"/>
    <w:rsid w:val="00D804F8"/>
    <w:rsid w:val="00D80C70"/>
    <w:rsid w:val="00D87024"/>
    <w:rsid w:val="00D901D1"/>
    <w:rsid w:val="00D90245"/>
    <w:rsid w:val="00D9296A"/>
    <w:rsid w:val="00D95EA0"/>
    <w:rsid w:val="00D96480"/>
    <w:rsid w:val="00D97569"/>
    <w:rsid w:val="00D97935"/>
    <w:rsid w:val="00DA0A99"/>
    <w:rsid w:val="00DA0D34"/>
    <w:rsid w:val="00DA0DFC"/>
    <w:rsid w:val="00DA2589"/>
    <w:rsid w:val="00DA3623"/>
    <w:rsid w:val="00DA4EC5"/>
    <w:rsid w:val="00DA79C2"/>
    <w:rsid w:val="00DB0345"/>
    <w:rsid w:val="00DB1230"/>
    <w:rsid w:val="00DB1497"/>
    <w:rsid w:val="00DB17AE"/>
    <w:rsid w:val="00DB3059"/>
    <w:rsid w:val="00DB4BA2"/>
    <w:rsid w:val="00DB55D2"/>
    <w:rsid w:val="00DB67A3"/>
    <w:rsid w:val="00DC0ED3"/>
    <w:rsid w:val="00DC14DB"/>
    <w:rsid w:val="00DC7850"/>
    <w:rsid w:val="00DD49E5"/>
    <w:rsid w:val="00DD5461"/>
    <w:rsid w:val="00DD6C41"/>
    <w:rsid w:val="00DE0E9E"/>
    <w:rsid w:val="00DE2FCF"/>
    <w:rsid w:val="00DF1675"/>
    <w:rsid w:val="00DF1FB6"/>
    <w:rsid w:val="00DF203D"/>
    <w:rsid w:val="00DF4A8E"/>
    <w:rsid w:val="00DF72D3"/>
    <w:rsid w:val="00DF7380"/>
    <w:rsid w:val="00E01F94"/>
    <w:rsid w:val="00E027D3"/>
    <w:rsid w:val="00E0383A"/>
    <w:rsid w:val="00E03845"/>
    <w:rsid w:val="00E03CFE"/>
    <w:rsid w:val="00E0643C"/>
    <w:rsid w:val="00E065D9"/>
    <w:rsid w:val="00E074C4"/>
    <w:rsid w:val="00E075E8"/>
    <w:rsid w:val="00E0A54F"/>
    <w:rsid w:val="00E16A0F"/>
    <w:rsid w:val="00E173AB"/>
    <w:rsid w:val="00E21432"/>
    <w:rsid w:val="00E21C70"/>
    <w:rsid w:val="00E22593"/>
    <w:rsid w:val="00E24DF5"/>
    <w:rsid w:val="00E26F9B"/>
    <w:rsid w:val="00E30755"/>
    <w:rsid w:val="00E35A49"/>
    <w:rsid w:val="00E35D7C"/>
    <w:rsid w:val="00E35F48"/>
    <w:rsid w:val="00E41CF3"/>
    <w:rsid w:val="00E4286F"/>
    <w:rsid w:val="00E43696"/>
    <w:rsid w:val="00E4375B"/>
    <w:rsid w:val="00E44050"/>
    <w:rsid w:val="00E44C52"/>
    <w:rsid w:val="00E46B17"/>
    <w:rsid w:val="00E52F5A"/>
    <w:rsid w:val="00E57F12"/>
    <w:rsid w:val="00E62195"/>
    <w:rsid w:val="00E627C7"/>
    <w:rsid w:val="00E67DD1"/>
    <w:rsid w:val="00E75551"/>
    <w:rsid w:val="00E81810"/>
    <w:rsid w:val="00E83DE0"/>
    <w:rsid w:val="00E85162"/>
    <w:rsid w:val="00E97144"/>
    <w:rsid w:val="00E97209"/>
    <w:rsid w:val="00EA03B5"/>
    <w:rsid w:val="00EA0570"/>
    <w:rsid w:val="00EA25C3"/>
    <w:rsid w:val="00EA46FB"/>
    <w:rsid w:val="00EA5879"/>
    <w:rsid w:val="00EA7319"/>
    <w:rsid w:val="00EA7B4F"/>
    <w:rsid w:val="00EA7F74"/>
    <w:rsid w:val="00EB0E0F"/>
    <w:rsid w:val="00EB1334"/>
    <w:rsid w:val="00EB28CA"/>
    <w:rsid w:val="00EB3114"/>
    <w:rsid w:val="00EC26B3"/>
    <w:rsid w:val="00ED157D"/>
    <w:rsid w:val="00ED23A6"/>
    <w:rsid w:val="00ED263F"/>
    <w:rsid w:val="00ED42E6"/>
    <w:rsid w:val="00ED7396"/>
    <w:rsid w:val="00ED7B85"/>
    <w:rsid w:val="00ED7C7B"/>
    <w:rsid w:val="00EE0CB7"/>
    <w:rsid w:val="00EE2BA9"/>
    <w:rsid w:val="00EE3A32"/>
    <w:rsid w:val="00EE59D4"/>
    <w:rsid w:val="00EE75D3"/>
    <w:rsid w:val="00EF0B9E"/>
    <w:rsid w:val="00EF1701"/>
    <w:rsid w:val="00EF350B"/>
    <w:rsid w:val="00F00676"/>
    <w:rsid w:val="00F03194"/>
    <w:rsid w:val="00F04782"/>
    <w:rsid w:val="00F05302"/>
    <w:rsid w:val="00F05FDA"/>
    <w:rsid w:val="00F06907"/>
    <w:rsid w:val="00F104A5"/>
    <w:rsid w:val="00F17BBC"/>
    <w:rsid w:val="00F20F13"/>
    <w:rsid w:val="00F23267"/>
    <w:rsid w:val="00F2570F"/>
    <w:rsid w:val="00F264DE"/>
    <w:rsid w:val="00F26D08"/>
    <w:rsid w:val="00F3311B"/>
    <w:rsid w:val="00F35AAF"/>
    <w:rsid w:val="00F40D95"/>
    <w:rsid w:val="00F440BF"/>
    <w:rsid w:val="00F452E1"/>
    <w:rsid w:val="00F45955"/>
    <w:rsid w:val="00F479CB"/>
    <w:rsid w:val="00F60B52"/>
    <w:rsid w:val="00F60EF4"/>
    <w:rsid w:val="00F64E73"/>
    <w:rsid w:val="00F6640D"/>
    <w:rsid w:val="00F74C37"/>
    <w:rsid w:val="00F76720"/>
    <w:rsid w:val="00F91BE1"/>
    <w:rsid w:val="00F91FFF"/>
    <w:rsid w:val="00F93F7C"/>
    <w:rsid w:val="00F94222"/>
    <w:rsid w:val="00FA3CAB"/>
    <w:rsid w:val="00FB044D"/>
    <w:rsid w:val="00FB08C9"/>
    <w:rsid w:val="00FB0E78"/>
    <w:rsid w:val="00FB506E"/>
    <w:rsid w:val="00FB5ACC"/>
    <w:rsid w:val="00FC178A"/>
    <w:rsid w:val="00FC2338"/>
    <w:rsid w:val="00FC3C10"/>
    <w:rsid w:val="00FD0BE9"/>
    <w:rsid w:val="00FD26C6"/>
    <w:rsid w:val="00FD4B66"/>
    <w:rsid w:val="00FD535F"/>
    <w:rsid w:val="00FD54FC"/>
    <w:rsid w:val="00FE6118"/>
    <w:rsid w:val="00FE6B2F"/>
    <w:rsid w:val="00FE7173"/>
    <w:rsid w:val="00FF2A69"/>
    <w:rsid w:val="00FF65BD"/>
    <w:rsid w:val="02A5D5AD"/>
    <w:rsid w:val="03421BB4"/>
    <w:rsid w:val="04966199"/>
    <w:rsid w:val="058BAF2B"/>
    <w:rsid w:val="05DD554E"/>
    <w:rsid w:val="06362162"/>
    <w:rsid w:val="068DDC27"/>
    <w:rsid w:val="06A0B2E3"/>
    <w:rsid w:val="06CAB3BA"/>
    <w:rsid w:val="071AFBCB"/>
    <w:rsid w:val="074FE6D3"/>
    <w:rsid w:val="079165D1"/>
    <w:rsid w:val="0829AC88"/>
    <w:rsid w:val="091033EA"/>
    <w:rsid w:val="0A0C9EE7"/>
    <w:rsid w:val="0A99FBF4"/>
    <w:rsid w:val="0B57C1AC"/>
    <w:rsid w:val="0B614D4A"/>
    <w:rsid w:val="0B798420"/>
    <w:rsid w:val="0D155481"/>
    <w:rsid w:val="0E383F58"/>
    <w:rsid w:val="0E41C601"/>
    <w:rsid w:val="0E772F1B"/>
    <w:rsid w:val="0EC556A0"/>
    <w:rsid w:val="107794E5"/>
    <w:rsid w:val="10B2E7B6"/>
    <w:rsid w:val="110291AB"/>
    <w:rsid w:val="1152BC5B"/>
    <w:rsid w:val="11D08ECE"/>
    <w:rsid w:val="123115BF"/>
    <w:rsid w:val="123941CD"/>
    <w:rsid w:val="15082F90"/>
    <w:rsid w:val="154A21D4"/>
    <w:rsid w:val="168F808E"/>
    <w:rsid w:val="171B45B5"/>
    <w:rsid w:val="174D858C"/>
    <w:rsid w:val="17D72A2D"/>
    <w:rsid w:val="17F28302"/>
    <w:rsid w:val="183713E4"/>
    <w:rsid w:val="1840A533"/>
    <w:rsid w:val="1879B27A"/>
    <w:rsid w:val="18B9AF85"/>
    <w:rsid w:val="19127E5D"/>
    <w:rsid w:val="19EF3283"/>
    <w:rsid w:val="1A1AC80E"/>
    <w:rsid w:val="1B64121E"/>
    <w:rsid w:val="1B8F8396"/>
    <w:rsid w:val="1C249D3A"/>
    <w:rsid w:val="1CAA9B50"/>
    <w:rsid w:val="1CC37436"/>
    <w:rsid w:val="1DF992CF"/>
    <w:rsid w:val="1E1A47BB"/>
    <w:rsid w:val="1EB92B97"/>
    <w:rsid w:val="1EF73A8B"/>
    <w:rsid w:val="1F0E1451"/>
    <w:rsid w:val="205C9584"/>
    <w:rsid w:val="20D1BE3C"/>
    <w:rsid w:val="2126847F"/>
    <w:rsid w:val="21467660"/>
    <w:rsid w:val="2171634C"/>
    <w:rsid w:val="21C38F8D"/>
    <w:rsid w:val="22F5E8DA"/>
    <w:rsid w:val="22FFC13C"/>
    <w:rsid w:val="237099AE"/>
    <w:rsid w:val="24688CA4"/>
    <w:rsid w:val="249043FD"/>
    <w:rsid w:val="25C900BE"/>
    <w:rsid w:val="26393C92"/>
    <w:rsid w:val="2678B504"/>
    <w:rsid w:val="26E8C98C"/>
    <w:rsid w:val="2721AA44"/>
    <w:rsid w:val="27990C20"/>
    <w:rsid w:val="291A0982"/>
    <w:rsid w:val="29FFF6F1"/>
    <w:rsid w:val="2A426A08"/>
    <w:rsid w:val="2AB9860D"/>
    <w:rsid w:val="2BC01522"/>
    <w:rsid w:val="2C6A336F"/>
    <w:rsid w:val="2D237364"/>
    <w:rsid w:val="2D3ADD7F"/>
    <w:rsid w:val="2D5791B1"/>
    <w:rsid w:val="2D67202F"/>
    <w:rsid w:val="2DC212DC"/>
    <w:rsid w:val="2E2041F4"/>
    <w:rsid w:val="2E337EEC"/>
    <w:rsid w:val="2FAEF420"/>
    <w:rsid w:val="300841ED"/>
    <w:rsid w:val="315EA2CF"/>
    <w:rsid w:val="3363988B"/>
    <w:rsid w:val="3378CB80"/>
    <w:rsid w:val="3440A457"/>
    <w:rsid w:val="34C12845"/>
    <w:rsid w:val="34D9DD40"/>
    <w:rsid w:val="35D5F60D"/>
    <w:rsid w:val="3612FDD9"/>
    <w:rsid w:val="365EB7BB"/>
    <w:rsid w:val="3672FE15"/>
    <w:rsid w:val="37423BF6"/>
    <w:rsid w:val="375B14DC"/>
    <w:rsid w:val="376BE85F"/>
    <w:rsid w:val="37B2CFA1"/>
    <w:rsid w:val="37E27E7D"/>
    <w:rsid w:val="38444E53"/>
    <w:rsid w:val="38613EBE"/>
    <w:rsid w:val="394DAE7B"/>
    <w:rsid w:val="3A686F10"/>
    <w:rsid w:val="3ACE53A9"/>
    <w:rsid w:val="3AE4D86A"/>
    <w:rsid w:val="3B651C8C"/>
    <w:rsid w:val="3BF357EE"/>
    <w:rsid w:val="3C9B82DF"/>
    <w:rsid w:val="3DA00FD2"/>
    <w:rsid w:val="3DFEA41A"/>
    <w:rsid w:val="3E33503B"/>
    <w:rsid w:val="3E7644D6"/>
    <w:rsid w:val="3E914B31"/>
    <w:rsid w:val="4158C060"/>
    <w:rsid w:val="4159DAA7"/>
    <w:rsid w:val="4284D4B5"/>
    <w:rsid w:val="42F490C1"/>
    <w:rsid w:val="43C83053"/>
    <w:rsid w:val="449152A9"/>
    <w:rsid w:val="456400B4"/>
    <w:rsid w:val="45B1035A"/>
    <w:rsid w:val="46291991"/>
    <w:rsid w:val="46BB7EE6"/>
    <w:rsid w:val="474885AF"/>
    <w:rsid w:val="47C801E4"/>
    <w:rsid w:val="47E90B3E"/>
    <w:rsid w:val="48C81218"/>
    <w:rsid w:val="48CDC8FC"/>
    <w:rsid w:val="49262CEA"/>
    <w:rsid w:val="49B36A24"/>
    <w:rsid w:val="4B141508"/>
    <w:rsid w:val="4C146E37"/>
    <w:rsid w:val="4C9D396F"/>
    <w:rsid w:val="4CD6799A"/>
    <w:rsid w:val="4D2D0C2A"/>
    <w:rsid w:val="4D5BDB15"/>
    <w:rsid w:val="4DDAD48F"/>
    <w:rsid w:val="4F6E262F"/>
    <w:rsid w:val="4F9FEF29"/>
    <w:rsid w:val="51524C9E"/>
    <w:rsid w:val="517035CE"/>
    <w:rsid w:val="5170AA92"/>
    <w:rsid w:val="534223B6"/>
    <w:rsid w:val="53878ADF"/>
    <w:rsid w:val="53A260EB"/>
    <w:rsid w:val="5413D61F"/>
    <w:rsid w:val="54BCA405"/>
    <w:rsid w:val="56B69C0B"/>
    <w:rsid w:val="56BBFD10"/>
    <w:rsid w:val="5704B90D"/>
    <w:rsid w:val="5716CFAB"/>
    <w:rsid w:val="5A149F1C"/>
    <w:rsid w:val="5BE52524"/>
    <w:rsid w:val="5C237B0E"/>
    <w:rsid w:val="5C88A2FB"/>
    <w:rsid w:val="5D8CA988"/>
    <w:rsid w:val="5E2D068F"/>
    <w:rsid w:val="5F0FCAF2"/>
    <w:rsid w:val="5F56ECF0"/>
    <w:rsid w:val="5FE007AE"/>
    <w:rsid w:val="6074F671"/>
    <w:rsid w:val="609AFF2B"/>
    <w:rsid w:val="60AB9B53"/>
    <w:rsid w:val="60F2BD51"/>
    <w:rsid w:val="61B7B052"/>
    <w:rsid w:val="620F540B"/>
    <w:rsid w:val="623E28FB"/>
    <w:rsid w:val="62AF8301"/>
    <w:rsid w:val="63D9F95C"/>
    <w:rsid w:val="63FB72EB"/>
    <w:rsid w:val="656C3370"/>
    <w:rsid w:val="662821EE"/>
    <w:rsid w:val="6651F1F5"/>
    <w:rsid w:val="66B9F167"/>
    <w:rsid w:val="685BA499"/>
    <w:rsid w:val="686D93E2"/>
    <w:rsid w:val="68800856"/>
    <w:rsid w:val="68D0AA76"/>
    <w:rsid w:val="68F7AA08"/>
    <w:rsid w:val="6905BCBC"/>
    <w:rsid w:val="6917FE4A"/>
    <w:rsid w:val="698953C8"/>
    <w:rsid w:val="69C9DEE3"/>
    <w:rsid w:val="6A355A28"/>
    <w:rsid w:val="6A72A1F5"/>
    <w:rsid w:val="6AB3CEAB"/>
    <w:rsid w:val="6AD47C53"/>
    <w:rsid w:val="6B348659"/>
    <w:rsid w:val="6B695945"/>
    <w:rsid w:val="6B9B0122"/>
    <w:rsid w:val="6C0E7256"/>
    <w:rsid w:val="6C3D5D7E"/>
    <w:rsid w:val="6CE866EF"/>
    <w:rsid w:val="6D1F5E7A"/>
    <w:rsid w:val="6D6365FB"/>
    <w:rsid w:val="6DAA42B7"/>
    <w:rsid w:val="6DD9C45C"/>
    <w:rsid w:val="6E6FC5B9"/>
    <w:rsid w:val="6F0FA374"/>
    <w:rsid w:val="6F26C39D"/>
    <w:rsid w:val="6F2F716D"/>
    <w:rsid w:val="6FCB5FE7"/>
    <w:rsid w:val="7118A782"/>
    <w:rsid w:val="7121ECD2"/>
    <w:rsid w:val="7137A5C6"/>
    <w:rsid w:val="720DC23F"/>
    <w:rsid w:val="72151F92"/>
    <w:rsid w:val="721850D7"/>
    <w:rsid w:val="73979CA1"/>
    <w:rsid w:val="73DDC320"/>
    <w:rsid w:val="74D85093"/>
    <w:rsid w:val="75711E32"/>
    <w:rsid w:val="75A6F2DF"/>
    <w:rsid w:val="75F04CD1"/>
    <w:rsid w:val="761C4313"/>
    <w:rsid w:val="76D05A86"/>
    <w:rsid w:val="76E6B870"/>
    <w:rsid w:val="7712F0B2"/>
    <w:rsid w:val="7738EE27"/>
    <w:rsid w:val="775124FD"/>
    <w:rsid w:val="794ABD86"/>
    <w:rsid w:val="7A708EE9"/>
    <w:rsid w:val="7BD89A26"/>
    <w:rsid w:val="7C805691"/>
    <w:rsid w:val="7CF6A04C"/>
    <w:rsid w:val="7D6CBA53"/>
    <w:rsid w:val="7E719A02"/>
    <w:rsid w:val="7E98C2CD"/>
    <w:rsid w:val="7EE74658"/>
    <w:rsid w:val="7EF72A6C"/>
    <w:rsid w:val="7F309522"/>
    <w:rsid w:val="7FD1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6E919B"/>
  <w15:docId w15:val="{2EE289AD-520B-4AB4-8C9D-6D1957DC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AD"/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7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F7380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F7380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F7380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  <w:lang w:eastAsia="pt-BR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bttulo">
    <w:name w:val="Subtitle"/>
    <w:basedOn w:val="Normal"/>
    <w:next w:val="Normal"/>
    <w:link w:val="SubttuloChar"/>
    <w:uiPriority w:val="11"/>
    <w:qFormat/>
    <w:rsid w:val="00DD6C4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6C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1-Muralis">
    <w:name w:val="Estilo 1 - Muralis"/>
    <w:basedOn w:val="Normal"/>
    <w:link w:val="Estilo1-MuralisChar"/>
    <w:uiPriority w:val="1"/>
    <w:qFormat/>
    <w:rsid w:val="3ACE53A9"/>
    <w:pPr>
      <w:spacing w:after="0"/>
      <w:ind w:left="720" w:hanging="360"/>
      <w:jc w:val="both"/>
      <w:outlineLvl w:val="0"/>
    </w:pPr>
    <w:rPr>
      <w:rFonts w:ascii="Eurostile LT Std" w:eastAsia="Times New Roman" w:hAnsi="Eurostile LT Std" w:cs="Times New Roman"/>
      <w:b/>
      <w:bCs/>
      <w:color w:val="000000" w:themeColor="text1"/>
      <w:sz w:val="24"/>
      <w:szCs w:val="24"/>
      <w:lang w:eastAsia="pt-BR"/>
    </w:rPr>
  </w:style>
  <w:style w:type="character" w:customStyle="1" w:styleId="Estilo1-MuralisChar">
    <w:name w:val="Estilo 1 - Muralis Char"/>
    <w:basedOn w:val="Fontepargpadro"/>
    <w:link w:val="Estilo1-Muralis"/>
    <w:uiPriority w:val="1"/>
    <w:rsid w:val="3ACE53A9"/>
    <w:rPr>
      <w:rFonts w:ascii="Eurostile LT Std" w:eastAsia="Times New Roman" w:hAnsi="Eurostile LT Std"/>
      <w:b/>
      <w:bCs/>
      <w:color w:val="000000" w:themeColor="text1"/>
      <w:lang w:eastAsia="pt-BR"/>
    </w:rPr>
  </w:style>
  <w:style w:type="character" w:styleId="nfase">
    <w:name w:val="Emphasis"/>
    <w:basedOn w:val="Fontepargpadro"/>
    <w:uiPriority w:val="20"/>
    <w:qFormat/>
    <w:rsid w:val="7137A5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5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8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lis\Rodrigo%20Rocha%20Silva%20-%20OPERA&#199;&#195;O\TEMPLATES\WORD\Muralis%20-%20template%20timbrado%20202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2FC13A4263CC47B0E901AA76DEA3C1" ma:contentTypeVersion="13" ma:contentTypeDescription="Crie um novo documento." ma:contentTypeScope="" ma:versionID="bfbbdf0861d9e52520eca6cd4fe6ec62">
  <xsd:schema xmlns:xsd="http://www.w3.org/2001/XMLSchema" xmlns:xs="http://www.w3.org/2001/XMLSchema" xmlns:p="http://schemas.microsoft.com/office/2006/metadata/properties" xmlns:ns2="038b121b-2470-4bb0-9042-bf1cfe8bf62e" xmlns:ns3="d31a81bb-a403-4c71-8075-1348523e47e2" targetNamespace="http://schemas.microsoft.com/office/2006/metadata/properties" ma:root="true" ma:fieldsID="fb8b8ca2d966dd7653ead424bc55128b" ns2:_="" ns3:_="">
    <xsd:import namespace="038b121b-2470-4bb0-9042-bf1cfe8bf62e"/>
    <xsd:import namespace="d31a81bb-a403-4c71-8075-1348523e4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b121b-2470-4bb0-9042-bf1cfe8bf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cc133fb2-a729-4c2d-a7e2-4934c354cc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a81bb-a403-4c71-8075-1348523e47e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5bc6e3-e5f9-4c15-a0ee-654cded732b2}" ma:internalName="TaxCatchAll" ma:showField="CatchAllData" ma:web="d31a81bb-a403-4c71-8075-1348523e47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8b121b-2470-4bb0-9042-bf1cfe8bf62e">
      <Terms xmlns="http://schemas.microsoft.com/office/infopath/2007/PartnerControls"/>
    </lcf76f155ced4ddcb4097134ff3c332f>
    <TaxCatchAll xmlns="d31a81bb-a403-4c71-8075-1348523e47e2" xsi:nil="true"/>
  </documentManagement>
</p:properties>
</file>

<file path=customXml/itemProps1.xml><?xml version="1.0" encoding="utf-8"?>
<ds:datastoreItem xmlns:ds="http://schemas.openxmlformats.org/officeDocument/2006/customXml" ds:itemID="{13EBB4F0-C466-40F2-A1C2-9DE2AF055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b121b-2470-4bb0-9042-bf1cfe8bf62e"/>
    <ds:schemaRef ds:uri="d31a81bb-a403-4c71-8075-1348523e4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1F3F5A-CA4C-48B3-A20B-96A0ED335E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A79B85-7106-47AD-8BEE-6280E5A9FB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6E71B6-0E94-4A79-BC7D-0D0035A7F77D}">
  <ds:schemaRefs>
    <ds:schemaRef ds:uri="http://schemas.microsoft.com/office/2006/metadata/properties"/>
    <ds:schemaRef ds:uri="http://schemas.microsoft.com/office/infopath/2007/PartnerControls"/>
    <ds:schemaRef ds:uri="038b121b-2470-4bb0-9042-bf1cfe8bf62e"/>
    <ds:schemaRef ds:uri="d31a81bb-a403-4c71-8075-1348523e47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D:\Muralis\Rodrigo Rocha Silva - OPERAÇÃO\TEMPLATES\WORD\Muralis - template timbrado 2021.dotx</Template>
  <TotalTime>6</TotalTime>
  <Pages>1</Pages>
  <Words>3852</Words>
  <Characters>20801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</dc:creator>
  <cp:keywords/>
  <cp:lastModifiedBy>William Duarte</cp:lastModifiedBy>
  <cp:revision>5</cp:revision>
  <cp:lastPrinted>2019-06-28T09:38:00Z</cp:lastPrinted>
  <dcterms:created xsi:type="dcterms:W3CDTF">2025-07-14T13:10:00Z</dcterms:created>
  <dcterms:modified xsi:type="dcterms:W3CDTF">2025-07-14T20:47:00Z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0x0101008D2FC13A4263CC47B0E901AA76DEA3C1</vt:lpwstr>
  </property>
  <property fmtid="{D5CDD505-2E9C-101B-9397-08002B2CF9AE}" pid="3" name="Order">
    <vt:r8>170800</vt:r8>
  </property>
  <property fmtid="{D5CDD505-2E9C-101B-9397-08002B2CF9AE}" pid="4" name="MediaServiceImageTags">
    <vt:lpwstr/>
  </property>
</Properties>
</file>